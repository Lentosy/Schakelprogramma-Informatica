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14:paraId="387FA0C6" w14:textId="77777777" w:rsidTr="001A1EB8">
        <w:trPr>
          <w:trHeight w:val="280"/>
        </w:trPr>
        <w:tc>
          <w:tcPr>
            <w:tcW w:w="9010" w:type="dxa"/>
          </w:tcPr>
          <w:p w14:paraId="427FB641" w14:textId="77777777" w:rsidR="006643B7" w:rsidRDefault="00F0516C" w:rsidP="00CA732B">
            <w:pPr>
              <w:pStyle w:val="Titel"/>
            </w:pPr>
            <w:r>
              <w:t xml:space="preserve">Labo: </w:t>
            </w:r>
            <w:r w:rsidR="00CA732B">
              <w:t>Gedempte trilling</w:t>
            </w:r>
          </w:p>
        </w:tc>
      </w:tr>
      <w:tr w:rsidR="006643B7" w14:paraId="26C3EEE7" w14:textId="77777777" w:rsidTr="001A1EB8">
        <w:trPr>
          <w:trHeight w:val="280"/>
        </w:trPr>
        <w:tc>
          <w:tcPr>
            <w:tcW w:w="9010" w:type="dxa"/>
            <w:tcMar>
              <w:bottom w:w="600" w:type="dxa"/>
            </w:tcMar>
          </w:tcPr>
          <w:p w14:paraId="13479882" w14:textId="77777777" w:rsidR="006643B7" w:rsidRDefault="003702A6" w:rsidP="006643B7">
            <w:pPr>
              <w:pStyle w:val="Ondertitel"/>
              <w:tabs>
                <w:tab w:val="clear" w:pos="284"/>
              </w:tabs>
              <w:ind w:left="0" w:firstLine="0"/>
            </w:pPr>
            <w:bookmarkStart w:id="0" w:name="b_project_number"/>
            <w:r>
              <w:t>Groep: vrijdag 10.30u - 12.30u</w:t>
            </w:r>
            <w:r w:rsidR="0059144C">
              <w:t xml:space="preserve"> </w:t>
            </w:r>
            <w:bookmarkEnd w:id="0"/>
          </w:p>
          <w:p w14:paraId="3CB27F21" w14:textId="77777777" w:rsidR="003702A6" w:rsidRPr="003702A6" w:rsidRDefault="003702A6" w:rsidP="003702A6"/>
        </w:tc>
      </w:tr>
      <w:tr w:rsidR="006643B7" w14:paraId="46826D25" w14:textId="77777777" w:rsidTr="001A1EB8">
        <w:trPr>
          <w:trHeight w:val="280"/>
        </w:trPr>
        <w:tc>
          <w:tcPr>
            <w:tcW w:w="9010" w:type="dxa"/>
          </w:tcPr>
          <w:p w14:paraId="45B0EC8F" w14:textId="77777777" w:rsidR="006F49F9" w:rsidRDefault="006F49F9" w:rsidP="00F71EFE">
            <w:pPr>
              <w:pStyle w:val="Supplementarytext"/>
            </w:pPr>
            <w:r w:rsidRPr="006F49F9">
              <w:t xml:space="preserve">Bert de </w:t>
            </w:r>
            <w:proofErr w:type="spellStart"/>
            <w:r w:rsidRPr="006F49F9">
              <w:t>Saffel</w:t>
            </w:r>
            <w:proofErr w:type="spellEnd"/>
            <w:r>
              <w:t xml:space="preserve"> </w:t>
            </w:r>
          </w:p>
          <w:p w14:paraId="2F6FFF38" w14:textId="77777777" w:rsidR="006643B7" w:rsidRDefault="006F49F9" w:rsidP="00F71EFE">
            <w:pPr>
              <w:pStyle w:val="Supplementarytext"/>
            </w:pPr>
            <w:proofErr w:type="spellStart"/>
            <w:r>
              <w:t>Xandro</w:t>
            </w:r>
            <w:proofErr w:type="spellEnd"/>
            <w:r>
              <w:t xml:space="preserve"> Vermeulen</w:t>
            </w:r>
          </w:p>
          <w:p w14:paraId="769ED5F1" w14:textId="77777777" w:rsidR="006F49F9" w:rsidRPr="006F49F9" w:rsidRDefault="006F49F9" w:rsidP="006F49F9">
            <w:pPr>
              <w:rPr>
                <w:lang w:val="nl-NL"/>
              </w:rPr>
            </w:pPr>
          </w:p>
        </w:tc>
      </w:tr>
    </w:tbl>
    <w:p w14:paraId="14A2022E" w14:textId="77777777" w:rsidR="00183880" w:rsidRDefault="00183880" w:rsidP="0078516D">
      <w:pPr>
        <w:spacing w:line="259" w:lineRule="auto"/>
        <w:rPr>
          <w:lang w:val="nl-NL"/>
        </w:rPr>
      </w:pPr>
    </w:p>
    <w:p w14:paraId="263A5B1B" w14:textId="77777777" w:rsidR="006F49F9" w:rsidRDefault="006F49F9" w:rsidP="0078516D"/>
    <w:p w14:paraId="27C5DDB9" w14:textId="77777777" w:rsidR="006F49F9" w:rsidRDefault="006F49F9" w:rsidP="0078516D"/>
    <w:p w14:paraId="6CD7BD8C" w14:textId="77777777" w:rsidR="006F49F9" w:rsidRDefault="006F49F9" w:rsidP="0078516D"/>
    <w:p w14:paraId="2B8F9EAB" w14:textId="77777777" w:rsidR="003702A6" w:rsidRDefault="003702A6" w:rsidP="0078516D"/>
    <w:p w14:paraId="3FC6D4DF" w14:textId="77777777" w:rsidR="003702A6" w:rsidRDefault="003702A6" w:rsidP="0078516D"/>
    <w:tbl>
      <w:tblPr>
        <w:tblStyle w:val="Tabelraster"/>
        <w:tblpPr w:leftFromText="142" w:rightFromText="142" w:vertAnchor="text" w:horzAnchor="margin" w:tblpY="4607"/>
        <w:tblOverlap w:val="never"/>
        <w:tblW w:w="6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2"/>
      </w:tblGrid>
      <w:tr w:rsidR="003702A6" w14:paraId="6227CB34" w14:textId="77777777" w:rsidTr="003702A6">
        <w:trPr>
          <w:trHeight w:hRule="exact" w:val="426"/>
        </w:trPr>
        <w:tc>
          <w:tcPr>
            <w:tcW w:w="6662" w:type="dxa"/>
          </w:tcPr>
          <w:p w14:paraId="49E1452E" w14:textId="77777777" w:rsidR="003702A6" w:rsidRPr="003702A6" w:rsidRDefault="00791492" w:rsidP="003702A6">
            <w:pPr>
              <w:rPr>
                <w:b/>
              </w:rPr>
            </w:pPr>
            <w:sdt>
              <w:sdtPr>
                <w:rPr>
                  <w:b/>
                </w:rPr>
                <w:alias w:val="Directie/faculteit"/>
                <w:tag w:val="Organisatienieveau 2"/>
                <w:id w:val="1356621050"/>
                <w:placeholder>
                  <w:docPart w:val="34B9F56759794FCDA42BED7E1EBEADF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Content>
                <w:r w:rsidR="003702A6" w:rsidRPr="003702A6">
                  <w:rPr>
                    <w:b/>
                  </w:rPr>
                  <w:t>Faculteit Ingenieurswetenschappen en Architectuur</w:t>
                </w:r>
              </w:sdtContent>
            </w:sdt>
          </w:p>
        </w:tc>
      </w:tr>
      <w:tr w:rsidR="003702A6" w14:paraId="6A909DEC" w14:textId="77777777" w:rsidTr="003702A6">
        <w:trPr>
          <w:trHeight w:hRule="exact" w:val="60"/>
        </w:trPr>
        <w:tc>
          <w:tcPr>
            <w:tcW w:w="6662" w:type="dxa"/>
          </w:tcPr>
          <w:p w14:paraId="2BAB6D66" w14:textId="77777777" w:rsidR="003702A6" w:rsidRPr="00930261" w:rsidRDefault="003702A6" w:rsidP="003702A6"/>
        </w:tc>
      </w:tr>
      <w:tr w:rsidR="003702A6" w14:paraId="704D7DF7" w14:textId="77777777" w:rsidTr="003702A6">
        <w:trPr>
          <w:trHeight w:hRule="exact" w:val="280"/>
        </w:trPr>
        <w:tc>
          <w:tcPr>
            <w:tcW w:w="6662" w:type="dxa"/>
            <w:tcMar>
              <w:bottom w:w="280" w:type="dxa"/>
            </w:tcMar>
          </w:tcPr>
          <w:p w14:paraId="49074598" w14:textId="77777777" w:rsidR="003702A6" w:rsidRPr="003702A6" w:rsidRDefault="003702A6" w:rsidP="003702A6">
            <w:pPr>
              <w:rPr>
                <w:rFonts w:eastAsia="Arial" w:cs="Arial"/>
                <w:bCs/>
              </w:rPr>
            </w:pPr>
            <w:r w:rsidRPr="003702A6">
              <w:rPr>
                <w:rFonts w:eastAsia="Arial" w:cs="Arial"/>
                <w:bCs/>
                <w:snapToGrid w:val="0"/>
              </w:rPr>
              <w:t>Schakelprogramma in de industriële wetenschappen: informatica</w:t>
            </w:r>
          </w:p>
          <w:p w14:paraId="3705B069" w14:textId="77777777" w:rsidR="003702A6" w:rsidRDefault="003702A6" w:rsidP="003702A6"/>
        </w:tc>
      </w:tr>
    </w:tbl>
    <w:p w14:paraId="67E6540E" w14:textId="77777777" w:rsidR="00DB3868" w:rsidRDefault="006F49F9" w:rsidP="0078516D">
      <w:r>
        <w:t xml:space="preserve"> </w:t>
      </w:r>
      <w:r w:rsidR="00183880">
        <w:br w:type="page"/>
      </w:r>
    </w:p>
    <w:p w14:paraId="0A338983" w14:textId="77777777" w:rsidR="00C05C7E" w:rsidRPr="009B7681" w:rsidRDefault="00C05C7E">
      <w:pPr>
        <w:spacing w:after="160" w:line="2" w:lineRule="auto"/>
        <w:rPr>
          <w:b/>
          <w:bCs/>
        </w:rPr>
      </w:pPr>
    </w:p>
    <w:p w14:paraId="762F13B2" w14:textId="77777777" w:rsidR="003702A6" w:rsidRDefault="003702A6" w:rsidP="004C12A6">
      <w:pPr>
        <w:pStyle w:val="Kop1"/>
      </w:pPr>
      <w:bookmarkStart w:id="1" w:name="_Toc498216809"/>
      <w:r>
        <w:t>Inleiding</w:t>
      </w:r>
      <w:bookmarkEnd w:id="1"/>
    </w:p>
    <w:p w14:paraId="07137AD8" w14:textId="77777777" w:rsidR="003702A6" w:rsidRDefault="003702A6" w:rsidP="003702A6">
      <w:r>
        <w:t xml:space="preserve">Bij dit labo </w:t>
      </w:r>
      <w:r w:rsidR="00935527">
        <w:t xml:space="preserve">wordt aan de hand van een torsieslinger de </w:t>
      </w:r>
      <w:r w:rsidR="00ED3E10">
        <w:t xml:space="preserve">gedempte trilling onderzocht. De gedempte trilling kan worden omschreven aan de hand van zijn maximale uitwijkingen, een tijdsconstante en een periode. Bij het onderzoeken van deze beweging wordt ook nagegaan wat de invloed van de beginamplitude van de trilling is. Daarnaast wordt ook bepaald in welke mate de demping invloed heeft op de periode. </w:t>
      </w:r>
    </w:p>
    <w:p w14:paraId="115C6898" w14:textId="77777777" w:rsidR="003702A6" w:rsidRDefault="003702A6" w:rsidP="003702A6">
      <w:pPr>
        <w:pStyle w:val="Kop1"/>
      </w:pPr>
      <w:bookmarkStart w:id="2" w:name="_Toc498216810"/>
      <w:r>
        <w:t>Meetopstelling</w:t>
      </w:r>
      <w:bookmarkEnd w:id="2"/>
    </w:p>
    <w:p w14:paraId="21254492" w14:textId="09679977" w:rsidR="00C17957" w:rsidRDefault="00935527" w:rsidP="003702A6">
      <w:r>
        <w:t>Een massa</w:t>
      </w:r>
      <w:r w:rsidR="005B4E07">
        <w:t xml:space="preserve"> m</w:t>
      </w:r>
      <w:r w:rsidR="005B4E07">
        <w:rPr>
          <w:vertAlign w:val="subscript"/>
        </w:rPr>
        <w:t>c</w:t>
      </w:r>
      <w:r>
        <w:t xml:space="preserve"> wordt opgehangen aan een draad. </w:t>
      </w:r>
      <w:r w:rsidR="00746CD7">
        <w:t>De massa is ci</w:t>
      </w:r>
      <w:r w:rsidR="00A6429C">
        <w:t>lindervormig en wordt ondergedompeld in olie.</w:t>
      </w:r>
      <w:r w:rsidR="00ED3E10">
        <w:t xml:space="preserve"> De olie zit in een pot dat op een tafeltje staat</w:t>
      </w:r>
      <w:r w:rsidR="009B7681">
        <w:t xml:space="preserve"> waarvan de hoogte kan worden aangepast</w:t>
      </w:r>
      <w:r w:rsidR="00ED3E10">
        <w:t>.</w:t>
      </w:r>
      <w:r w:rsidR="00A6429C">
        <w:t xml:space="preserve"> </w:t>
      </w:r>
      <w:r w:rsidR="00DA1946">
        <w:t>Aan de</w:t>
      </w:r>
      <w:r w:rsidR="009840A2">
        <w:t xml:space="preserve"> slinger hangt ook een </w:t>
      </w:r>
      <w:r w:rsidR="00DA1946">
        <w:t>schijf met een</w:t>
      </w:r>
      <w:r w:rsidR="009840A2">
        <w:t xml:space="preserve"> pijlpunt die de uitwijking aanduid in graden.</w:t>
      </w:r>
    </w:p>
    <w:p w14:paraId="2DC4551B" w14:textId="77777777" w:rsidR="008B5F87" w:rsidRPr="008B5F87" w:rsidRDefault="008B5F87" w:rsidP="008B5F87"/>
    <w:p w14:paraId="6001ABE6" w14:textId="77777777" w:rsidR="008B5F87" w:rsidRDefault="008B5F87" w:rsidP="008B5F87">
      <w:pPr>
        <w:pStyle w:val="Kop2"/>
      </w:pPr>
      <w:bookmarkStart w:id="3" w:name="_Toc498216811"/>
      <w:r>
        <w:t xml:space="preserve">Kalibratie van de </w:t>
      </w:r>
      <w:r w:rsidR="00E54CED">
        <w:t>torsie</w:t>
      </w:r>
      <w:r>
        <w:t>slinger</w:t>
      </w:r>
      <w:bookmarkEnd w:id="3"/>
    </w:p>
    <w:p w14:paraId="02CDF475" w14:textId="219F40B7" w:rsidR="008B5F87" w:rsidRDefault="00ED3E10" w:rsidP="008B5F87">
      <w:r>
        <w:t xml:space="preserve">Wanneer </w:t>
      </w:r>
      <w:r w:rsidR="00827AAA">
        <w:t>het</w:t>
      </w:r>
      <w:r>
        <w:t xml:space="preserve"> pijlpunt in rust op 0 staat wordt d</w:t>
      </w:r>
      <w:r w:rsidR="00E54CED">
        <w:t xml:space="preserve">e cilinder 2 cm in olie ondergedompeld. </w:t>
      </w:r>
      <w:r w:rsidR="008B5F87">
        <w:t xml:space="preserve">De </w:t>
      </w:r>
      <w:r w:rsidR="00E54CED">
        <w:t>torsie</w:t>
      </w:r>
      <w:r w:rsidR="008B5F87">
        <w:t xml:space="preserve">slinger wordt losgelaten uit een hoek van </w:t>
      </w:r>
      <w:r w:rsidR="005B4E07" w:rsidRPr="00DA1946">
        <w:rPr>
          <w:rFonts w:cs="Arial"/>
          <w:shd w:val="clear" w:color="auto" w:fill="FFFFFF"/>
        </w:rPr>
        <w:t>Θ</w:t>
      </w:r>
      <w:r w:rsidR="005B4E07" w:rsidRPr="00DA1946">
        <w:rPr>
          <w:rFonts w:cs="Arial"/>
          <w:shd w:val="clear" w:color="auto" w:fill="FFFFFF"/>
          <w:vertAlign w:val="subscript"/>
        </w:rPr>
        <w:t>0</w:t>
      </w:r>
      <w:r w:rsidR="005B4E07">
        <w:rPr>
          <w:rFonts w:cs="Arial"/>
          <w:shd w:val="clear" w:color="auto" w:fill="FFFFFF"/>
          <w:vertAlign w:val="subscript"/>
        </w:rPr>
        <w:t xml:space="preserve"> </w:t>
      </w:r>
      <w:r w:rsidR="005B4E07">
        <w:rPr>
          <w:rFonts w:cs="Arial"/>
          <w:shd w:val="clear" w:color="auto" w:fill="FFFFFF"/>
        </w:rPr>
        <w:t xml:space="preserve">= </w:t>
      </w:r>
      <w:r w:rsidR="008B5F87">
        <w:t>180° tegenover de as</w:t>
      </w:r>
      <w:r w:rsidR="005B4E07">
        <w:t xml:space="preserve">. </w:t>
      </w:r>
      <w:r w:rsidR="008B5F87">
        <w:t>De demping wordt aangepast totdat de eerste afwijking (</w:t>
      </w:r>
      <w:r w:rsidR="008B5F87" w:rsidRPr="00DA1946">
        <w:rPr>
          <w:rFonts w:cs="Arial"/>
          <w:shd w:val="clear" w:color="auto" w:fill="FFFFFF"/>
        </w:rPr>
        <w:t>Θ</w:t>
      </w:r>
      <w:r w:rsidR="008B5F87" w:rsidRPr="00DA1946">
        <w:rPr>
          <w:rFonts w:cs="Arial"/>
          <w:shd w:val="clear" w:color="auto" w:fill="FFFFFF"/>
          <w:vertAlign w:val="subscript"/>
        </w:rPr>
        <w:t>0</w:t>
      </w:r>
      <w:r w:rsidR="008B5F87" w:rsidRPr="00DA1946">
        <w:rPr>
          <w:rFonts w:cs="Arial"/>
          <w:shd w:val="clear" w:color="auto" w:fill="FFFFFF"/>
        </w:rPr>
        <w:t>’</w:t>
      </w:r>
      <w:r w:rsidR="008B5F87">
        <w:t>) rond -140</w:t>
      </w:r>
      <w:r w:rsidR="008B5F87">
        <w:rPr>
          <w:rFonts w:cs="Arial"/>
        </w:rPr>
        <w:t>±</w:t>
      </w:r>
      <w:r w:rsidR="008B5F87">
        <w:t xml:space="preserve">15° ligt. </w:t>
      </w:r>
      <w:r w:rsidR="008966E7">
        <w:t xml:space="preserve">De eerste uitwijking  </w:t>
      </w:r>
      <w:r w:rsidR="008966E7" w:rsidRPr="00DA1946">
        <w:rPr>
          <w:rFonts w:cs="Arial"/>
          <w:shd w:val="clear" w:color="auto" w:fill="FFFFFF"/>
        </w:rPr>
        <w:t>Θ</w:t>
      </w:r>
      <w:r w:rsidR="008966E7" w:rsidRPr="00DA1946">
        <w:rPr>
          <w:rFonts w:cs="Arial"/>
          <w:shd w:val="clear" w:color="auto" w:fill="FFFFFF"/>
          <w:vertAlign w:val="subscript"/>
        </w:rPr>
        <w:t>0</w:t>
      </w:r>
      <w:r w:rsidR="008966E7">
        <w:rPr>
          <w:rFonts w:cs="Arial"/>
          <w:shd w:val="clear" w:color="auto" w:fill="FFFFFF"/>
          <w:vertAlign w:val="superscript"/>
        </w:rPr>
        <w:t xml:space="preserve">’ </w:t>
      </w:r>
      <w:r w:rsidR="008966E7">
        <w:rPr>
          <w:rFonts w:cs="Arial"/>
          <w:shd w:val="clear" w:color="auto" w:fill="FFFFFF"/>
        </w:rPr>
        <w:t>is</w:t>
      </w:r>
      <w:r w:rsidR="008966E7">
        <w:t xml:space="preserve"> </w:t>
      </w:r>
      <w:commentRangeStart w:id="4"/>
      <w:r w:rsidR="002D6A54">
        <w:t>-</w:t>
      </w:r>
      <w:r w:rsidR="00DA1946">
        <w:t>145</w:t>
      </w:r>
      <w:r w:rsidR="009840A2">
        <w:rPr>
          <w:rFonts w:cs="Arial"/>
        </w:rPr>
        <w:t>±</w:t>
      </w:r>
      <w:r w:rsidR="009840A2">
        <w:t>15</w:t>
      </w:r>
      <w:commentRangeEnd w:id="4"/>
      <w:r w:rsidR="00746CD7">
        <w:rPr>
          <w:rStyle w:val="Verwijzingopmerking"/>
        </w:rPr>
        <w:commentReference w:id="4"/>
      </w:r>
      <w:r w:rsidR="009840A2">
        <w:t>°</w:t>
      </w:r>
      <w:r w:rsidR="0092436E">
        <w:t xml:space="preserve"> en is </w:t>
      </w:r>
      <w:r w:rsidR="001323B6">
        <w:t>gelijk aan</w:t>
      </w:r>
      <w:r w:rsidR="0067332B">
        <w:t xml:space="preserve"> </w:t>
      </w:r>
      <w:r w:rsidR="0092436E">
        <w:t>-140</w:t>
      </w:r>
      <w:r w:rsidR="0092436E">
        <w:rPr>
          <w:rFonts w:cs="Arial"/>
        </w:rPr>
        <w:t>±</w:t>
      </w:r>
      <w:r w:rsidR="0092436E">
        <w:t>15° want de fout</w:t>
      </w:r>
      <w:r w:rsidR="007D3903">
        <w:t>marge</w:t>
      </w:r>
      <w:r w:rsidR="0092436E">
        <w:t xml:space="preserve"> overlapt.</w:t>
      </w:r>
    </w:p>
    <w:p w14:paraId="3227EF7E" w14:textId="77777777" w:rsidR="008B5F87" w:rsidRPr="008B5F87" w:rsidRDefault="008B5F87" w:rsidP="008B5F87"/>
    <w:p w14:paraId="55B46E51" w14:textId="1B3B2BF7" w:rsidR="00140211" w:rsidRDefault="00140211" w:rsidP="00F216FF">
      <w:pPr>
        <w:spacing w:after="160" w:line="2" w:lineRule="auto"/>
      </w:pPr>
    </w:p>
    <w:p w14:paraId="05F905C7" w14:textId="77777777" w:rsidR="00C05C7E" w:rsidRDefault="00142217" w:rsidP="00C05C7E">
      <w:pPr>
        <w:pStyle w:val="Kop1"/>
      </w:pPr>
      <w:bookmarkStart w:id="5" w:name="_Toc498216812"/>
      <w:bookmarkStart w:id="6" w:name="_Ref496641151"/>
      <w:r>
        <w:t>Onderzoek van de amplitude op de periode</w:t>
      </w:r>
      <w:bookmarkEnd w:id="5"/>
    </w:p>
    <w:p w14:paraId="3D5F496F" w14:textId="77777777" w:rsidR="000876F7" w:rsidRDefault="000876F7" w:rsidP="000876F7">
      <w:pPr>
        <w:pStyle w:val="Kop2"/>
      </w:pPr>
      <w:bookmarkStart w:id="7" w:name="_Toc498216813"/>
      <w:bookmarkStart w:id="8" w:name="_Ref499110743"/>
      <w:bookmarkStart w:id="9" w:name="_Ref499110747"/>
      <w:r>
        <w:t>Experimentele bepaling van de periode</w:t>
      </w:r>
      <w:bookmarkEnd w:id="7"/>
      <w:bookmarkEnd w:id="8"/>
      <w:bookmarkEnd w:id="9"/>
      <w:r>
        <w:t xml:space="preserve"> </w:t>
      </w:r>
    </w:p>
    <w:p w14:paraId="0B90EC43" w14:textId="7F43E2D0" w:rsidR="00142217" w:rsidRDefault="00142217" w:rsidP="00C05C7E">
      <w:r>
        <w:t>Om de periode</w:t>
      </w:r>
      <w:r w:rsidR="005B4E07">
        <w:t xml:space="preserve"> T</w:t>
      </w:r>
      <w:r w:rsidR="006D6FFE">
        <w:rPr>
          <w:vertAlign w:val="subscript"/>
        </w:rPr>
        <w:t>e</w:t>
      </w:r>
      <w:r>
        <w:t xml:space="preserve"> </w:t>
      </w:r>
      <w:proofErr w:type="spellStart"/>
      <w:r>
        <w:t>te</w:t>
      </w:r>
      <w:proofErr w:type="spellEnd"/>
      <w:r>
        <w:t xml:space="preserve"> bepalen van de </w:t>
      </w:r>
      <w:r w:rsidR="009253E8">
        <w:t>torsieslinger</w:t>
      </w:r>
      <w:r>
        <w:t xml:space="preserve"> wordt er vijf keer </w:t>
      </w:r>
      <w:r w:rsidR="006C762B">
        <w:t xml:space="preserve">experimenteel </w:t>
      </w:r>
      <w:r>
        <w:t xml:space="preserve">de volledige tijd </w:t>
      </w:r>
      <w:r w:rsidR="008D5D7D">
        <w:t>van één oscillatie</w:t>
      </w:r>
      <w:r>
        <w:t xml:space="preserve"> gemeten</w:t>
      </w:r>
      <w:r w:rsidR="005F5004">
        <w:t xml:space="preserve"> bij zowel een grote beginuitwijking als een kleine beginuitwijking</w:t>
      </w:r>
      <w:r>
        <w:t xml:space="preserve">. </w:t>
      </w:r>
    </w:p>
    <w:p w14:paraId="51C47E03" w14:textId="77777777" w:rsidR="008D5D7D" w:rsidRDefault="008D5D7D" w:rsidP="00C05C7E"/>
    <w:p w14:paraId="7A23115A" w14:textId="59988090" w:rsidR="00B976B2" w:rsidRDefault="00234EE1" w:rsidP="00C05C7E">
      <w:r>
        <w:t xml:space="preserve">Eerst wordt de periode </w:t>
      </w:r>
      <w:r w:rsidRPr="00234EE1">
        <w:t>T</w:t>
      </w:r>
      <w:r>
        <w:rPr>
          <w:vertAlign w:val="subscript"/>
        </w:rPr>
        <w:t xml:space="preserve">g </w:t>
      </w:r>
      <w:r>
        <w:t xml:space="preserve">onderzocht. Dit stelt de periode voor bij een grote beginuitwijking met </w:t>
      </w:r>
      <w:r w:rsidRPr="00500F3F">
        <w:rPr>
          <w:rFonts w:cs="Arial"/>
          <w:shd w:val="clear" w:color="auto" w:fill="FFFFFF"/>
        </w:rPr>
        <w:t>Θ</w:t>
      </w:r>
      <w:r w:rsidRPr="00500F3F">
        <w:rPr>
          <w:rFonts w:cs="Arial"/>
          <w:shd w:val="clear" w:color="auto" w:fill="FFFFFF"/>
          <w:vertAlign w:val="subscript"/>
        </w:rPr>
        <w:t>0</w:t>
      </w:r>
      <w:r>
        <w:t xml:space="preserve"> = 180°. </w:t>
      </w:r>
      <w:r w:rsidR="00AE1A54">
        <w:t xml:space="preserve">De </w:t>
      </w:r>
      <w:r w:rsidR="00D8532D">
        <w:t>gemeten periode</w:t>
      </w:r>
      <w:r w:rsidR="00441CEE">
        <w:t>n</w:t>
      </w:r>
      <w:r w:rsidR="00D8532D">
        <w:t xml:space="preserve"> worden uitgezet in </w:t>
      </w:r>
      <w:r w:rsidR="00C24CDF">
        <w:fldChar w:fldCharType="begin"/>
      </w:r>
      <w:r w:rsidR="00C24CDF">
        <w:instrText xml:space="preserve"> REF _Ref498857202 \h </w:instrText>
      </w:r>
      <w:r w:rsidR="00C24CDF">
        <w:fldChar w:fldCharType="separate"/>
      </w:r>
      <w:r w:rsidR="00C24CDF">
        <w:t xml:space="preserve">Tabel </w:t>
      </w:r>
      <w:r w:rsidR="00C24CDF">
        <w:rPr>
          <w:noProof/>
        </w:rPr>
        <w:t>1</w:t>
      </w:r>
      <w:r w:rsidR="00C24CDF">
        <w:fldChar w:fldCharType="end"/>
      </w:r>
      <w:r w:rsidR="00C24CDF">
        <w:t>.</w:t>
      </w:r>
    </w:p>
    <w:p w14:paraId="0EB09862" w14:textId="77777777" w:rsidR="00D8532D" w:rsidRDefault="00D8532D" w:rsidP="00D8532D">
      <w:pPr>
        <w:pStyle w:val="Bijschrift"/>
        <w:keepNext/>
      </w:pPr>
    </w:p>
    <w:p w14:paraId="3C2339D4" w14:textId="1080B44D" w:rsidR="00D8532D" w:rsidRDefault="00D8532D" w:rsidP="00441CEE">
      <w:pPr>
        <w:pStyle w:val="Bijschrift"/>
        <w:keepNext/>
        <w:jc w:val="center"/>
      </w:pPr>
    </w:p>
    <w:p w14:paraId="40ECA3BA" w14:textId="57407580" w:rsidR="006D5280" w:rsidRDefault="006D5280" w:rsidP="006D5280">
      <w:pPr>
        <w:pStyle w:val="Bijschrift"/>
        <w:keepNext/>
      </w:pPr>
      <w:bookmarkStart w:id="10" w:name="_Ref498857202"/>
      <w:r>
        <w:t xml:space="preserve">Tabel </w:t>
      </w:r>
      <w:r>
        <w:fldChar w:fldCharType="begin"/>
      </w:r>
      <w:r>
        <w:instrText xml:space="preserve"> SEQ Tabel \* ARABIC </w:instrText>
      </w:r>
      <w:r>
        <w:fldChar w:fldCharType="separate"/>
      </w:r>
      <w:r w:rsidR="00842F28">
        <w:rPr>
          <w:noProof/>
        </w:rPr>
        <w:t>1</w:t>
      </w:r>
      <w:r>
        <w:fldChar w:fldCharType="end"/>
      </w:r>
      <w:bookmarkEnd w:id="10"/>
      <w:r>
        <w:t>:</w:t>
      </w:r>
      <w:r w:rsidRPr="006D5280">
        <w:t xml:space="preserve"> </w:t>
      </w:r>
      <w:r>
        <w:t>De gemeten perioden voor een beginuitwijking van 180°</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441CEE" w14:paraId="7F60BD16" w14:textId="77777777" w:rsidTr="00441CEE">
        <w:trPr>
          <w:jc w:val="center"/>
        </w:trPr>
        <w:tc>
          <w:tcPr>
            <w:tcW w:w="1501" w:type="dxa"/>
          </w:tcPr>
          <w:p w14:paraId="1C90D5DD" w14:textId="77777777" w:rsidR="00441CEE" w:rsidRDefault="00441CEE" w:rsidP="00441CEE">
            <w:pPr>
              <w:jc w:val="center"/>
              <w:rPr>
                <w:vertAlign w:val="subscript"/>
              </w:rPr>
            </w:pPr>
            <w:r>
              <w:t>T</w:t>
            </w:r>
            <w:r w:rsidRPr="00500F3F">
              <w:rPr>
                <w:vertAlign w:val="subscript"/>
              </w:rPr>
              <w:t>g</w:t>
            </w:r>
            <w:r>
              <w:rPr>
                <w:vertAlign w:val="subscript"/>
              </w:rPr>
              <w:t>1</w:t>
            </w:r>
          </w:p>
          <w:p w14:paraId="7B694424" w14:textId="77777777" w:rsidR="00441CEE" w:rsidRPr="00142217" w:rsidRDefault="00441CEE" w:rsidP="00441CEE">
            <w:pPr>
              <w:jc w:val="center"/>
              <w:rPr>
                <w:vertAlign w:val="subscript"/>
              </w:rPr>
            </w:pPr>
            <w:r>
              <w:t>(±0.01 s)</w:t>
            </w:r>
          </w:p>
        </w:tc>
        <w:tc>
          <w:tcPr>
            <w:tcW w:w="1501" w:type="dxa"/>
          </w:tcPr>
          <w:p w14:paraId="10681683" w14:textId="77777777" w:rsidR="00441CEE" w:rsidRDefault="00441CEE" w:rsidP="00441CEE">
            <w:pPr>
              <w:jc w:val="center"/>
              <w:rPr>
                <w:vertAlign w:val="subscript"/>
              </w:rPr>
            </w:pPr>
            <w:r>
              <w:t>T</w:t>
            </w:r>
            <w:r w:rsidRPr="00500F3F">
              <w:rPr>
                <w:vertAlign w:val="subscript"/>
              </w:rPr>
              <w:t>g</w:t>
            </w:r>
            <w:r>
              <w:rPr>
                <w:vertAlign w:val="subscript"/>
              </w:rPr>
              <w:t>2</w:t>
            </w:r>
          </w:p>
          <w:p w14:paraId="043455C4" w14:textId="77777777" w:rsidR="00441CEE" w:rsidRPr="00660853" w:rsidRDefault="00441CEE" w:rsidP="00441CEE">
            <w:pPr>
              <w:jc w:val="center"/>
            </w:pPr>
            <w:r>
              <w:t>(±0.01 s)</w:t>
            </w:r>
          </w:p>
        </w:tc>
        <w:tc>
          <w:tcPr>
            <w:tcW w:w="1502" w:type="dxa"/>
          </w:tcPr>
          <w:p w14:paraId="66CB0031" w14:textId="77777777" w:rsidR="00441CEE" w:rsidRDefault="00441CEE" w:rsidP="00441CEE">
            <w:pPr>
              <w:jc w:val="center"/>
              <w:rPr>
                <w:vertAlign w:val="subscript"/>
              </w:rPr>
            </w:pPr>
            <w:r>
              <w:t>T</w:t>
            </w:r>
            <w:r w:rsidRPr="00500F3F">
              <w:rPr>
                <w:vertAlign w:val="subscript"/>
              </w:rPr>
              <w:t>g</w:t>
            </w:r>
            <w:r>
              <w:rPr>
                <w:vertAlign w:val="subscript"/>
              </w:rPr>
              <w:t>3</w:t>
            </w:r>
          </w:p>
          <w:p w14:paraId="14D3364A" w14:textId="77777777" w:rsidR="00441CEE" w:rsidRPr="00142217" w:rsidRDefault="00441CEE" w:rsidP="00441CEE">
            <w:pPr>
              <w:jc w:val="center"/>
              <w:rPr>
                <w:vertAlign w:val="subscript"/>
              </w:rPr>
            </w:pPr>
            <w:r>
              <w:t>(±0.01 s)</w:t>
            </w:r>
          </w:p>
        </w:tc>
        <w:tc>
          <w:tcPr>
            <w:tcW w:w="1502" w:type="dxa"/>
          </w:tcPr>
          <w:p w14:paraId="05D66A3C" w14:textId="77777777" w:rsidR="00441CEE" w:rsidRDefault="00441CEE" w:rsidP="00441CEE">
            <w:pPr>
              <w:jc w:val="center"/>
              <w:rPr>
                <w:vertAlign w:val="subscript"/>
              </w:rPr>
            </w:pPr>
            <w:r>
              <w:t>T</w:t>
            </w:r>
            <w:r w:rsidRPr="00500F3F">
              <w:rPr>
                <w:vertAlign w:val="subscript"/>
              </w:rPr>
              <w:t>g</w:t>
            </w:r>
            <w:r>
              <w:rPr>
                <w:vertAlign w:val="subscript"/>
              </w:rPr>
              <w:t>4</w:t>
            </w:r>
          </w:p>
          <w:p w14:paraId="0DB63FDD" w14:textId="77777777" w:rsidR="00441CEE" w:rsidRPr="00142217" w:rsidRDefault="00441CEE" w:rsidP="00441CEE">
            <w:pPr>
              <w:jc w:val="center"/>
              <w:rPr>
                <w:vertAlign w:val="subscript"/>
              </w:rPr>
            </w:pPr>
            <w:r>
              <w:t>(±0.01 s)</w:t>
            </w:r>
          </w:p>
        </w:tc>
        <w:tc>
          <w:tcPr>
            <w:tcW w:w="1502" w:type="dxa"/>
          </w:tcPr>
          <w:p w14:paraId="23BCC060" w14:textId="77777777" w:rsidR="00441CEE" w:rsidRDefault="00441CEE" w:rsidP="00441CEE">
            <w:pPr>
              <w:jc w:val="center"/>
              <w:rPr>
                <w:vertAlign w:val="subscript"/>
              </w:rPr>
            </w:pPr>
            <w:r>
              <w:t>T</w:t>
            </w:r>
            <w:r w:rsidRPr="00500F3F">
              <w:rPr>
                <w:vertAlign w:val="subscript"/>
              </w:rPr>
              <w:t>g</w:t>
            </w:r>
            <w:r>
              <w:rPr>
                <w:vertAlign w:val="subscript"/>
              </w:rPr>
              <w:t>5</w:t>
            </w:r>
          </w:p>
          <w:p w14:paraId="1B2CFA78" w14:textId="77777777" w:rsidR="00441CEE" w:rsidRPr="00142217" w:rsidRDefault="00441CEE" w:rsidP="00441CEE">
            <w:pPr>
              <w:jc w:val="center"/>
              <w:rPr>
                <w:vertAlign w:val="subscript"/>
              </w:rPr>
            </w:pPr>
            <w:r>
              <w:t>(±0.01 s)</w:t>
            </w:r>
          </w:p>
        </w:tc>
      </w:tr>
      <w:tr w:rsidR="00441CEE" w14:paraId="44027B9E" w14:textId="77777777" w:rsidTr="00441CEE">
        <w:trPr>
          <w:jc w:val="center"/>
        </w:trPr>
        <w:tc>
          <w:tcPr>
            <w:tcW w:w="1501" w:type="dxa"/>
          </w:tcPr>
          <w:p w14:paraId="3D430408" w14:textId="77777777" w:rsidR="00441CEE" w:rsidRDefault="00441CEE" w:rsidP="00441CEE">
            <w:pPr>
              <w:jc w:val="center"/>
            </w:pPr>
            <w:r>
              <w:t>5.25</w:t>
            </w:r>
          </w:p>
        </w:tc>
        <w:tc>
          <w:tcPr>
            <w:tcW w:w="1501" w:type="dxa"/>
          </w:tcPr>
          <w:p w14:paraId="4EFE774E" w14:textId="77777777" w:rsidR="00441CEE" w:rsidRDefault="00441CEE" w:rsidP="00441CEE">
            <w:pPr>
              <w:jc w:val="center"/>
            </w:pPr>
            <w:r>
              <w:t>5.22</w:t>
            </w:r>
          </w:p>
        </w:tc>
        <w:tc>
          <w:tcPr>
            <w:tcW w:w="1502" w:type="dxa"/>
          </w:tcPr>
          <w:p w14:paraId="1333C15B" w14:textId="77777777" w:rsidR="00441CEE" w:rsidRDefault="00441CEE" w:rsidP="00441CEE">
            <w:pPr>
              <w:jc w:val="center"/>
            </w:pPr>
            <w:r>
              <w:t>5.18</w:t>
            </w:r>
          </w:p>
        </w:tc>
        <w:tc>
          <w:tcPr>
            <w:tcW w:w="1502" w:type="dxa"/>
          </w:tcPr>
          <w:p w14:paraId="438D879D" w14:textId="77777777" w:rsidR="00441CEE" w:rsidRDefault="00441CEE" w:rsidP="00441CEE">
            <w:pPr>
              <w:jc w:val="center"/>
            </w:pPr>
            <w:r>
              <w:t>5.19</w:t>
            </w:r>
          </w:p>
        </w:tc>
        <w:tc>
          <w:tcPr>
            <w:tcW w:w="1502" w:type="dxa"/>
          </w:tcPr>
          <w:p w14:paraId="27987DC9" w14:textId="77777777" w:rsidR="00441CEE" w:rsidRDefault="00441CEE" w:rsidP="00441CEE">
            <w:pPr>
              <w:jc w:val="center"/>
            </w:pPr>
            <w:r>
              <w:t>5.19</w:t>
            </w:r>
          </w:p>
        </w:tc>
      </w:tr>
    </w:tbl>
    <w:p w14:paraId="2E4D3770" w14:textId="77777777" w:rsidR="00142217" w:rsidRPr="00142217" w:rsidRDefault="00142217" w:rsidP="00142217"/>
    <w:p w14:paraId="26382EA4" w14:textId="69AFE33C" w:rsidR="00B122A1" w:rsidRDefault="000658F3" w:rsidP="00142217">
      <w:pPr>
        <w:rPr>
          <w:rFonts w:eastAsiaTheme="minorEastAsia"/>
        </w:rPr>
      </w:pPr>
      <w:r>
        <w:t xml:space="preserve">Met deze gegevens wordt </w:t>
      </w: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=5.21 ±</m:t>
        </m:r>
        <m:r>
          <w:rPr>
            <w:rFonts w:ascii="Cambria Math" w:eastAsiaTheme="minorEastAsia" w:hAnsi="Cambria Math"/>
          </w:rPr>
          <m:t xml:space="preserve"> 0.013 s</m:t>
        </m:r>
      </m:oMath>
      <w:r>
        <w:rPr>
          <w:rFonts w:eastAsiaTheme="minorEastAsia"/>
        </w:rPr>
        <w:t xml:space="preserve"> bekomen. De foutberekening is terug te vinden in</w:t>
      </w:r>
      <w:r w:rsidR="00134D73">
        <w:rPr>
          <w:rFonts w:eastAsiaTheme="minorEastAsia"/>
        </w:rPr>
        <w:t xml:space="preserve"> </w:t>
      </w:r>
      <w:r w:rsidR="00134D73">
        <w:rPr>
          <w:rFonts w:eastAsiaTheme="minorEastAsia"/>
        </w:rPr>
        <w:fldChar w:fldCharType="begin"/>
      </w:r>
      <w:r w:rsidR="00134D73">
        <w:rPr>
          <w:rFonts w:eastAsiaTheme="minorEastAsia"/>
        </w:rPr>
        <w:instrText xml:space="preserve"> REF _Ref496641747 \h </w:instrText>
      </w:r>
      <w:r w:rsidR="00134D73">
        <w:rPr>
          <w:rFonts w:eastAsiaTheme="minorEastAsia"/>
        </w:rPr>
      </w:r>
      <w:r w:rsidR="00134D73">
        <w:rPr>
          <w:rFonts w:eastAsiaTheme="minorEastAsia"/>
        </w:rPr>
        <w:fldChar w:fldCharType="separate"/>
      </w:r>
      <w:r w:rsidR="00134D73">
        <w:t xml:space="preserve">Bijlage </w:t>
      </w:r>
      <w:r w:rsidR="00134D73">
        <w:rPr>
          <w:noProof/>
        </w:rPr>
        <w:t>1</w:t>
      </w:r>
      <w:r w:rsidR="00134D73">
        <w:rPr>
          <w:rFonts w:eastAsiaTheme="minorEastAsia"/>
        </w:rPr>
        <w:fldChar w:fldCharType="end"/>
      </w:r>
      <w:r>
        <w:rPr>
          <w:rFonts w:eastAsiaTheme="minorEastAsia"/>
        </w:rPr>
        <w:t>.</w:t>
      </w:r>
    </w:p>
    <w:p w14:paraId="15BF8AC3" w14:textId="52F9C811" w:rsidR="00441CEE" w:rsidRDefault="00441CEE" w:rsidP="00142217">
      <w:pPr>
        <w:rPr>
          <w:rFonts w:eastAsiaTheme="minorEastAsia"/>
        </w:rPr>
      </w:pPr>
    </w:p>
    <w:p w14:paraId="537D0A1E" w14:textId="4EEC765D" w:rsidR="00441CEE" w:rsidRDefault="00441CEE" w:rsidP="00142217">
      <w:pPr>
        <w:rPr>
          <w:rFonts w:eastAsiaTheme="minorEastAsia"/>
        </w:rPr>
      </w:pPr>
    </w:p>
    <w:p w14:paraId="6085B7A8" w14:textId="77777777" w:rsidR="00441CEE" w:rsidRPr="000658F3" w:rsidRDefault="00441CEE" w:rsidP="00142217"/>
    <w:p w14:paraId="635491C3" w14:textId="4B1771A6" w:rsidR="00142217" w:rsidRDefault="00441CEE" w:rsidP="00142217">
      <w:r>
        <w:t xml:space="preserve">Analoog wordt </w:t>
      </w:r>
      <w:proofErr w:type="spellStart"/>
      <w:r>
        <w:t>T</w:t>
      </w:r>
      <w:r>
        <w:rPr>
          <w:vertAlign w:val="subscript"/>
        </w:rPr>
        <w:t>k</w:t>
      </w:r>
      <w:proofErr w:type="spellEnd"/>
      <w:r>
        <w:t xml:space="preserve">, de periode met beginuitwijking </w:t>
      </w:r>
      <w:r w:rsidRPr="00500F3F">
        <w:rPr>
          <w:rFonts w:cs="Arial"/>
          <w:shd w:val="clear" w:color="auto" w:fill="FFFFFF"/>
        </w:rPr>
        <w:t>Θ</w:t>
      </w:r>
      <w:r w:rsidRPr="00500F3F">
        <w:rPr>
          <w:rFonts w:cs="Arial"/>
          <w:shd w:val="clear" w:color="auto" w:fill="FFFFFF"/>
          <w:vertAlign w:val="subscript"/>
        </w:rPr>
        <w:t>0</w:t>
      </w:r>
      <w:r>
        <w:t xml:space="preserve"> = 20°, gemeten.</w:t>
      </w:r>
      <w:r w:rsidR="00500F3F">
        <w:t xml:space="preserve"> </w:t>
      </w:r>
      <w:r w:rsidR="007A309B">
        <w:t>Deze waarden worden uitgezet in</w:t>
      </w:r>
      <w:r w:rsidR="00C24CDF">
        <w:t xml:space="preserve"> </w:t>
      </w:r>
      <w:r w:rsidR="00C24CDF">
        <w:fldChar w:fldCharType="begin"/>
      </w:r>
      <w:r w:rsidR="00C24CDF">
        <w:instrText xml:space="preserve"> REF _Ref498857181 \h </w:instrText>
      </w:r>
      <w:r w:rsidR="00C24CDF">
        <w:fldChar w:fldCharType="end"/>
      </w:r>
      <w:r w:rsidR="00C24CDF">
        <w:fldChar w:fldCharType="begin"/>
      </w:r>
      <w:r w:rsidR="00C24CDF">
        <w:instrText xml:space="preserve"> REF _Ref498857187 \h </w:instrText>
      </w:r>
      <w:r w:rsidR="00C24CDF">
        <w:fldChar w:fldCharType="separate"/>
      </w:r>
      <w:r w:rsidR="00C24CDF">
        <w:t xml:space="preserve">Tabel </w:t>
      </w:r>
      <w:r w:rsidR="00C24CDF">
        <w:rPr>
          <w:noProof/>
        </w:rPr>
        <w:t>2</w:t>
      </w:r>
      <w:r w:rsidR="00C24CDF">
        <w:fldChar w:fldCharType="end"/>
      </w:r>
      <w:r w:rsidR="007A309B">
        <w:t>.</w:t>
      </w:r>
    </w:p>
    <w:p w14:paraId="551AF609" w14:textId="101E5796" w:rsidR="00142217" w:rsidRPr="00500F3F" w:rsidRDefault="00142217" w:rsidP="006F4DD2">
      <w:pPr>
        <w:pStyle w:val="Bijschrift"/>
        <w:jc w:val="center"/>
      </w:pPr>
    </w:p>
    <w:p w14:paraId="76E0C636" w14:textId="51FA7C4A" w:rsidR="006D5280" w:rsidRDefault="006D5280" w:rsidP="00C24CDF">
      <w:pPr>
        <w:pStyle w:val="Bijschrift"/>
        <w:keepNext/>
        <w:jc w:val="center"/>
      </w:pPr>
      <w:bookmarkStart w:id="11" w:name="_Ref498857187"/>
      <w:bookmarkStart w:id="12" w:name="_Ref498857181"/>
      <w:r>
        <w:t xml:space="preserve">Tabel </w:t>
      </w:r>
      <w:r>
        <w:fldChar w:fldCharType="begin"/>
      </w:r>
      <w:r>
        <w:instrText xml:space="preserve"> SEQ Tabel \* ARABIC </w:instrText>
      </w:r>
      <w:r>
        <w:fldChar w:fldCharType="separate"/>
      </w:r>
      <w:r w:rsidR="00842F28">
        <w:rPr>
          <w:noProof/>
        </w:rPr>
        <w:t>2</w:t>
      </w:r>
      <w:r>
        <w:fldChar w:fldCharType="end"/>
      </w:r>
      <w:bookmarkEnd w:id="11"/>
      <w:r>
        <w:t>: De gemeten perioden voor een beginuitwijking van 20°</w:t>
      </w:r>
      <w:bookmarkEnd w:id="12"/>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445DC7" w14:paraId="28A6A867" w14:textId="77777777" w:rsidTr="00445DC7">
        <w:trPr>
          <w:jc w:val="center"/>
        </w:trPr>
        <w:tc>
          <w:tcPr>
            <w:tcW w:w="1501" w:type="dxa"/>
          </w:tcPr>
          <w:p w14:paraId="065D9768" w14:textId="77777777" w:rsidR="00445DC7" w:rsidRDefault="00445DC7" w:rsidP="00A5466C">
            <w:pPr>
              <w:jc w:val="center"/>
              <w:rPr>
                <w:vertAlign w:val="subscript"/>
              </w:rPr>
            </w:pPr>
            <w:r>
              <w:t>T</w:t>
            </w:r>
            <w:r>
              <w:rPr>
                <w:vertAlign w:val="subscript"/>
              </w:rPr>
              <w:t>k1</w:t>
            </w:r>
          </w:p>
          <w:p w14:paraId="4F8625FB" w14:textId="77777777" w:rsidR="00445DC7" w:rsidRPr="00142217" w:rsidRDefault="00445DC7" w:rsidP="00A5466C">
            <w:pPr>
              <w:jc w:val="center"/>
              <w:rPr>
                <w:vertAlign w:val="subscript"/>
              </w:rPr>
            </w:pPr>
            <w:r>
              <w:t>(±0.01 s)</w:t>
            </w:r>
          </w:p>
        </w:tc>
        <w:tc>
          <w:tcPr>
            <w:tcW w:w="1501" w:type="dxa"/>
          </w:tcPr>
          <w:p w14:paraId="686BE6AC" w14:textId="77777777" w:rsidR="00445DC7" w:rsidRDefault="00445DC7" w:rsidP="00A5466C">
            <w:pPr>
              <w:jc w:val="center"/>
              <w:rPr>
                <w:vertAlign w:val="subscript"/>
              </w:rPr>
            </w:pPr>
            <w:r>
              <w:t>T</w:t>
            </w:r>
            <w:r>
              <w:rPr>
                <w:vertAlign w:val="subscript"/>
              </w:rPr>
              <w:t>k2</w:t>
            </w:r>
          </w:p>
          <w:p w14:paraId="0E7D422F" w14:textId="77777777" w:rsidR="00445DC7" w:rsidRPr="00142217" w:rsidRDefault="00445DC7" w:rsidP="00A5466C">
            <w:pPr>
              <w:jc w:val="center"/>
              <w:rPr>
                <w:vertAlign w:val="subscript"/>
              </w:rPr>
            </w:pPr>
            <w:r>
              <w:t>(±0.01 s)</w:t>
            </w:r>
          </w:p>
        </w:tc>
        <w:tc>
          <w:tcPr>
            <w:tcW w:w="1502" w:type="dxa"/>
          </w:tcPr>
          <w:p w14:paraId="7660B58D" w14:textId="77777777" w:rsidR="00445DC7" w:rsidRDefault="00445DC7" w:rsidP="00A5466C">
            <w:pPr>
              <w:jc w:val="center"/>
              <w:rPr>
                <w:vertAlign w:val="subscript"/>
              </w:rPr>
            </w:pPr>
            <w:r>
              <w:t>T</w:t>
            </w:r>
            <w:r>
              <w:rPr>
                <w:vertAlign w:val="subscript"/>
              </w:rPr>
              <w:t>k3</w:t>
            </w:r>
          </w:p>
          <w:p w14:paraId="7721D011" w14:textId="77777777" w:rsidR="00445DC7" w:rsidRPr="00142217" w:rsidRDefault="00445DC7" w:rsidP="00A5466C">
            <w:pPr>
              <w:jc w:val="center"/>
              <w:rPr>
                <w:vertAlign w:val="subscript"/>
              </w:rPr>
            </w:pPr>
            <w:r>
              <w:t>(±0.01 s)</w:t>
            </w:r>
          </w:p>
        </w:tc>
        <w:tc>
          <w:tcPr>
            <w:tcW w:w="1502" w:type="dxa"/>
          </w:tcPr>
          <w:p w14:paraId="6738011A" w14:textId="77777777" w:rsidR="00445DC7" w:rsidRDefault="00445DC7" w:rsidP="00A5466C">
            <w:pPr>
              <w:jc w:val="center"/>
              <w:rPr>
                <w:vertAlign w:val="subscript"/>
              </w:rPr>
            </w:pPr>
            <w:r>
              <w:t>T</w:t>
            </w:r>
            <w:r>
              <w:rPr>
                <w:vertAlign w:val="subscript"/>
              </w:rPr>
              <w:t>k4</w:t>
            </w:r>
          </w:p>
          <w:p w14:paraId="6A8F360F" w14:textId="77777777" w:rsidR="00445DC7" w:rsidRPr="00142217" w:rsidRDefault="00445DC7" w:rsidP="00A5466C">
            <w:pPr>
              <w:jc w:val="center"/>
              <w:rPr>
                <w:vertAlign w:val="subscript"/>
              </w:rPr>
            </w:pPr>
            <w:r>
              <w:t>(±0.01 s)</w:t>
            </w:r>
          </w:p>
        </w:tc>
        <w:tc>
          <w:tcPr>
            <w:tcW w:w="1502" w:type="dxa"/>
          </w:tcPr>
          <w:p w14:paraId="1319C1B5" w14:textId="77777777" w:rsidR="00445DC7" w:rsidRDefault="00445DC7" w:rsidP="00A5466C">
            <w:pPr>
              <w:jc w:val="center"/>
              <w:rPr>
                <w:vertAlign w:val="subscript"/>
              </w:rPr>
            </w:pPr>
            <w:r>
              <w:t>T</w:t>
            </w:r>
            <w:r>
              <w:rPr>
                <w:vertAlign w:val="subscript"/>
              </w:rPr>
              <w:t>k5</w:t>
            </w:r>
          </w:p>
          <w:p w14:paraId="5E28F194" w14:textId="77777777" w:rsidR="00445DC7" w:rsidRPr="00142217" w:rsidRDefault="00445DC7" w:rsidP="00A5466C">
            <w:pPr>
              <w:jc w:val="center"/>
              <w:rPr>
                <w:vertAlign w:val="subscript"/>
              </w:rPr>
            </w:pPr>
            <w:r>
              <w:t>(±0.01 s)</w:t>
            </w:r>
          </w:p>
        </w:tc>
      </w:tr>
      <w:tr w:rsidR="00445DC7" w14:paraId="6C666659" w14:textId="77777777" w:rsidTr="00445DC7">
        <w:trPr>
          <w:jc w:val="center"/>
        </w:trPr>
        <w:tc>
          <w:tcPr>
            <w:tcW w:w="1501" w:type="dxa"/>
          </w:tcPr>
          <w:p w14:paraId="1C975083" w14:textId="77777777" w:rsidR="00445DC7" w:rsidRDefault="00445DC7" w:rsidP="009840A2">
            <w:pPr>
              <w:jc w:val="center"/>
            </w:pPr>
            <w:r>
              <w:t>5.25</w:t>
            </w:r>
          </w:p>
        </w:tc>
        <w:tc>
          <w:tcPr>
            <w:tcW w:w="1501" w:type="dxa"/>
          </w:tcPr>
          <w:p w14:paraId="73F863F0" w14:textId="77777777" w:rsidR="00445DC7" w:rsidRDefault="00445DC7" w:rsidP="009840A2">
            <w:pPr>
              <w:jc w:val="center"/>
            </w:pPr>
            <w:r>
              <w:t>5.53</w:t>
            </w:r>
          </w:p>
        </w:tc>
        <w:tc>
          <w:tcPr>
            <w:tcW w:w="1502" w:type="dxa"/>
          </w:tcPr>
          <w:p w14:paraId="1B1EF0CA" w14:textId="77777777" w:rsidR="00445DC7" w:rsidRDefault="00445DC7" w:rsidP="009840A2">
            <w:pPr>
              <w:jc w:val="center"/>
            </w:pPr>
            <w:r>
              <w:t>4.91</w:t>
            </w:r>
          </w:p>
        </w:tc>
        <w:tc>
          <w:tcPr>
            <w:tcW w:w="1502" w:type="dxa"/>
          </w:tcPr>
          <w:p w14:paraId="0D083FF1" w14:textId="77777777" w:rsidR="00445DC7" w:rsidRDefault="00445DC7" w:rsidP="009840A2">
            <w:pPr>
              <w:jc w:val="center"/>
            </w:pPr>
            <w:r>
              <w:t>5.03</w:t>
            </w:r>
          </w:p>
        </w:tc>
        <w:tc>
          <w:tcPr>
            <w:tcW w:w="1502" w:type="dxa"/>
          </w:tcPr>
          <w:p w14:paraId="1089A9C4" w14:textId="77777777" w:rsidR="00445DC7" w:rsidRDefault="00445DC7" w:rsidP="009840A2">
            <w:pPr>
              <w:jc w:val="center"/>
            </w:pPr>
            <w:r>
              <w:t>4.90</w:t>
            </w:r>
          </w:p>
        </w:tc>
      </w:tr>
    </w:tbl>
    <w:p w14:paraId="2F714BF6" w14:textId="1B7D69F0" w:rsidR="00142217" w:rsidRDefault="00142217" w:rsidP="00142217"/>
    <w:p w14:paraId="3555CB2B" w14:textId="6B97A506" w:rsidR="00254A75" w:rsidRDefault="00254A75" w:rsidP="00142217">
      <w:pPr>
        <w:rPr>
          <w:rFonts w:eastAsiaTheme="minorEastAsia"/>
        </w:rPr>
      </w:pPr>
      <w:r>
        <w:t xml:space="preserve">Hiermee wordt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eastAsiaTheme="minorEastAsia" w:hAnsi="Cambria Math"/>
          </w:rPr>
          <m:t>5.12 ±0.12 s</m:t>
        </m:r>
      </m:oMath>
      <w:r w:rsidR="00B66B9D">
        <w:rPr>
          <w:rFonts w:eastAsiaTheme="minorEastAsia"/>
        </w:rPr>
        <w:t xml:space="preserve">. </w:t>
      </w:r>
      <w:commentRangeStart w:id="13"/>
      <w:r w:rsidR="00B66B9D">
        <w:rPr>
          <w:rFonts w:eastAsiaTheme="minorEastAsia"/>
        </w:rPr>
        <w:t>De foutberekening is terug te vinden in</w:t>
      </w:r>
      <w:r w:rsidR="003B667E">
        <w:rPr>
          <w:rFonts w:eastAsiaTheme="minorEastAsia"/>
        </w:rPr>
        <w:t xml:space="preserve"> </w:t>
      </w:r>
      <w:r w:rsidR="003B667E">
        <w:rPr>
          <w:rFonts w:eastAsiaTheme="minorEastAsia"/>
        </w:rPr>
        <w:fldChar w:fldCharType="begin"/>
      </w:r>
      <w:r w:rsidR="003B667E">
        <w:rPr>
          <w:rFonts w:eastAsiaTheme="minorEastAsia"/>
        </w:rPr>
        <w:instrText xml:space="preserve"> REF _Ref498857664 \h </w:instrText>
      </w:r>
      <w:r w:rsidR="003B667E">
        <w:rPr>
          <w:rFonts w:eastAsiaTheme="minorEastAsia"/>
        </w:rPr>
      </w:r>
      <w:r w:rsidR="003B667E">
        <w:rPr>
          <w:rFonts w:eastAsiaTheme="minorEastAsia"/>
        </w:rPr>
        <w:fldChar w:fldCharType="separate"/>
      </w:r>
      <w:r w:rsidR="003B667E">
        <w:t xml:space="preserve">Bijlage </w:t>
      </w:r>
      <w:r w:rsidR="003B667E">
        <w:rPr>
          <w:noProof/>
        </w:rPr>
        <w:t>2</w:t>
      </w:r>
      <w:r w:rsidR="003B667E">
        <w:rPr>
          <w:rFonts w:eastAsiaTheme="minorEastAsia"/>
        </w:rPr>
        <w:fldChar w:fldCharType="end"/>
      </w:r>
      <w:r w:rsidR="00B66B9D">
        <w:rPr>
          <w:rFonts w:eastAsiaTheme="minorEastAsia"/>
        </w:rPr>
        <w:t>.</w:t>
      </w:r>
      <w:r w:rsidR="005968D9">
        <w:rPr>
          <w:rFonts w:eastAsiaTheme="minorEastAsia"/>
        </w:rPr>
        <w:t xml:space="preserve"> </w:t>
      </w:r>
    </w:p>
    <w:p w14:paraId="33A2B54A" w14:textId="18299C44" w:rsidR="005968D9" w:rsidRDefault="005968D9" w:rsidP="00142217">
      <w:pPr>
        <w:rPr>
          <w:rFonts w:eastAsiaTheme="minorEastAsia"/>
        </w:rPr>
      </w:pPr>
    </w:p>
    <w:p w14:paraId="0F5CA40A" w14:textId="00C1F534" w:rsidR="005968D9" w:rsidRDefault="005968D9" w:rsidP="00142217">
      <w:pPr>
        <w:rPr>
          <w:rFonts w:eastAsiaTheme="minorEastAsia"/>
        </w:rPr>
      </w:pPr>
      <w:r>
        <w:rPr>
          <w:rFonts w:eastAsiaTheme="minorEastAsia"/>
        </w:rPr>
        <w:t xml:space="preserve">Er wordt besloten dat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want de meetfoutintervallen overlappen niet. </w:t>
      </w:r>
      <w:r w:rsidR="004731A8">
        <w:rPr>
          <w:rFonts w:eastAsiaTheme="minorEastAsia"/>
        </w:rPr>
        <w:t>Dit is echter niet te</w:t>
      </w:r>
      <w:r w:rsidR="00A35B89">
        <w:rPr>
          <w:rFonts w:eastAsiaTheme="minorEastAsia"/>
        </w:rPr>
        <w:t xml:space="preserve"> verwachten. </w:t>
      </w:r>
      <w:r w:rsidR="002C5F42">
        <w:rPr>
          <w:rFonts w:eastAsiaTheme="minorEastAsia"/>
        </w:rPr>
        <w:t xml:space="preserve">De torsieslinger zal namelijk een terugroepend krachtmoment uitoefenen dat evenredig is met de grootte van de </w:t>
      </w:r>
      <w:r w:rsidR="00305B10">
        <w:rPr>
          <w:rFonts w:eastAsiaTheme="minorEastAsia"/>
        </w:rPr>
        <w:t xml:space="preserve">beginnende </w:t>
      </w:r>
      <w:r w:rsidR="002C5F42">
        <w:rPr>
          <w:rFonts w:eastAsiaTheme="minorEastAsia"/>
        </w:rPr>
        <w:t xml:space="preserve">uitwijkingshoek </w:t>
      </w:r>
      <w:r w:rsidR="00305B10" w:rsidRPr="00500F3F">
        <w:rPr>
          <w:rFonts w:cs="Arial"/>
          <w:shd w:val="clear" w:color="auto" w:fill="FFFFFF"/>
        </w:rPr>
        <w:t>Θ</w:t>
      </w:r>
      <w:r w:rsidR="00305B10" w:rsidRPr="00500F3F">
        <w:rPr>
          <w:rFonts w:cs="Arial"/>
          <w:shd w:val="clear" w:color="auto" w:fill="FFFFFF"/>
          <w:vertAlign w:val="subscript"/>
        </w:rPr>
        <w:t>0</w:t>
      </w:r>
      <w:r w:rsidR="004E1C72">
        <w:rPr>
          <w:rFonts w:cs="Arial"/>
          <w:shd w:val="clear" w:color="auto" w:fill="FFFFFF"/>
          <w:vertAlign w:val="subscript"/>
        </w:rPr>
        <w:t xml:space="preserve">. </w:t>
      </w:r>
      <w:r w:rsidR="004E1C72">
        <w:rPr>
          <w:rFonts w:eastAsiaTheme="minorEastAsia"/>
        </w:rPr>
        <w:t>Hierdoor zou de beginnende uitwijkingshoek geen invloed mogen hebben op de periode. Bij de grote beginnende uitwijkingshoek(</w:t>
      </w:r>
      <w:r w:rsidR="004E1C72" w:rsidRPr="00500F3F">
        <w:rPr>
          <w:rFonts w:cs="Arial"/>
          <w:shd w:val="clear" w:color="auto" w:fill="FFFFFF"/>
        </w:rPr>
        <w:t>Θ</w:t>
      </w:r>
      <w:r w:rsidR="004E1C72" w:rsidRPr="00500F3F">
        <w:rPr>
          <w:rFonts w:cs="Arial"/>
          <w:shd w:val="clear" w:color="auto" w:fill="FFFFFF"/>
          <w:vertAlign w:val="subscript"/>
        </w:rPr>
        <w:t>0</w:t>
      </w:r>
      <w:r w:rsidR="004E1C72">
        <w:t xml:space="preserve"> = 180°) </w:t>
      </w:r>
      <w:r w:rsidR="004E1C72">
        <w:rPr>
          <w:rFonts w:eastAsiaTheme="minorEastAsia"/>
        </w:rPr>
        <w:t xml:space="preserve"> zal het krachtmoment groter zijn dan de kleine beginnende uitwijkingshoek(</w:t>
      </w:r>
      <w:r w:rsidR="004E1C72" w:rsidRPr="00500F3F">
        <w:rPr>
          <w:rFonts w:cs="Arial"/>
          <w:shd w:val="clear" w:color="auto" w:fill="FFFFFF"/>
        </w:rPr>
        <w:t>Θ</w:t>
      </w:r>
      <w:r w:rsidR="004E1C72" w:rsidRPr="00500F3F">
        <w:rPr>
          <w:rFonts w:cs="Arial"/>
          <w:shd w:val="clear" w:color="auto" w:fill="FFFFFF"/>
          <w:vertAlign w:val="subscript"/>
        </w:rPr>
        <w:t>0</w:t>
      </w:r>
      <w:r w:rsidR="004E1C72">
        <w:t xml:space="preserve"> = 20°)</w:t>
      </w:r>
      <w:r w:rsidR="00834F78">
        <w:t xml:space="preserve"> met als gevolg</w:t>
      </w:r>
      <w:r w:rsidR="004E1C72">
        <w:t xml:space="preserve"> dat de versnelling ook groter zal zijn. Meer bepaald zal de versnelling evenredig toenemen</w:t>
      </w:r>
      <w:r w:rsidR="00996E54">
        <w:t xml:space="preserve"> met</w:t>
      </w:r>
      <w:r w:rsidR="00705CC6">
        <w:t xml:space="preserve"> de beginnende uitwijkingshoek. </w:t>
      </w:r>
    </w:p>
    <w:p w14:paraId="32D10DB0" w14:textId="29804D1E" w:rsidR="00230A9F" w:rsidRDefault="00230A9F" w:rsidP="00142217">
      <w:pPr>
        <w:rPr>
          <w:rFonts w:eastAsiaTheme="minorEastAsia"/>
        </w:rPr>
      </w:pPr>
    </w:p>
    <w:p w14:paraId="3A1B3497" w14:textId="2C9FF930" w:rsidR="00705CC6" w:rsidRDefault="00821B61" w:rsidP="00142217">
      <w:pPr>
        <w:rPr>
          <w:rFonts w:eastAsiaTheme="minorEastAsia"/>
        </w:rPr>
      </w:pPr>
      <w:r>
        <w:rPr>
          <w:rFonts w:eastAsiaTheme="minorEastAsia"/>
        </w:rPr>
        <w:t xml:space="preserve">Aangezien dat er verwacht wordt dat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maar dit niet zo is, is </w:t>
      </w:r>
      <w:r w:rsidR="002C6322">
        <w:rPr>
          <w:rFonts w:eastAsiaTheme="minorEastAsia"/>
        </w:rPr>
        <w:t xml:space="preserve">dit te wijten aan een menselijke </w:t>
      </w:r>
      <w:r w:rsidR="008573A9">
        <w:rPr>
          <w:rFonts w:eastAsiaTheme="minorEastAsia"/>
        </w:rPr>
        <w:t>meet</w:t>
      </w:r>
      <w:r w:rsidR="002C6322">
        <w:rPr>
          <w:rFonts w:eastAsiaTheme="minorEastAsia"/>
        </w:rPr>
        <w:t>fout.</w:t>
      </w:r>
      <w:r>
        <w:rPr>
          <w:rFonts w:eastAsiaTheme="minorEastAsia"/>
        </w:rPr>
        <w:t xml:space="preserve"> </w:t>
      </w:r>
      <w:r w:rsidR="006C117F">
        <w:rPr>
          <w:rFonts w:eastAsiaTheme="minorEastAsia"/>
        </w:rPr>
        <w:t>Ten eerste is er de reactietijd van de persoon die</w:t>
      </w:r>
      <w:r w:rsidR="00271FB8">
        <w:rPr>
          <w:rFonts w:eastAsiaTheme="minorEastAsia"/>
        </w:rPr>
        <w:t xml:space="preserve"> de chronometer op het juiste moment moet starten en stoppen. </w:t>
      </w:r>
      <w:r w:rsidR="00B14BC7">
        <w:rPr>
          <w:rFonts w:eastAsiaTheme="minorEastAsia"/>
        </w:rPr>
        <w:t xml:space="preserve">Ten tweede is het moeilijker om de slinger met een kleine beginnende uitwijkingshoek los te laten zonder dat </w:t>
      </w:r>
      <w:r w:rsidR="007B6C20">
        <w:rPr>
          <w:rFonts w:eastAsiaTheme="minorEastAsia"/>
        </w:rPr>
        <w:t>het</w:t>
      </w:r>
      <w:r w:rsidR="00B14BC7">
        <w:rPr>
          <w:rFonts w:eastAsiaTheme="minorEastAsia"/>
        </w:rPr>
        <w:t xml:space="preserve"> </w:t>
      </w:r>
      <w:r w:rsidR="00F3740B">
        <w:rPr>
          <w:rFonts w:eastAsiaTheme="minorEastAsia"/>
        </w:rPr>
        <w:t>hand van de persoon</w:t>
      </w:r>
      <w:r w:rsidR="00B14BC7">
        <w:rPr>
          <w:rFonts w:eastAsiaTheme="minorEastAsia"/>
        </w:rPr>
        <w:t xml:space="preserve"> extra kracht uitoefent op het moment van loslaten.</w:t>
      </w:r>
      <w:r w:rsidR="006C117F">
        <w:rPr>
          <w:rFonts w:eastAsiaTheme="minorEastAsia"/>
        </w:rPr>
        <w:t xml:space="preserve"> </w:t>
      </w:r>
      <w:r w:rsidR="0062508F">
        <w:rPr>
          <w:rFonts w:eastAsiaTheme="minorEastAsia"/>
        </w:rPr>
        <w:t>Aangezien dat de slinger een grotere krachtmoment zal uitoefenen bij een grotere beginnende uitwijkingshoek</w:t>
      </w:r>
      <w:r w:rsidR="00DA627B">
        <w:rPr>
          <w:rFonts w:eastAsiaTheme="minorEastAsia"/>
        </w:rPr>
        <w:t>, kan</w:t>
      </w:r>
      <w:r w:rsidR="0062508F">
        <w:rPr>
          <w:rFonts w:eastAsiaTheme="minorEastAsia"/>
        </w:rPr>
        <w:t xml:space="preserve"> de kracht die door het hand uitgeoefend wordt tijdens het loslaten verwaarloosd worden</w:t>
      </w:r>
      <w:r w:rsidR="00597898">
        <w:rPr>
          <w:rFonts w:eastAsiaTheme="minorEastAsia"/>
        </w:rPr>
        <w:t xml:space="preserve"> </w:t>
      </w:r>
      <w:r w:rsidR="00570541">
        <w:rPr>
          <w:rFonts w:eastAsiaTheme="minorEastAsia"/>
        </w:rPr>
        <w:t>bij de grote beginnende uitwijkingshoek.</w:t>
      </w:r>
      <w:r w:rsidR="00037ABF">
        <w:rPr>
          <w:rFonts w:eastAsiaTheme="minorEastAsia"/>
        </w:rPr>
        <w:t xml:space="preserve"> </w:t>
      </w:r>
    </w:p>
    <w:p w14:paraId="39D8EFC6" w14:textId="70249F30" w:rsidR="007366CB" w:rsidRDefault="007366CB" w:rsidP="00142217"/>
    <w:p w14:paraId="69642555" w14:textId="1CC815DC" w:rsidR="00344A91" w:rsidRPr="00344A91" w:rsidRDefault="007366CB" w:rsidP="00142217">
      <w:r>
        <w:t xml:space="preserve">Indien de torsieslinger perfect losgelaten zou worden (wanneer het hand geen extra kracht uitoefent op het moment van loslaten) </w:t>
      </w:r>
      <w:r w:rsidR="00A70510">
        <w:t xml:space="preserve">en de chronometer op het juiste moment start en stopt </w:t>
      </w:r>
      <w:r>
        <w:t xml:space="preserve">kan veronderstelt worden dat </w:t>
      </w:r>
      <m:oMath>
        <m:sSub>
          <m:sSubPr>
            <m:ctrlPr>
              <w:rPr>
                <w:rFonts w:ascii="Cambria Math" w:hAnsi="Cambria Math"/>
                <w:i/>
              </w:rPr>
            </m:ctrlPr>
          </m:sSubPr>
          <m:e>
            <m:r>
              <w:rPr>
                <w:rFonts w:ascii="Cambria Math" w:hAnsi="Cambria Math"/>
              </w:rPr>
              <m:t>T</m:t>
            </m:r>
          </m:e>
          <m:sub>
            <m:r>
              <w:rPr>
                <w:rFonts w:ascii="Cambria Math" w:hAnsi="Cambria Math"/>
              </w:rPr>
              <m:t>g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6C36C0">
        <w:rPr>
          <w:rFonts w:eastAsiaTheme="minorEastAsia"/>
        </w:rPr>
        <w:t xml:space="preserve"> aangezien </w:t>
      </w:r>
      <w:r w:rsidR="006736CA">
        <w:rPr>
          <w:rFonts w:eastAsiaTheme="minorEastAsia"/>
        </w:rPr>
        <w:t>de torsieslinger een terugroepende kracht uitoefent die evenredig is met de beginnende uitwijkingshoek.</w:t>
      </w:r>
      <w:commentRangeEnd w:id="13"/>
      <w:r w:rsidR="0080229E">
        <w:rPr>
          <w:rStyle w:val="Verwijzingopmerking"/>
        </w:rPr>
        <w:commentReference w:id="13"/>
      </w:r>
    </w:p>
    <w:p w14:paraId="5EEF32A6" w14:textId="7ADA0D05" w:rsidR="00294942" w:rsidRPr="00254A75" w:rsidRDefault="00294942" w:rsidP="00142217">
      <w:pPr>
        <w:rPr>
          <w:vertAlign w:val="subscript"/>
        </w:rPr>
      </w:pPr>
    </w:p>
    <w:p w14:paraId="3217D52D" w14:textId="77777777" w:rsidR="00B976B2" w:rsidRDefault="00B976B2" w:rsidP="00C05C7E"/>
    <w:p w14:paraId="5759E1A8" w14:textId="58149133" w:rsidR="00B976B2" w:rsidRDefault="008D5D7D" w:rsidP="008D5D7D">
      <w:pPr>
        <w:pStyle w:val="Kop2"/>
      </w:pPr>
      <w:bookmarkStart w:id="14" w:name="_Toc498216814"/>
      <w:r>
        <w:t xml:space="preserve">Nauwkeurige </w:t>
      </w:r>
      <w:r w:rsidR="000876F7">
        <w:t xml:space="preserve">experimentele </w:t>
      </w:r>
      <w:r>
        <w:t>bepaling van de periode</w:t>
      </w:r>
      <w:bookmarkEnd w:id="14"/>
    </w:p>
    <w:p w14:paraId="70E3C1E4" w14:textId="5085E214" w:rsidR="008D5D7D" w:rsidRDefault="00DD4C28" w:rsidP="006D5280">
      <w:r>
        <w:t>De periode T</w:t>
      </w:r>
      <w:r>
        <w:rPr>
          <w:vertAlign w:val="subscript"/>
        </w:rPr>
        <w:t xml:space="preserve">e </w:t>
      </w:r>
      <w:r>
        <w:t xml:space="preserve">wordt nu nauwkeurig gemeten. De tijd die nodig is voor vijf volledige oscillaties wordt vijf keer </w:t>
      </w:r>
      <w:r w:rsidR="00BB655D">
        <w:t>gemeten</w:t>
      </w:r>
      <w:r w:rsidR="0080229E">
        <w:t xml:space="preserve"> en worden uitgezet in </w:t>
      </w:r>
      <w:r w:rsidR="00873D59">
        <w:fldChar w:fldCharType="begin"/>
      </w:r>
      <w:r w:rsidR="00873D59">
        <w:instrText xml:space="preserve"> REF _Ref498857217 \h </w:instrText>
      </w:r>
      <w:r w:rsidR="00873D59">
        <w:fldChar w:fldCharType="separate"/>
      </w:r>
      <w:r w:rsidR="00873D59">
        <w:t xml:space="preserve">Tabel </w:t>
      </w:r>
      <w:r w:rsidR="00873D59">
        <w:rPr>
          <w:noProof/>
        </w:rPr>
        <w:t>3</w:t>
      </w:r>
      <w:r w:rsidR="00873D59">
        <w:fldChar w:fldCharType="end"/>
      </w:r>
      <w:r w:rsidR="00873D59">
        <w:t>.</w:t>
      </w:r>
    </w:p>
    <w:p w14:paraId="1516D91D" w14:textId="77777777" w:rsidR="006D5280" w:rsidRDefault="006D5280" w:rsidP="006D5280"/>
    <w:p w14:paraId="42D8590A" w14:textId="6D570BB5" w:rsidR="00D962FC" w:rsidRDefault="00D962FC" w:rsidP="006D5280">
      <w:pPr>
        <w:pStyle w:val="Bijschrift"/>
        <w:keepNext/>
        <w:ind w:left="1418" w:firstLine="709"/>
      </w:pPr>
    </w:p>
    <w:p w14:paraId="4A313B0C" w14:textId="5B687A8C" w:rsidR="00C24CDF" w:rsidRDefault="00C24CDF" w:rsidP="00C24CDF">
      <w:pPr>
        <w:pStyle w:val="Bijschrift"/>
        <w:keepNext/>
      </w:pPr>
      <w:bookmarkStart w:id="15" w:name="_Ref498857217"/>
      <w:r>
        <w:t xml:space="preserve">Tabel </w:t>
      </w:r>
      <w:r>
        <w:fldChar w:fldCharType="begin"/>
      </w:r>
      <w:r>
        <w:instrText xml:space="preserve"> SEQ Tabel \* ARABIC </w:instrText>
      </w:r>
      <w:r>
        <w:fldChar w:fldCharType="separate"/>
      </w:r>
      <w:r w:rsidR="00842F28">
        <w:rPr>
          <w:noProof/>
        </w:rPr>
        <w:t>3</w:t>
      </w:r>
      <w:r>
        <w:fldChar w:fldCharType="end"/>
      </w:r>
      <w:bookmarkEnd w:id="15"/>
      <w:r>
        <w:t xml:space="preserve">: </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D962FC" w14:paraId="42800B2B" w14:textId="77777777" w:rsidTr="00D962FC">
        <w:trPr>
          <w:jc w:val="center"/>
        </w:trPr>
        <w:tc>
          <w:tcPr>
            <w:tcW w:w="1501" w:type="dxa"/>
          </w:tcPr>
          <w:p w14:paraId="6C9239DE" w14:textId="431465FA" w:rsidR="00D962FC" w:rsidRDefault="00D962FC" w:rsidP="00A5466C">
            <w:pPr>
              <w:jc w:val="center"/>
              <w:rPr>
                <w:vertAlign w:val="subscript"/>
              </w:rPr>
            </w:pPr>
            <w:r>
              <w:t>5T</w:t>
            </w:r>
            <w:r w:rsidR="00642132">
              <w:rPr>
                <w:vertAlign w:val="subscript"/>
              </w:rPr>
              <w:t>e1</w:t>
            </w:r>
          </w:p>
          <w:p w14:paraId="40C2E52C" w14:textId="77777777" w:rsidR="00D962FC" w:rsidRPr="00142217" w:rsidRDefault="00D962FC" w:rsidP="00A5466C">
            <w:pPr>
              <w:jc w:val="center"/>
              <w:rPr>
                <w:vertAlign w:val="subscript"/>
              </w:rPr>
            </w:pPr>
            <w:r>
              <w:t>(±0.01 s)</w:t>
            </w:r>
          </w:p>
        </w:tc>
        <w:tc>
          <w:tcPr>
            <w:tcW w:w="1501" w:type="dxa"/>
          </w:tcPr>
          <w:p w14:paraId="0FDE95A4" w14:textId="1F0D67CB" w:rsidR="00D962FC" w:rsidRDefault="00D962FC" w:rsidP="00A5466C">
            <w:pPr>
              <w:jc w:val="center"/>
              <w:rPr>
                <w:vertAlign w:val="subscript"/>
              </w:rPr>
            </w:pPr>
            <w:r>
              <w:t>5T</w:t>
            </w:r>
            <w:r w:rsidR="00642132">
              <w:rPr>
                <w:vertAlign w:val="subscript"/>
              </w:rPr>
              <w:t>e2</w:t>
            </w:r>
          </w:p>
          <w:p w14:paraId="691F6115" w14:textId="77777777" w:rsidR="00D962FC" w:rsidRPr="00142217" w:rsidRDefault="00D962FC" w:rsidP="00A5466C">
            <w:pPr>
              <w:jc w:val="center"/>
              <w:rPr>
                <w:vertAlign w:val="subscript"/>
              </w:rPr>
            </w:pPr>
            <w:r>
              <w:t>(±0.01 s)</w:t>
            </w:r>
          </w:p>
        </w:tc>
        <w:tc>
          <w:tcPr>
            <w:tcW w:w="1502" w:type="dxa"/>
          </w:tcPr>
          <w:p w14:paraId="73DC5EC8" w14:textId="154516A7" w:rsidR="00D962FC" w:rsidRDefault="00D962FC" w:rsidP="00A5466C">
            <w:pPr>
              <w:jc w:val="center"/>
              <w:rPr>
                <w:vertAlign w:val="subscript"/>
              </w:rPr>
            </w:pPr>
            <w:r>
              <w:t>5T</w:t>
            </w:r>
            <w:r w:rsidR="00642132">
              <w:rPr>
                <w:vertAlign w:val="subscript"/>
              </w:rPr>
              <w:t>e3</w:t>
            </w:r>
          </w:p>
          <w:p w14:paraId="682D1E08" w14:textId="77777777" w:rsidR="00D962FC" w:rsidRPr="00142217" w:rsidRDefault="00D962FC" w:rsidP="00A5466C">
            <w:pPr>
              <w:jc w:val="center"/>
              <w:rPr>
                <w:vertAlign w:val="subscript"/>
              </w:rPr>
            </w:pPr>
            <w:r>
              <w:t>(±0.01 s)</w:t>
            </w:r>
          </w:p>
        </w:tc>
        <w:tc>
          <w:tcPr>
            <w:tcW w:w="1502" w:type="dxa"/>
          </w:tcPr>
          <w:p w14:paraId="25E61105" w14:textId="6D0C0D71" w:rsidR="00D962FC" w:rsidRDefault="00D962FC" w:rsidP="00A5466C">
            <w:pPr>
              <w:jc w:val="center"/>
              <w:rPr>
                <w:vertAlign w:val="subscript"/>
              </w:rPr>
            </w:pPr>
            <w:r>
              <w:t>5T</w:t>
            </w:r>
            <w:r w:rsidR="00642132">
              <w:rPr>
                <w:vertAlign w:val="subscript"/>
              </w:rPr>
              <w:t>e4</w:t>
            </w:r>
          </w:p>
          <w:p w14:paraId="0627A6D1" w14:textId="77777777" w:rsidR="00D962FC" w:rsidRPr="00142217" w:rsidRDefault="00D962FC" w:rsidP="00A5466C">
            <w:pPr>
              <w:jc w:val="center"/>
              <w:rPr>
                <w:vertAlign w:val="subscript"/>
              </w:rPr>
            </w:pPr>
            <w:r>
              <w:t>(±0.01 s)</w:t>
            </w:r>
          </w:p>
        </w:tc>
        <w:tc>
          <w:tcPr>
            <w:tcW w:w="1502" w:type="dxa"/>
          </w:tcPr>
          <w:p w14:paraId="3A3743AB" w14:textId="28A05C77" w:rsidR="00D962FC" w:rsidRDefault="00D962FC" w:rsidP="00A5466C">
            <w:pPr>
              <w:jc w:val="center"/>
              <w:rPr>
                <w:vertAlign w:val="subscript"/>
              </w:rPr>
            </w:pPr>
            <w:r>
              <w:t>5T</w:t>
            </w:r>
            <w:r w:rsidR="00642132">
              <w:rPr>
                <w:vertAlign w:val="subscript"/>
              </w:rPr>
              <w:t>e5</w:t>
            </w:r>
          </w:p>
          <w:p w14:paraId="752BC33F" w14:textId="77777777" w:rsidR="00D962FC" w:rsidRPr="00142217" w:rsidRDefault="00D962FC" w:rsidP="00A5466C">
            <w:pPr>
              <w:jc w:val="center"/>
              <w:rPr>
                <w:vertAlign w:val="subscript"/>
              </w:rPr>
            </w:pPr>
            <w:r>
              <w:t>(±0.01 s)</w:t>
            </w:r>
          </w:p>
        </w:tc>
      </w:tr>
      <w:tr w:rsidR="00D962FC" w14:paraId="01B0A749" w14:textId="77777777" w:rsidTr="00D962FC">
        <w:trPr>
          <w:jc w:val="center"/>
        </w:trPr>
        <w:tc>
          <w:tcPr>
            <w:tcW w:w="1501" w:type="dxa"/>
          </w:tcPr>
          <w:p w14:paraId="453956E6" w14:textId="77777777" w:rsidR="00D962FC" w:rsidRDefault="00D962FC" w:rsidP="00500F3F">
            <w:pPr>
              <w:jc w:val="center"/>
            </w:pPr>
            <w:r>
              <w:t>25.84</w:t>
            </w:r>
          </w:p>
        </w:tc>
        <w:tc>
          <w:tcPr>
            <w:tcW w:w="1501" w:type="dxa"/>
          </w:tcPr>
          <w:p w14:paraId="43C78D12" w14:textId="77777777" w:rsidR="00D962FC" w:rsidRDefault="00D962FC" w:rsidP="00500F3F">
            <w:pPr>
              <w:jc w:val="center"/>
            </w:pPr>
            <w:r>
              <w:t>25.94</w:t>
            </w:r>
          </w:p>
        </w:tc>
        <w:tc>
          <w:tcPr>
            <w:tcW w:w="1502" w:type="dxa"/>
          </w:tcPr>
          <w:p w14:paraId="597BCB5F" w14:textId="77777777" w:rsidR="00D962FC" w:rsidRDefault="00D962FC" w:rsidP="00500F3F">
            <w:pPr>
              <w:jc w:val="center"/>
            </w:pPr>
            <w:r>
              <w:t>25.94</w:t>
            </w:r>
          </w:p>
        </w:tc>
        <w:tc>
          <w:tcPr>
            <w:tcW w:w="1502" w:type="dxa"/>
          </w:tcPr>
          <w:p w14:paraId="7D35E190" w14:textId="77777777" w:rsidR="00D962FC" w:rsidRDefault="00D962FC" w:rsidP="00500F3F">
            <w:pPr>
              <w:jc w:val="center"/>
            </w:pPr>
            <w:r>
              <w:t>25.94</w:t>
            </w:r>
          </w:p>
        </w:tc>
        <w:tc>
          <w:tcPr>
            <w:tcW w:w="1502" w:type="dxa"/>
          </w:tcPr>
          <w:p w14:paraId="171B3A4A" w14:textId="77777777" w:rsidR="00D962FC" w:rsidRDefault="00D962FC" w:rsidP="00500F3F">
            <w:pPr>
              <w:jc w:val="center"/>
            </w:pPr>
            <w:r>
              <w:t>25.91</w:t>
            </w:r>
          </w:p>
        </w:tc>
      </w:tr>
    </w:tbl>
    <w:p w14:paraId="710E3E35" w14:textId="77777777" w:rsidR="008D5D7D" w:rsidRPr="008D5D7D" w:rsidRDefault="008D5D7D" w:rsidP="008D5D7D"/>
    <w:p w14:paraId="4A757B48" w14:textId="00A97780" w:rsidR="00CB4B15" w:rsidRDefault="00525B38" w:rsidP="00C05C7E">
      <w:r>
        <w:lastRenderedPageBreak/>
        <w:t xml:space="preserve">De </w:t>
      </w:r>
      <w:r w:rsidR="00500F3F">
        <w:t>tijd nodig</w:t>
      </w:r>
      <w:r>
        <w:t xml:space="preserve"> </w:t>
      </w:r>
      <w:r w:rsidR="00500F3F">
        <w:t>voor vijf volledige oscillaties is 25.91</w:t>
      </w:r>
      <w:r w:rsidR="00EE5B9B">
        <w:t>4</w:t>
      </w:r>
      <w:r w:rsidR="00500F3F">
        <w:t xml:space="preserve"> ± </w:t>
      </w:r>
      <w:r w:rsidR="00BF5519">
        <w:t>0.</w:t>
      </w:r>
      <w:r w:rsidR="00EE5B9B">
        <w:t>019</w:t>
      </w:r>
      <w:r w:rsidR="00500F3F">
        <w:t>s</w:t>
      </w:r>
      <w:r>
        <w:t>.</w:t>
      </w:r>
      <w:r w:rsidR="00EE5B9B">
        <w:t xml:space="preserve"> De nauwkeurige periode</w:t>
      </w:r>
      <w:r w:rsidR="008540CC">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EE5B9B">
        <w:t xml:space="preserve"> is bijgevolg 5,182 s ± 0.0039s. </w:t>
      </w:r>
      <w:r w:rsidR="009C71DC">
        <w:t xml:space="preserve">De foutberekening is terug te vinden in </w:t>
      </w:r>
      <w:r w:rsidR="003B667E">
        <w:fldChar w:fldCharType="begin"/>
      </w:r>
      <w:r w:rsidR="003B667E">
        <w:instrText xml:space="preserve"> REF _Ref498857674 \h </w:instrText>
      </w:r>
      <w:r w:rsidR="003B667E">
        <w:fldChar w:fldCharType="separate"/>
      </w:r>
      <w:r w:rsidR="003B667E">
        <w:t xml:space="preserve">Bijlage </w:t>
      </w:r>
      <w:r w:rsidR="003B667E">
        <w:rPr>
          <w:noProof/>
        </w:rPr>
        <w:t>3</w:t>
      </w:r>
      <w:r w:rsidR="003B667E">
        <w:fldChar w:fldCharType="end"/>
      </w:r>
      <w:r w:rsidR="003B667E">
        <w:t xml:space="preserve">. </w:t>
      </w:r>
      <w:r>
        <w:t xml:space="preserve">Met deze periode </w:t>
      </w:r>
      <w:r w:rsidR="008D5D7D">
        <w:t>kan de frequentie</w:t>
      </w:r>
      <w:r w:rsidR="000851DA">
        <w:t xml:space="preserve">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8D5D7D">
        <w:t xml:space="preserve"> worden berekend.</w:t>
      </w:r>
    </w:p>
    <w:p w14:paraId="180745A9" w14:textId="6598901C" w:rsidR="008D5D7D" w:rsidRPr="008D5D7D" w:rsidRDefault="00791492" w:rsidP="006A693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5.182 s</m:t>
              </m:r>
            </m:den>
          </m:f>
          <m:r>
            <w:rPr>
              <w:rFonts w:ascii="Cambria Math" w:hAnsi="Cambria Math"/>
            </w:rPr>
            <m:t>= 0.193 Hz</m:t>
          </m:r>
        </m:oMath>
      </m:oMathPara>
    </w:p>
    <w:p w14:paraId="6A082954" w14:textId="77777777" w:rsidR="00525B38" w:rsidRPr="00CB4B15" w:rsidRDefault="00CB4B15" w:rsidP="00CB4B15">
      <w:r>
        <w:t xml:space="preserve"> </w:t>
      </w:r>
    </w:p>
    <w:p w14:paraId="5626598D" w14:textId="77777777" w:rsidR="00872BC9" w:rsidRDefault="00872BC9" w:rsidP="00C05C7E"/>
    <w:p w14:paraId="18464E7E" w14:textId="77777777" w:rsidR="00872BC9" w:rsidRDefault="00872BC9" w:rsidP="00872BC9">
      <w:pPr>
        <w:pStyle w:val="Kop1"/>
      </w:pPr>
      <w:bookmarkStart w:id="16" w:name="_Toc498216815"/>
      <w:r>
        <w:t>Onderzoek van de maximale uitwijkingen</w:t>
      </w:r>
      <w:bookmarkEnd w:id="16"/>
    </w:p>
    <w:p w14:paraId="5C3DEA33" w14:textId="01A0C608" w:rsidR="00872BC9" w:rsidRDefault="001A28ED" w:rsidP="00872BC9">
      <w:r>
        <w:t xml:space="preserve">Voor het bepalen van de maximale uitwijkingen wordt er voor vijf oscillaties de positieve en negatieve uitwijking uitgezet </w:t>
      </w:r>
      <w:r w:rsidR="00751DDD">
        <w:t xml:space="preserve">in </w:t>
      </w:r>
      <w:r w:rsidR="00873D59">
        <w:fldChar w:fldCharType="begin"/>
      </w:r>
      <w:r w:rsidR="00873D59">
        <w:instrText xml:space="preserve"> REF _Ref498857279 \h </w:instrText>
      </w:r>
      <w:r w:rsidR="00873D59">
        <w:fldChar w:fldCharType="separate"/>
      </w:r>
      <w:r w:rsidR="00873D59">
        <w:t xml:space="preserve">Tabel </w:t>
      </w:r>
      <w:r w:rsidR="00873D59">
        <w:rPr>
          <w:noProof/>
        </w:rPr>
        <w:t>4</w:t>
      </w:r>
      <w:r w:rsidR="00873D59">
        <w:fldChar w:fldCharType="end"/>
      </w:r>
      <w:r w:rsidR="00873D59">
        <w:t xml:space="preserve"> </w:t>
      </w:r>
      <w:r w:rsidR="00751DDD">
        <w:t xml:space="preserve">en </w:t>
      </w:r>
      <w:r w:rsidR="00751DDD">
        <w:fldChar w:fldCharType="begin"/>
      </w:r>
      <w:r w:rsidR="00751DDD">
        <w:instrText xml:space="preserve"> REF _Ref498196467 \h </w:instrText>
      </w:r>
      <w:r w:rsidR="00751DDD">
        <w:fldChar w:fldCharType="separate"/>
      </w:r>
      <w:r w:rsidR="00873D59">
        <w:fldChar w:fldCharType="begin"/>
      </w:r>
      <w:r w:rsidR="00873D59">
        <w:instrText xml:space="preserve"> REF _Ref498857274 \h </w:instrText>
      </w:r>
      <w:r w:rsidR="00873D59">
        <w:fldChar w:fldCharType="separate"/>
      </w:r>
      <w:r w:rsidR="00873D59">
        <w:t xml:space="preserve">Tabel </w:t>
      </w:r>
      <w:r w:rsidR="00873D59">
        <w:rPr>
          <w:noProof/>
        </w:rPr>
        <w:t>5</w:t>
      </w:r>
      <w:r w:rsidR="00873D59">
        <w:fldChar w:fldCharType="end"/>
      </w:r>
      <w:r w:rsidR="00751DDD">
        <w:t>.</w:t>
      </w:r>
      <w:r w:rsidR="00751DDD">
        <w:fldChar w:fldCharType="end"/>
      </w:r>
      <w:r w:rsidR="00751DDD">
        <w:t xml:space="preserve"> Via de nauwkeurige bepaling van de periode</w:t>
      </w:r>
      <w:r w:rsidR="006D6FFE">
        <w:t xml:space="preserve"> T</w:t>
      </w:r>
      <w:r w:rsidR="00363A48">
        <w:rPr>
          <w:vertAlign w:val="subscript"/>
        </w:rPr>
        <w:t>e</w:t>
      </w:r>
      <w:r w:rsidR="00751DDD">
        <w:t xml:space="preserve"> kan hierbij ook de tijd worden vermeld. </w:t>
      </w:r>
    </w:p>
    <w:p w14:paraId="4E4E89BB" w14:textId="77777777" w:rsidR="00CD6821" w:rsidRDefault="00CD6821" w:rsidP="00872BC9"/>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1A28ED" w14:paraId="11D4EA49" w14:textId="77777777" w:rsidTr="00664D3B">
        <w:trPr>
          <w:trHeight w:val="2716"/>
        </w:trPr>
        <w:tc>
          <w:tcPr>
            <w:tcW w:w="4505" w:type="dxa"/>
          </w:tcPr>
          <w:p w14:paraId="3606B7A8" w14:textId="2B3E3320" w:rsidR="001A28ED" w:rsidRDefault="001A28ED" w:rsidP="001A28ED">
            <w:pPr>
              <w:pStyle w:val="Bijschrift"/>
              <w:keepNext/>
            </w:pPr>
          </w:p>
          <w:p w14:paraId="3263E609" w14:textId="58B90ABD" w:rsidR="00873D59" w:rsidRDefault="00873D59" w:rsidP="00873D59">
            <w:pPr>
              <w:pStyle w:val="Bijschrift"/>
              <w:keepNext/>
            </w:pPr>
            <w:bookmarkStart w:id="17" w:name="_Ref498857279"/>
            <w:r>
              <w:t xml:space="preserve">Tabel </w:t>
            </w:r>
            <w:r>
              <w:fldChar w:fldCharType="begin"/>
            </w:r>
            <w:r>
              <w:instrText xml:space="preserve"> SEQ Tabel \* ARABIC </w:instrText>
            </w:r>
            <w:r>
              <w:fldChar w:fldCharType="separate"/>
            </w:r>
            <w:r w:rsidR="00842F28">
              <w:rPr>
                <w:noProof/>
              </w:rPr>
              <w:t>4</w:t>
            </w:r>
            <w:r>
              <w:fldChar w:fldCharType="end"/>
            </w:r>
            <w:bookmarkEnd w:id="17"/>
            <w:r>
              <w:t>: Positieve maximale uitwijking.</w:t>
            </w:r>
          </w:p>
          <w:tbl>
            <w:tblPr>
              <w:tblStyle w:val="Tabelraster"/>
              <w:tblW w:w="0" w:type="auto"/>
              <w:tblLook w:val="04A0" w:firstRow="1" w:lastRow="0" w:firstColumn="1" w:lastColumn="0" w:noHBand="0" w:noVBand="1"/>
            </w:tblPr>
            <w:tblGrid>
              <w:gridCol w:w="562"/>
              <w:gridCol w:w="1701"/>
              <w:gridCol w:w="1560"/>
            </w:tblGrid>
            <w:tr w:rsidR="001A28ED" w14:paraId="63A80673" w14:textId="77777777" w:rsidTr="00A5466C">
              <w:tc>
                <w:tcPr>
                  <w:tcW w:w="562" w:type="dxa"/>
                </w:tcPr>
                <w:p w14:paraId="3AC07103" w14:textId="77777777" w:rsidR="001A28ED" w:rsidRDefault="001A28ED" w:rsidP="001A28ED">
                  <w:pPr>
                    <w:jc w:val="center"/>
                  </w:pPr>
                  <w:r>
                    <w:t>n</w:t>
                  </w:r>
                </w:p>
              </w:tc>
              <w:tc>
                <w:tcPr>
                  <w:tcW w:w="1701" w:type="dxa"/>
                </w:tcPr>
                <w:p w14:paraId="03BC56C9" w14:textId="77777777" w:rsidR="001A28ED" w:rsidRPr="00B95F44" w:rsidRDefault="001A28ED" w:rsidP="001A28ED">
                  <w:pPr>
                    <w:jc w:val="center"/>
                    <w:rPr>
                      <w:rFonts w:cs="Arial"/>
                      <w:shd w:val="clear" w:color="auto" w:fill="FFFFFF"/>
                    </w:rPr>
                  </w:pPr>
                  <w:r w:rsidRPr="00B95F44">
                    <w:rPr>
                      <w:rFonts w:cs="Arial"/>
                      <w:shd w:val="clear" w:color="auto" w:fill="FFFFFF"/>
                    </w:rPr>
                    <w:t>Tijd</w:t>
                  </w:r>
                </w:p>
                <w:p w14:paraId="6B5A1690" w14:textId="60032C85" w:rsidR="001A28ED" w:rsidRPr="00142217" w:rsidRDefault="006F2152" w:rsidP="001A28ED">
                  <w:pPr>
                    <w:jc w:val="center"/>
                    <w:rPr>
                      <w:rFonts w:cs="Arial"/>
                      <w:color w:val="545454"/>
                      <w:shd w:val="clear" w:color="auto" w:fill="FFFFFF"/>
                    </w:rPr>
                  </w:pPr>
                  <w:r>
                    <w:rPr>
                      <w:rFonts w:cs="Arial"/>
                      <w:shd w:val="clear" w:color="auto" w:fill="FFFFFF"/>
                    </w:rPr>
                    <w:t xml:space="preserve"> (</w:t>
                  </w:r>
                  <w:r>
                    <w:rPr>
                      <w:rFonts w:cs="Arial"/>
                    </w:rPr>
                    <w:t>±</w:t>
                  </w:r>
                  <w:r w:rsidR="00DF6F30">
                    <w:rPr>
                      <w:rFonts w:cs="Arial"/>
                    </w:rPr>
                    <w:t xml:space="preserve"> </w:t>
                  </w:r>
                  <w:r>
                    <w:rPr>
                      <w:rFonts w:cs="Arial"/>
                    </w:rPr>
                    <w:t>0.01</w:t>
                  </w:r>
                  <w:r w:rsidR="001A28ED" w:rsidRPr="00B95F44">
                    <w:rPr>
                      <w:rFonts w:cs="Arial"/>
                      <w:shd w:val="clear" w:color="auto" w:fill="FFFFFF"/>
                    </w:rPr>
                    <w:t>s</w:t>
                  </w:r>
                  <w:r w:rsidR="002245D0">
                    <w:rPr>
                      <w:rFonts w:cs="Arial"/>
                      <w:shd w:val="clear" w:color="auto" w:fill="FFFFFF"/>
                    </w:rPr>
                    <w:t>)</w:t>
                  </w:r>
                </w:p>
              </w:tc>
              <w:tc>
                <w:tcPr>
                  <w:tcW w:w="1560" w:type="dxa"/>
                </w:tcPr>
                <w:p w14:paraId="7A207F54" w14:textId="77777777" w:rsidR="001A28ED" w:rsidRPr="00525B38" w:rsidRDefault="001A28ED" w:rsidP="001A28ED">
                  <w:pPr>
                    <w:jc w:val="center"/>
                    <w:rPr>
                      <w:rFonts w:cs="Arial"/>
                      <w:shd w:val="clear" w:color="auto" w:fill="FFFFFF"/>
                    </w:rPr>
                  </w:pPr>
                  <w:proofErr w:type="spellStart"/>
                  <w:r w:rsidRPr="00525B38">
                    <w:rPr>
                      <w:rFonts w:cs="Arial"/>
                      <w:shd w:val="clear" w:color="auto" w:fill="FFFFFF"/>
                    </w:rPr>
                    <w:t>Θ</w:t>
                  </w:r>
                  <w:r w:rsidRPr="00525B38">
                    <w:rPr>
                      <w:rFonts w:cs="Arial"/>
                      <w:shd w:val="clear" w:color="auto" w:fill="FFFFFF"/>
                      <w:vertAlign w:val="subscript"/>
                    </w:rPr>
                    <w:t>n</w:t>
                  </w:r>
                  <w:proofErr w:type="spellEnd"/>
                </w:p>
                <w:p w14:paraId="4BC1C4CF" w14:textId="77777777" w:rsidR="001A28ED" w:rsidRPr="00660853" w:rsidRDefault="002245D0" w:rsidP="001A28ED">
                  <w:pPr>
                    <w:jc w:val="center"/>
                  </w:pPr>
                  <w:r>
                    <w:rPr>
                      <w:rFonts w:cs="Arial"/>
                    </w:rPr>
                    <w:t>(</w:t>
                  </w:r>
                  <w:r w:rsidR="00B95F44">
                    <w:rPr>
                      <w:rFonts w:cs="Arial"/>
                    </w:rPr>
                    <w:t>±</w:t>
                  </w:r>
                  <w:r w:rsidR="00B95F44">
                    <w:t>15°</w:t>
                  </w:r>
                  <w:r>
                    <w:t>)</w:t>
                  </w:r>
                </w:p>
              </w:tc>
            </w:tr>
            <w:tr w:rsidR="001A28ED" w14:paraId="18E789E0" w14:textId="77777777" w:rsidTr="00A5466C">
              <w:tc>
                <w:tcPr>
                  <w:tcW w:w="562" w:type="dxa"/>
                </w:tcPr>
                <w:p w14:paraId="400C4E08" w14:textId="77777777" w:rsidR="001A28ED" w:rsidRDefault="001A28ED" w:rsidP="001A28ED">
                  <w:r>
                    <w:t>1</w:t>
                  </w:r>
                </w:p>
              </w:tc>
              <w:tc>
                <w:tcPr>
                  <w:tcW w:w="1701" w:type="dxa"/>
                </w:tcPr>
                <w:p w14:paraId="331A6418" w14:textId="77777777" w:rsidR="001A28ED" w:rsidRDefault="00CB4B15" w:rsidP="00B95F44">
                  <w:pPr>
                    <w:jc w:val="center"/>
                  </w:pPr>
                  <w:r>
                    <w:t>0</w:t>
                  </w:r>
                </w:p>
              </w:tc>
              <w:tc>
                <w:tcPr>
                  <w:tcW w:w="1560" w:type="dxa"/>
                </w:tcPr>
                <w:p w14:paraId="167EC8BC" w14:textId="77777777" w:rsidR="001A28ED" w:rsidRDefault="00CB4B15" w:rsidP="00CB4B15">
                  <w:pPr>
                    <w:jc w:val="center"/>
                  </w:pPr>
                  <w:r>
                    <w:t>180</w:t>
                  </w:r>
                </w:p>
              </w:tc>
            </w:tr>
            <w:tr w:rsidR="001A28ED" w14:paraId="42525FAE" w14:textId="77777777" w:rsidTr="00A5466C">
              <w:tc>
                <w:tcPr>
                  <w:tcW w:w="562" w:type="dxa"/>
                </w:tcPr>
                <w:p w14:paraId="05A104FC" w14:textId="77777777" w:rsidR="001A28ED" w:rsidRDefault="001A28ED" w:rsidP="001A28ED">
                  <w:r>
                    <w:t>2</w:t>
                  </w:r>
                </w:p>
              </w:tc>
              <w:tc>
                <w:tcPr>
                  <w:tcW w:w="1701" w:type="dxa"/>
                </w:tcPr>
                <w:p w14:paraId="0D48EA47" w14:textId="77777777" w:rsidR="001A28ED" w:rsidRDefault="00CB4B15" w:rsidP="00B95F44">
                  <w:pPr>
                    <w:jc w:val="center"/>
                  </w:pPr>
                  <w:r>
                    <w:t>5.18</w:t>
                  </w:r>
                </w:p>
              </w:tc>
              <w:tc>
                <w:tcPr>
                  <w:tcW w:w="1560" w:type="dxa"/>
                </w:tcPr>
                <w:p w14:paraId="41505825" w14:textId="77777777" w:rsidR="001A28ED" w:rsidRDefault="00CB4B15" w:rsidP="00CB4B15">
                  <w:pPr>
                    <w:jc w:val="center"/>
                  </w:pPr>
                  <w:r>
                    <w:t>125</w:t>
                  </w:r>
                </w:p>
              </w:tc>
            </w:tr>
            <w:tr w:rsidR="001A28ED" w14:paraId="4A383A29" w14:textId="77777777" w:rsidTr="00A5466C">
              <w:tc>
                <w:tcPr>
                  <w:tcW w:w="562" w:type="dxa"/>
                </w:tcPr>
                <w:p w14:paraId="6D2D60B0" w14:textId="77777777" w:rsidR="001A28ED" w:rsidRDefault="001A28ED" w:rsidP="001A28ED">
                  <w:r>
                    <w:t>3</w:t>
                  </w:r>
                </w:p>
              </w:tc>
              <w:tc>
                <w:tcPr>
                  <w:tcW w:w="1701" w:type="dxa"/>
                </w:tcPr>
                <w:p w14:paraId="00E32EE9" w14:textId="77777777" w:rsidR="001A28ED" w:rsidRDefault="00CB4B15" w:rsidP="00B95F44">
                  <w:pPr>
                    <w:jc w:val="center"/>
                  </w:pPr>
                  <w:r>
                    <w:t>10.36</w:t>
                  </w:r>
                </w:p>
              </w:tc>
              <w:tc>
                <w:tcPr>
                  <w:tcW w:w="1560" w:type="dxa"/>
                </w:tcPr>
                <w:p w14:paraId="268B5492" w14:textId="77777777" w:rsidR="001A28ED" w:rsidRDefault="00CB4B15" w:rsidP="00CB4B15">
                  <w:pPr>
                    <w:jc w:val="center"/>
                  </w:pPr>
                  <w:r>
                    <w:t>85</w:t>
                  </w:r>
                </w:p>
              </w:tc>
            </w:tr>
            <w:tr w:rsidR="001A28ED" w14:paraId="0DFC7737" w14:textId="77777777" w:rsidTr="00A5466C">
              <w:tc>
                <w:tcPr>
                  <w:tcW w:w="562" w:type="dxa"/>
                </w:tcPr>
                <w:p w14:paraId="6A1C030F" w14:textId="77777777" w:rsidR="001A28ED" w:rsidRDefault="001A28ED" w:rsidP="001A28ED">
                  <w:r>
                    <w:t>4</w:t>
                  </w:r>
                </w:p>
              </w:tc>
              <w:tc>
                <w:tcPr>
                  <w:tcW w:w="1701" w:type="dxa"/>
                </w:tcPr>
                <w:p w14:paraId="4FAE359C" w14:textId="77777777" w:rsidR="001A28ED" w:rsidRDefault="00CB4B15" w:rsidP="00B95F44">
                  <w:pPr>
                    <w:jc w:val="center"/>
                  </w:pPr>
                  <w:r>
                    <w:t>15.55</w:t>
                  </w:r>
                </w:p>
              </w:tc>
              <w:tc>
                <w:tcPr>
                  <w:tcW w:w="1560" w:type="dxa"/>
                </w:tcPr>
                <w:p w14:paraId="694B6F5F" w14:textId="77777777" w:rsidR="001A28ED" w:rsidRDefault="00CB4B15" w:rsidP="00CB4B15">
                  <w:pPr>
                    <w:jc w:val="center"/>
                  </w:pPr>
                  <w:r>
                    <w:t>55</w:t>
                  </w:r>
                </w:p>
              </w:tc>
            </w:tr>
            <w:tr w:rsidR="001A28ED" w14:paraId="2C452A71" w14:textId="77777777" w:rsidTr="00A5466C">
              <w:tc>
                <w:tcPr>
                  <w:tcW w:w="562" w:type="dxa"/>
                </w:tcPr>
                <w:p w14:paraId="29763B72" w14:textId="77777777" w:rsidR="001A28ED" w:rsidRDefault="001A28ED" w:rsidP="001A28ED">
                  <w:r>
                    <w:t>5</w:t>
                  </w:r>
                </w:p>
              </w:tc>
              <w:tc>
                <w:tcPr>
                  <w:tcW w:w="1701" w:type="dxa"/>
                </w:tcPr>
                <w:p w14:paraId="37D33C50" w14:textId="77777777" w:rsidR="001A28ED" w:rsidRDefault="00B95F44" w:rsidP="00B95F44">
                  <w:pPr>
                    <w:jc w:val="center"/>
                  </w:pPr>
                  <w:r>
                    <w:t>20.73</w:t>
                  </w:r>
                </w:p>
              </w:tc>
              <w:tc>
                <w:tcPr>
                  <w:tcW w:w="1560" w:type="dxa"/>
                </w:tcPr>
                <w:p w14:paraId="3DBD8FDF" w14:textId="77777777" w:rsidR="001A28ED" w:rsidRDefault="00CB4B15" w:rsidP="00CB4B15">
                  <w:pPr>
                    <w:jc w:val="center"/>
                  </w:pPr>
                  <w:r>
                    <w:t>40</w:t>
                  </w:r>
                </w:p>
              </w:tc>
            </w:tr>
          </w:tbl>
          <w:p w14:paraId="7479EF03" w14:textId="77777777" w:rsidR="001A28ED" w:rsidRDefault="001A28ED" w:rsidP="001A28ED"/>
        </w:tc>
        <w:tc>
          <w:tcPr>
            <w:tcW w:w="4505" w:type="dxa"/>
          </w:tcPr>
          <w:p w14:paraId="6E677F6C" w14:textId="011A8949" w:rsidR="00873D59" w:rsidRPr="00873D59" w:rsidRDefault="00873D59" w:rsidP="00873D59">
            <w:pPr>
              <w:pStyle w:val="Bijschrift"/>
              <w:keepNext/>
            </w:pPr>
          </w:p>
          <w:tbl>
            <w:tblPr>
              <w:tblStyle w:val="Tabelraster"/>
              <w:tblpPr w:leftFromText="141" w:rightFromText="141" w:vertAnchor="text" w:horzAnchor="margin" w:tblpY="394"/>
              <w:tblOverlap w:val="never"/>
              <w:tblW w:w="0" w:type="auto"/>
              <w:tblLook w:val="04A0" w:firstRow="1" w:lastRow="0" w:firstColumn="1" w:lastColumn="0" w:noHBand="0" w:noVBand="1"/>
            </w:tblPr>
            <w:tblGrid>
              <w:gridCol w:w="562"/>
              <w:gridCol w:w="1701"/>
              <w:gridCol w:w="1560"/>
            </w:tblGrid>
            <w:tr w:rsidR="00664D3B" w14:paraId="4025CDCB" w14:textId="77777777" w:rsidTr="00664D3B">
              <w:tc>
                <w:tcPr>
                  <w:tcW w:w="562" w:type="dxa"/>
                </w:tcPr>
                <w:p w14:paraId="04D34E9D" w14:textId="77777777" w:rsidR="00664D3B" w:rsidRDefault="00664D3B" w:rsidP="00664D3B">
                  <w:pPr>
                    <w:jc w:val="center"/>
                  </w:pPr>
                  <w:r>
                    <w:t>n</w:t>
                  </w:r>
                </w:p>
              </w:tc>
              <w:tc>
                <w:tcPr>
                  <w:tcW w:w="1701" w:type="dxa"/>
                </w:tcPr>
                <w:p w14:paraId="397B8EB7" w14:textId="77777777" w:rsidR="00664D3B" w:rsidRPr="00B95F44" w:rsidRDefault="00664D3B" w:rsidP="00664D3B">
                  <w:pPr>
                    <w:jc w:val="center"/>
                    <w:rPr>
                      <w:rFonts w:cs="Arial"/>
                      <w:shd w:val="clear" w:color="auto" w:fill="FFFFFF"/>
                    </w:rPr>
                  </w:pPr>
                  <w:r w:rsidRPr="00B95F44">
                    <w:rPr>
                      <w:rFonts w:cs="Arial"/>
                      <w:shd w:val="clear" w:color="auto" w:fill="FFFFFF"/>
                    </w:rPr>
                    <w:t>Tijd</w:t>
                  </w:r>
                </w:p>
                <w:p w14:paraId="541EC65D" w14:textId="4950DB6C" w:rsidR="00664D3B" w:rsidRPr="00142217" w:rsidRDefault="002245D0" w:rsidP="00664D3B">
                  <w:pPr>
                    <w:jc w:val="center"/>
                    <w:rPr>
                      <w:rFonts w:cs="Arial"/>
                      <w:color w:val="545454"/>
                      <w:shd w:val="clear" w:color="auto" w:fill="FFFFFF"/>
                    </w:rPr>
                  </w:pPr>
                  <w:r>
                    <w:rPr>
                      <w:rFonts w:cs="Arial"/>
                      <w:shd w:val="clear" w:color="auto" w:fill="FFFFFF"/>
                    </w:rPr>
                    <w:t>(</w:t>
                  </w:r>
                  <w:r w:rsidR="006F2152">
                    <w:rPr>
                      <w:rFonts w:cs="Arial"/>
                    </w:rPr>
                    <w:t>± 0.01</w:t>
                  </w:r>
                  <w:r w:rsidR="00664D3B" w:rsidRPr="00B95F44">
                    <w:rPr>
                      <w:rFonts w:cs="Arial"/>
                      <w:shd w:val="clear" w:color="auto" w:fill="FFFFFF"/>
                    </w:rPr>
                    <w:t>s</w:t>
                  </w:r>
                  <w:r>
                    <w:rPr>
                      <w:rFonts w:cs="Arial"/>
                      <w:shd w:val="clear" w:color="auto" w:fill="FFFFFF"/>
                    </w:rPr>
                    <w:t>)</w:t>
                  </w:r>
                </w:p>
              </w:tc>
              <w:tc>
                <w:tcPr>
                  <w:tcW w:w="1560" w:type="dxa"/>
                </w:tcPr>
                <w:p w14:paraId="3BACCD5B" w14:textId="77777777" w:rsidR="00664D3B" w:rsidRPr="00525B38" w:rsidRDefault="00664D3B" w:rsidP="00664D3B">
                  <w:pPr>
                    <w:jc w:val="center"/>
                    <w:rPr>
                      <w:rFonts w:cs="Arial"/>
                      <w:shd w:val="clear" w:color="auto" w:fill="FFFFFF"/>
                    </w:rPr>
                  </w:pPr>
                  <w:proofErr w:type="spellStart"/>
                  <w:r w:rsidRPr="00525B38">
                    <w:rPr>
                      <w:rFonts w:cs="Arial"/>
                      <w:shd w:val="clear" w:color="auto" w:fill="FFFFFF"/>
                    </w:rPr>
                    <w:t>Θ</w:t>
                  </w:r>
                  <w:r w:rsidRPr="00525B38">
                    <w:rPr>
                      <w:rFonts w:cs="Arial"/>
                      <w:shd w:val="clear" w:color="auto" w:fill="FFFFFF"/>
                      <w:vertAlign w:val="subscript"/>
                    </w:rPr>
                    <w:t>n</w:t>
                  </w:r>
                  <w:proofErr w:type="spellEnd"/>
                  <w:r w:rsidRPr="00525B38">
                    <w:rPr>
                      <w:rFonts w:cs="Arial"/>
                      <w:shd w:val="clear" w:color="auto" w:fill="FFFFFF"/>
                    </w:rPr>
                    <w:t>’</w:t>
                  </w:r>
                </w:p>
                <w:p w14:paraId="6F4EE14A" w14:textId="77777777" w:rsidR="00664D3B" w:rsidRPr="00660853" w:rsidRDefault="002245D0" w:rsidP="00664D3B">
                  <w:pPr>
                    <w:jc w:val="center"/>
                  </w:pPr>
                  <w:r>
                    <w:rPr>
                      <w:rFonts w:cs="Arial"/>
                    </w:rPr>
                    <w:t>(</w:t>
                  </w:r>
                  <w:r w:rsidR="00B95F44">
                    <w:rPr>
                      <w:rFonts w:cs="Arial"/>
                    </w:rPr>
                    <w:t>±</w:t>
                  </w:r>
                  <w:r w:rsidR="00B95F44">
                    <w:t>15°</w:t>
                  </w:r>
                  <w:r>
                    <w:t>)</w:t>
                  </w:r>
                </w:p>
              </w:tc>
            </w:tr>
            <w:tr w:rsidR="00664D3B" w14:paraId="2BD0F3DE" w14:textId="77777777" w:rsidTr="00664D3B">
              <w:tc>
                <w:tcPr>
                  <w:tcW w:w="562" w:type="dxa"/>
                </w:tcPr>
                <w:p w14:paraId="0554AC9B" w14:textId="77777777" w:rsidR="00664D3B" w:rsidRDefault="00664D3B" w:rsidP="00664D3B">
                  <w:r>
                    <w:t>1</w:t>
                  </w:r>
                </w:p>
              </w:tc>
              <w:tc>
                <w:tcPr>
                  <w:tcW w:w="1701" w:type="dxa"/>
                </w:tcPr>
                <w:p w14:paraId="1C6E7134" w14:textId="77777777" w:rsidR="00664D3B" w:rsidRDefault="00CB4B15" w:rsidP="00B95F44">
                  <w:pPr>
                    <w:jc w:val="center"/>
                  </w:pPr>
                  <w:r>
                    <w:t>2.59</w:t>
                  </w:r>
                </w:p>
              </w:tc>
              <w:tc>
                <w:tcPr>
                  <w:tcW w:w="1560" w:type="dxa"/>
                </w:tcPr>
                <w:p w14:paraId="53F9A8E3" w14:textId="77777777" w:rsidR="00664D3B" w:rsidRDefault="00751DDD" w:rsidP="00CB4B15">
                  <w:pPr>
                    <w:jc w:val="center"/>
                  </w:pPr>
                  <w:r>
                    <w:t>-</w:t>
                  </w:r>
                  <w:r w:rsidR="00CB4B15">
                    <w:t>150</w:t>
                  </w:r>
                </w:p>
              </w:tc>
            </w:tr>
            <w:tr w:rsidR="00664D3B" w14:paraId="6301FC2A" w14:textId="77777777" w:rsidTr="00664D3B">
              <w:tc>
                <w:tcPr>
                  <w:tcW w:w="562" w:type="dxa"/>
                </w:tcPr>
                <w:p w14:paraId="0A28589A" w14:textId="77777777" w:rsidR="00664D3B" w:rsidRDefault="00664D3B" w:rsidP="00664D3B">
                  <w:r>
                    <w:t>2</w:t>
                  </w:r>
                </w:p>
              </w:tc>
              <w:tc>
                <w:tcPr>
                  <w:tcW w:w="1701" w:type="dxa"/>
                </w:tcPr>
                <w:p w14:paraId="48DBD453" w14:textId="77777777" w:rsidR="00664D3B" w:rsidRDefault="00CB4B15" w:rsidP="00B95F44">
                  <w:pPr>
                    <w:jc w:val="center"/>
                  </w:pPr>
                  <w:r>
                    <w:t>7.77</w:t>
                  </w:r>
                </w:p>
              </w:tc>
              <w:tc>
                <w:tcPr>
                  <w:tcW w:w="1560" w:type="dxa"/>
                </w:tcPr>
                <w:p w14:paraId="346D5FD3" w14:textId="77777777" w:rsidR="00664D3B" w:rsidRDefault="00751DDD" w:rsidP="00CB4B15">
                  <w:pPr>
                    <w:jc w:val="center"/>
                  </w:pPr>
                  <w:r>
                    <w:t>-</w:t>
                  </w:r>
                  <w:r w:rsidR="00CB4B15">
                    <w:t>105</w:t>
                  </w:r>
                </w:p>
              </w:tc>
            </w:tr>
            <w:tr w:rsidR="00664D3B" w14:paraId="7B89E4E3" w14:textId="77777777" w:rsidTr="00664D3B">
              <w:tc>
                <w:tcPr>
                  <w:tcW w:w="562" w:type="dxa"/>
                </w:tcPr>
                <w:p w14:paraId="5E33C148" w14:textId="77777777" w:rsidR="00664D3B" w:rsidRDefault="00664D3B" w:rsidP="00664D3B">
                  <w:r>
                    <w:t>3</w:t>
                  </w:r>
                </w:p>
              </w:tc>
              <w:tc>
                <w:tcPr>
                  <w:tcW w:w="1701" w:type="dxa"/>
                </w:tcPr>
                <w:p w14:paraId="028AC1D3" w14:textId="77777777" w:rsidR="00664D3B" w:rsidRDefault="00CB4B15" w:rsidP="00B95F44">
                  <w:pPr>
                    <w:jc w:val="center"/>
                  </w:pPr>
                  <w:r>
                    <w:t>12.92</w:t>
                  </w:r>
                </w:p>
              </w:tc>
              <w:tc>
                <w:tcPr>
                  <w:tcW w:w="1560" w:type="dxa"/>
                </w:tcPr>
                <w:p w14:paraId="203A66E3" w14:textId="77777777" w:rsidR="00664D3B" w:rsidRDefault="00751DDD" w:rsidP="00CB4B15">
                  <w:pPr>
                    <w:jc w:val="center"/>
                  </w:pPr>
                  <w:r>
                    <w:t>-</w:t>
                  </w:r>
                  <w:r w:rsidR="00CB4B15">
                    <w:t>65</w:t>
                  </w:r>
                </w:p>
              </w:tc>
            </w:tr>
            <w:tr w:rsidR="00664D3B" w14:paraId="3BA234C0" w14:textId="77777777" w:rsidTr="00664D3B">
              <w:tc>
                <w:tcPr>
                  <w:tcW w:w="562" w:type="dxa"/>
                </w:tcPr>
                <w:p w14:paraId="741EC1D0" w14:textId="77777777" w:rsidR="00664D3B" w:rsidRDefault="00664D3B" w:rsidP="00664D3B">
                  <w:r>
                    <w:t>4</w:t>
                  </w:r>
                </w:p>
              </w:tc>
              <w:tc>
                <w:tcPr>
                  <w:tcW w:w="1701" w:type="dxa"/>
                </w:tcPr>
                <w:p w14:paraId="5AFE3163" w14:textId="77777777" w:rsidR="00664D3B" w:rsidRDefault="00CB4B15" w:rsidP="00B95F44">
                  <w:pPr>
                    <w:jc w:val="center"/>
                  </w:pPr>
                  <w:r>
                    <w:t>18.14</w:t>
                  </w:r>
                </w:p>
              </w:tc>
              <w:tc>
                <w:tcPr>
                  <w:tcW w:w="1560" w:type="dxa"/>
                </w:tcPr>
                <w:p w14:paraId="64B9814C" w14:textId="77777777" w:rsidR="00664D3B" w:rsidRDefault="00751DDD" w:rsidP="00CB4B15">
                  <w:pPr>
                    <w:jc w:val="center"/>
                  </w:pPr>
                  <w:r>
                    <w:t>-</w:t>
                  </w:r>
                  <w:r w:rsidR="00CB4B15">
                    <w:t>50</w:t>
                  </w:r>
                </w:p>
              </w:tc>
            </w:tr>
            <w:tr w:rsidR="00664D3B" w14:paraId="6EB7761A" w14:textId="77777777" w:rsidTr="00664D3B">
              <w:tc>
                <w:tcPr>
                  <w:tcW w:w="562" w:type="dxa"/>
                </w:tcPr>
                <w:p w14:paraId="58CE720E" w14:textId="77777777" w:rsidR="00664D3B" w:rsidRDefault="00664D3B" w:rsidP="00664D3B">
                  <w:r>
                    <w:t>5</w:t>
                  </w:r>
                </w:p>
              </w:tc>
              <w:tc>
                <w:tcPr>
                  <w:tcW w:w="1701" w:type="dxa"/>
                </w:tcPr>
                <w:p w14:paraId="02FA67CB" w14:textId="77777777" w:rsidR="00664D3B" w:rsidRDefault="00B95F44" w:rsidP="00B95F44">
                  <w:pPr>
                    <w:jc w:val="center"/>
                  </w:pPr>
                  <w:r>
                    <w:t>23.32</w:t>
                  </w:r>
                </w:p>
              </w:tc>
              <w:tc>
                <w:tcPr>
                  <w:tcW w:w="1560" w:type="dxa"/>
                </w:tcPr>
                <w:p w14:paraId="5B6C8F04" w14:textId="77777777" w:rsidR="00664D3B" w:rsidRDefault="00751DDD" w:rsidP="00CB4B15">
                  <w:pPr>
                    <w:jc w:val="center"/>
                  </w:pPr>
                  <w:r>
                    <w:t>-</w:t>
                  </w:r>
                  <w:r w:rsidR="00CB4B15">
                    <w:t>30</w:t>
                  </w:r>
                </w:p>
              </w:tc>
            </w:tr>
          </w:tbl>
          <w:p w14:paraId="5AC9FBFC" w14:textId="58F67C02" w:rsidR="001A28ED" w:rsidRDefault="00873D59" w:rsidP="00873D59">
            <w:pPr>
              <w:pStyle w:val="Bijschrift"/>
              <w:keepNext/>
            </w:pPr>
            <w:bookmarkStart w:id="18" w:name="_Ref498857274"/>
            <w:r>
              <w:t xml:space="preserve">Tabel </w:t>
            </w:r>
            <w:r>
              <w:fldChar w:fldCharType="begin"/>
            </w:r>
            <w:r>
              <w:instrText xml:space="preserve"> SEQ Tabel \* ARABIC </w:instrText>
            </w:r>
            <w:r>
              <w:fldChar w:fldCharType="separate"/>
            </w:r>
            <w:r w:rsidR="00842F28">
              <w:rPr>
                <w:noProof/>
              </w:rPr>
              <w:t>5</w:t>
            </w:r>
            <w:r>
              <w:fldChar w:fldCharType="end"/>
            </w:r>
            <w:bookmarkEnd w:id="18"/>
            <w:r>
              <w:t>: Negatieve maximale uitwijking.</w:t>
            </w:r>
          </w:p>
        </w:tc>
      </w:tr>
    </w:tbl>
    <w:p w14:paraId="302CB009" w14:textId="77777777" w:rsidR="00CD6821" w:rsidRDefault="00CD6821" w:rsidP="00872BC9"/>
    <w:p w14:paraId="3D6A27FB" w14:textId="2A91C89F" w:rsidR="00AA411D" w:rsidRDefault="00751DDD" w:rsidP="00872BC9">
      <w:pPr>
        <w:pStyle w:val="Kop1"/>
        <w:rPr>
          <w:i/>
        </w:rPr>
      </w:pPr>
      <w:bookmarkStart w:id="19" w:name="_Toc498216816"/>
      <w:r>
        <w:t xml:space="preserve">Bepaling van de tijdsconstante </w:t>
      </w:r>
      <w:r w:rsidRPr="00751DDD">
        <w:rPr>
          <w:i/>
        </w:rPr>
        <w:sym w:font="Symbol" w:char="F074"/>
      </w:r>
      <w:bookmarkEnd w:id="19"/>
    </w:p>
    <w:p w14:paraId="35CA4E7C" w14:textId="3877679B" w:rsidR="00952CFB" w:rsidRDefault="00952CFB" w:rsidP="00952CFB">
      <w:pPr>
        <w:rPr>
          <w:rFonts w:eastAsiaTheme="minorEastAsia"/>
        </w:rPr>
      </w:pPr>
      <w:r>
        <w:t xml:space="preserve">Om de tijdsconstante </w:t>
      </w:r>
      <m:oMath>
        <m:r>
          <w:rPr>
            <w:rFonts w:ascii="Cambria Math" w:hAnsi="Cambria Math"/>
          </w:rPr>
          <m:t>τ</m:t>
        </m:r>
      </m:oMath>
      <w:r>
        <w:rPr>
          <w:rFonts w:eastAsiaTheme="minorEastAsia"/>
        </w:rPr>
        <w:t xml:space="preserve"> te bereken zetten we ee</w:t>
      </w:r>
      <w:proofErr w:type="spellStart"/>
      <w:r w:rsidR="00D26D8D">
        <w:rPr>
          <w:rFonts w:eastAsiaTheme="minorEastAsia"/>
        </w:rPr>
        <w:t>rst</w:t>
      </w:r>
      <w:proofErr w:type="spellEnd"/>
      <w:r w:rsidR="00D26D8D">
        <w:rPr>
          <w:rFonts w:eastAsiaTheme="minorEastAsia"/>
        </w:rPr>
        <w:t xml:space="preserve"> de absolute waarden van de </w:t>
      </w:r>
      <w:r>
        <w:rPr>
          <w:rFonts w:eastAsiaTheme="minorEastAsia"/>
        </w:rPr>
        <w:t xml:space="preserve">maximale uitwijkingen van onderdeel 4 uit in functie van de tijd. Deze grafiek wordt weergegeven </w:t>
      </w:r>
      <w:r w:rsidR="00F37ABD">
        <w:rPr>
          <w:rFonts w:eastAsiaTheme="minorEastAsia"/>
        </w:rPr>
        <w:t xml:space="preserve">op </w:t>
      </w:r>
      <w:r w:rsidR="00F37ABD">
        <w:rPr>
          <w:rFonts w:eastAsiaTheme="minorEastAsia"/>
        </w:rPr>
        <w:fldChar w:fldCharType="begin"/>
      </w:r>
      <w:r w:rsidR="00F37ABD">
        <w:rPr>
          <w:rFonts w:eastAsiaTheme="minorEastAsia"/>
        </w:rPr>
        <w:instrText xml:space="preserve"> REF _Ref498857426 \h </w:instrText>
      </w:r>
      <w:r w:rsidR="00F37ABD">
        <w:rPr>
          <w:rFonts w:eastAsiaTheme="minorEastAsia"/>
        </w:rPr>
      </w:r>
      <w:r w:rsidR="00F37ABD">
        <w:rPr>
          <w:rFonts w:eastAsiaTheme="minorEastAsia"/>
        </w:rPr>
        <w:fldChar w:fldCharType="separate"/>
      </w:r>
      <w:r w:rsidR="00F37ABD">
        <w:t xml:space="preserve">Figuur </w:t>
      </w:r>
      <w:r w:rsidR="00F37ABD">
        <w:rPr>
          <w:noProof/>
        </w:rPr>
        <w:t>1</w:t>
      </w:r>
      <w:r w:rsidR="00F37ABD">
        <w:rPr>
          <w:rFonts w:eastAsiaTheme="minorEastAsia"/>
        </w:rPr>
        <w:fldChar w:fldCharType="end"/>
      </w:r>
      <w:r w:rsidR="00B61AC7">
        <w:rPr>
          <w:rFonts w:eastAsiaTheme="minorEastAsia"/>
        </w:rPr>
        <w:t>.</w:t>
      </w:r>
    </w:p>
    <w:p w14:paraId="0FE2087C" w14:textId="77777777" w:rsidR="00952CFB" w:rsidRPr="00952CFB" w:rsidRDefault="00952CFB" w:rsidP="00952CFB"/>
    <w:p w14:paraId="0AE7944E" w14:textId="75BD3FD9" w:rsidR="00BC579D" w:rsidRDefault="00F37ABD" w:rsidP="00BC579D">
      <w:pPr>
        <w:keepNext/>
        <w:jc w:val="center"/>
      </w:pPr>
      <w:r>
        <w:rPr>
          <w:noProof/>
        </w:rPr>
        <w:lastRenderedPageBreak/>
        <mc:AlternateContent>
          <mc:Choice Requires="wps">
            <w:drawing>
              <wp:anchor distT="0" distB="0" distL="114300" distR="114300" simplePos="0" relativeHeight="251663360" behindDoc="0" locked="0" layoutInCell="1" allowOverlap="1" wp14:anchorId="78475885" wp14:editId="7D54218D">
                <wp:simplePos x="0" y="0"/>
                <wp:positionH relativeFrom="column">
                  <wp:posOffset>564515</wp:posOffset>
                </wp:positionH>
                <wp:positionV relativeFrom="paragraph">
                  <wp:posOffset>2801620</wp:posOffset>
                </wp:positionV>
                <wp:extent cx="4582160" cy="635"/>
                <wp:effectExtent l="0" t="0" r="0" b="0"/>
                <wp:wrapTopAndBottom/>
                <wp:docPr id="2" name="Tekstvak 2"/>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29265426" w14:textId="493BEB3E" w:rsidR="00791492" w:rsidRPr="00A36429" w:rsidRDefault="00791492" w:rsidP="00244D8C">
                            <w:pPr>
                              <w:pStyle w:val="Bijschrift"/>
                              <w:jc w:val="center"/>
                              <w:rPr>
                                <w:noProof/>
                                <w:sz w:val="20"/>
                              </w:rPr>
                            </w:pPr>
                            <w:bookmarkStart w:id="20" w:name="_Ref498857426"/>
                            <w:bookmarkStart w:id="21" w:name="_Ref498857421"/>
                            <w:r>
                              <w:t xml:space="preserve">Figuur </w:t>
                            </w:r>
                            <w:r>
                              <w:fldChar w:fldCharType="begin"/>
                            </w:r>
                            <w:r>
                              <w:instrText xml:space="preserve"> SEQ Figuur \* ARABIC </w:instrText>
                            </w:r>
                            <w:r>
                              <w:fldChar w:fldCharType="separate"/>
                            </w:r>
                            <w:r>
                              <w:rPr>
                                <w:noProof/>
                              </w:rPr>
                              <w:t>1</w:t>
                            </w:r>
                            <w:r>
                              <w:fldChar w:fldCharType="end"/>
                            </w:r>
                            <w:bookmarkEnd w:id="20"/>
                            <w:r>
                              <w:t>:</w:t>
                            </w:r>
                            <w:r w:rsidRPr="00F37ABD">
                              <w:t xml:space="preserve"> </w:t>
                            </w:r>
                            <w:r>
                              <w:t>De maximale uitwijkingen in functie van de tijd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475885" id="_x0000_t202" coordsize="21600,21600" o:spt="202" path="m,l,21600r21600,l21600,xe">
                <v:stroke joinstyle="miter"/>
                <v:path gradientshapeok="t" o:connecttype="rect"/>
              </v:shapetype>
              <v:shape id="Tekstvak 2" o:spid="_x0000_s1026" type="#_x0000_t202" style="position:absolute;left:0;text-align:left;margin-left:44.45pt;margin-top:220.6pt;width:360.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" stroked="f">
                <v:textbox style="mso-fit-shape-to-text:t" inset="0,0,0,0">
                  <w:txbxContent>
                    <w:p w14:paraId="29265426" w14:textId="493BEB3E" w:rsidR="00791492" w:rsidRPr="00A36429" w:rsidRDefault="00791492" w:rsidP="00244D8C">
                      <w:pPr>
                        <w:pStyle w:val="Bijschrift"/>
                        <w:jc w:val="center"/>
                        <w:rPr>
                          <w:noProof/>
                          <w:sz w:val="20"/>
                        </w:rPr>
                      </w:pPr>
                      <w:bookmarkStart w:id="22" w:name="_Ref498857426"/>
                      <w:bookmarkStart w:id="23" w:name="_Ref498857421"/>
                      <w:r>
                        <w:t xml:space="preserve">Figuur </w:t>
                      </w:r>
                      <w:r>
                        <w:fldChar w:fldCharType="begin"/>
                      </w:r>
                      <w:r>
                        <w:instrText xml:space="preserve"> SEQ Figuur \* ARABIC </w:instrText>
                      </w:r>
                      <w:r>
                        <w:fldChar w:fldCharType="separate"/>
                      </w:r>
                      <w:r>
                        <w:rPr>
                          <w:noProof/>
                        </w:rPr>
                        <w:t>1</w:t>
                      </w:r>
                      <w:r>
                        <w:fldChar w:fldCharType="end"/>
                      </w:r>
                      <w:bookmarkEnd w:id="22"/>
                      <w:r>
                        <w:t>:</w:t>
                      </w:r>
                      <w:r w:rsidRPr="00F37ABD">
                        <w:t xml:space="preserve"> </w:t>
                      </w:r>
                      <w:r>
                        <w:t>De maximale uitwijkingen in functie van de tijd</w:t>
                      </w:r>
                      <w:bookmarkEnd w:id="23"/>
                    </w:p>
                  </w:txbxContent>
                </v:textbox>
                <w10:wrap type="topAndBottom"/>
              </v:shape>
            </w:pict>
          </mc:Fallback>
        </mc:AlternateContent>
      </w:r>
      <w:r w:rsidR="00BC579D">
        <w:rPr>
          <w:noProof/>
        </w:rPr>
        <w:drawing>
          <wp:anchor distT="0" distB="0" distL="114300" distR="114300" simplePos="0" relativeHeight="251661312" behindDoc="0" locked="0" layoutInCell="1" allowOverlap="1" wp14:anchorId="2709CBD1" wp14:editId="3FAE246B">
            <wp:simplePos x="0" y="0"/>
            <wp:positionH relativeFrom="column">
              <wp:posOffset>564598</wp:posOffset>
            </wp:positionH>
            <wp:positionV relativeFrom="paragraph">
              <wp:posOffset>1408</wp:posOffset>
            </wp:positionV>
            <wp:extent cx="4582511" cy="2743200"/>
            <wp:effectExtent l="0" t="0" r="8890" b="0"/>
            <wp:wrapTopAndBottom/>
            <wp:docPr id="9" name="Grafiek 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1874746E" w14:textId="77777777" w:rsidR="00571E44" w:rsidRPr="00571E44" w:rsidRDefault="00562DA0" w:rsidP="00562DA0">
      <w:pPr>
        <w:rPr>
          <w:rFonts w:eastAsiaTheme="minorEastAsia"/>
        </w:rPr>
      </w:pPr>
      <w:r>
        <w:t xml:space="preserve">De </w:t>
      </w:r>
      <w:r w:rsidR="007A07F0">
        <w:t xml:space="preserve">functie voor de </w:t>
      </w:r>
      <w:r>
        <w:t xml:space="preserve">exponentiële trendlijn komt overeen met volgende formule: </w:t>
      </w:r>
    </w:p>
    <w:p w14:paraId="11FA0B11" w14:textId="227420C6" w:rsidR="00571E44" w:rsidRDefault="00571E44" w:rsidP="00571E44">
      <w:pPr>
        <w:jc w:val="both"/>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-t/τ</m:t>
            </m:r>
          </m:sup>
        </m:sSup>
      </m:oMath>
      <w:r w:rsidR="00562DA0">
        <w:t>.</w:t>
      </w:r>
      <w:r>
        <w:t xml:space="preserve">                                                                                   (1)</w:t>
      </w:r>
    </w:p>
    <w:p w14:paraId="444D5CBA" w14:textId="5351EE69" w:rsidR="00562DA0" w:rsidRDefault="00562DA0" w:rsidP="00562DA0">
      <w:pPr>
        <w:rPr>
          <w:rFonts w:eastAsia="Times New Roman" w:cs="Arial"/>
          <w:szCs w:val="20"/>
          <w:lang w:val="nl-NL" w:eastAsia="nl-NL"/>
        </w:rPr>
      </w:pPr>
      <w:r>
        <w:t xml:space="preserve">Hieruit kan afgeleid worden dat </w:t>
      </w:r>
      <m:oMath>
        <m:r>
          <w:rPr>
            <w:rFonts w:ascii="Cambria Math" w:eastAsia="Times New Roman" w:hAnsi="Cambria Math" w:cs="Arial"/>
            <w:szCs w:val="20"/>
            <w:lang w:val="nl-NL" w:eastAsia="nl-NL"/>
          </w:rPr>
          <m:t xml:space="preserve">-0.076t= </m:t>
        </m:r>
        <m:f>
          <m:fPr>
            <m:ctrlPr>
              <w:rPr>
                <w:rFonts w:ascii="Cambria Math" w:eastAsia="Times New Roman" w:hAnsi="Cambria Math" w:cs="Arial"/>
                <w:i/>
                <w:szCs w:val="20"/>
                <w:lang w:val="nl-NL" w:eastAsia="nl-NL"/>
              </w:rPr>
            </m:ctrlPr>
          </m:fPr>
          <m:num>
            <m:r>
              <w:rPr>
                <w:rFonts w:ascii="Cambria Math" w:eastAsia="Times New Roman" w:hAnsi="Cambria Math" w:cs="Arial"/>
                <w:szCs w:val="20"/>
                <w:lang w:val="nl-NL" w:eastAsia="nl-NL"/>
              </w:rPr>
              <m:t>-t</m:t>
            </m:r>
          </m:num>
          <m:den>
            <m:r>
              <w:rPr>
                <w:rFonts w:ascii="Cambria Math" w:eastAsia="Times New Roman" w:hAnsi="Cambria Math" w:cs="Arial"/>
                <w:szCs w:val="20"/>
                <w:lang w:val="nl-NL" w:eastAsia="nl-NL"/>
              </w:rPr>
              <m:t>τ</m:t>
            </m:r>
          </m:den>
        </m:f>
      </m:oMath>
      <w:r w:rsidRPr="00C82597">
        <w:rPr>
          <w:rFonts w:eastAsia="Times New Roman" w:cs="Arial"/>
          <w:szCs w:val="20"/>
          <w:lang w:val="nl-NL" w:eastAsia="nl-NL"/>
        </w:rPr>
        <w:t>.</w:t>
      </w:r>
      <w:r>
        <w:rPr>
          <w:rFonts w:eastAsia="Times New Roman" w:cs="Arial"/>
          <w:szCs w:val="20"/>
          <w:lang w:val="nl-NL" w:eastAsia="nl-NL"/>
        </w:rPr>
        <w:t xml:space="preserve">  Als deze vergelijking opgelost wordt naar </w:t>
      </w:r>
      <m:oMath>
        <m:r>
          <w:rPr>
            <w:rFonts w:ascii="Cambria Math" w:eastAsia="Times New Roman" w:hAnsi="Cambria Math" w:cs="Arial"/>
            <w:szCs w:val="20"/>
            <w:lang w:val="nl-NL" w:eastAsia="nl-NL"/>
          </w:rPr>
          <m:t>τ</m:t>
        </m:r>
      </m:oMath>
      <w:r>
        <w:rPr>
          <w:rFonts w:eastAsia="Times New Roman" w:cs="Arial"/>
          <w:szCs w:val="20"/>
          <w:lang w:val="nl-NL" w:eastAsia="nl-NL"/>
        </w:rPr>
        <w:t xml:space="preserve"> is het resultaat:</w:t>
      </w:r>
      <w:r w:rsidRPr="00C82597">
        <w:rPr>
          <w:rFonts w:eastAsia="Times New Roman" w:cs="Arial"/>
          <w:szCs w:val="20"/>
          <w:lang w:val="nl-NL" w:eastAsia="nl-NL"/>
        </w:rPr>
        <w:t xml:space="preserve"> </w:t>
      </w:r>
      <m:oMath>
        <m:r>
          <w:rPr>
            <w:rFonts w:ascii="Cambria Math" w:eastAsia="Times New Roman" w:hAnsi="Cambria Math" w:cs="Arial"/>
            <w:szCs w:val="20"/>
            <w:lang w:val="nl-NL" w:eastAsia="nl-NL"/>
          </w:rPr>
          <m:t>τ=</m:t>
        </m:r>
        <m:f>
          <m:fPr>
            <m:ctrlPr>
              <w:rPr>
                <w:rFonts w:ascii="Cambria Math" w:eastAsia="Times New Roman" w:hAnsi="Cambria Math" w:cs="Arial"/>
                <w:i/>
                <w:szCs w:val="20"/>
                <w:lang w:val="nl-NL" w:eastAsia="nl-NL"/>
              </w:rPr>
            </m:ctrlPr>
          </m:fPr>
          <m:num>
            <m:r>
              <w:rPr>
                <w:rFonts w:ascii="Cambria Math" w:eastAsia="Times New Roman" w:hAnsi="Cambria Math" w:cs="Arial"/>
                <w:szCs w:val="20"/>
                <w:lang w:val="nl-NL" w:eastAsia="nl-NL"/>
              </w:rPr>
              <m:t>1</m:t>
            </m:r>
          </m:num>
          <m:den>
            <m:r>
              <w:rPr>
                <w:rFonts w:ascii="Cambria Math" w:eastAsia="Times New Roman" w:hAnsi="Cambria Math" w:cs="Arial"/>
                <w:szCs w:val="20"/>
                <w:lang w:val="nl-NL" w:eastAsia="nl-NL"/>
              </w:rPr>
              <m:t>0.076</m:t>
            </m:r>
          </m:den>
        </m:f>
        <m:r>
          <w:rPr>
            <w:rFonts w:ascii="Cambria Math" w:eastAsia="Times New Roman" w:hAnsi="Cambria Math" w:cs="Arial"/>
            <w:szCs w:val="20"/>
            <w:lang w:val="nl-NL" w:eastAsia="nl-NL"/>
          </w:rPr>
          <m:t>=13.1579</m:t>
        </m:r>
      </m:oMath>
      <w:r w:rsidRPr="00C82597">
        <w:rPr>
          <w:rFonts w:eastAsia="Times New Roman" w:cs="Arial"/>
          <w:szCs w:val="20"/>
          <w:lang w:val="nl-NL" w:eastAsia="nl-NL"/>
        </w:rPr>
        <w:t>.</w:t>
      </w:r>
      <w:r w:rsidR="00A07461">
        <w:rPr>
          <w:rFonts w:eastAsia="Times New Roman" w:cs="Arial"/>
          <w:szCs w:val="20"/>
          <w:lang w:val="nl-NL" w:eastAsia="nl-NL"/>
        </w:rPr>
        <w:t xml:space="preserve"> De tijdsconstante </w:t>
      </w:r>
      <m:oMath>
        <m:r>
          <w:rPr>
            <w:rFonts w:ascii="Cambria Math" w:eastAsia="Times New Roman" w:hAnsi="Cambria Math" w:cs="Arial"/>
            <w:szCs w:val="20"/>
            <w:lang w:val="nl-NL" w:eastAsia="nl-NL"/>
          </w:rPr>
          <m:t>τ</m:t>
        </m:r>
      </m:oMath>
      <w:r w:rsidR="00A07461">
        <w:rPr>
          <w:rFonts w:eastAsia="Times New Roman" w:cs="Arial"/>
          <w:szCs w:val="20"/>
          <w:lang w:val="nl-NL" w:eastAsia="nl-NL"/>
        </w:rPr>
        <w:t xml:space="preserve"> wordt gebruikt</w:t>
      </w:r>
      <w:r w:rsidR="007939CA">
        <w:rPr>
          <w:rFonts w:eastAsia="Times New Roman" w:cs="Arial"/>
          <w:szCs w:val="20"/>
          <w:lang w:val="nl-NL" w:eastAsia="nl-NL"/>
        </w:rPr>
        <w:t xml:space="preserve"> in </w:t>
      </w:r>
      <w:r w:rsidR="00487433">
        <w:rPr>
          <w:rFonts w:eastAsia="Times New Roman" w:cs="Arial"/>
          <w:szCs w:val="20"/>
          <w:lang w:val="nl-NL" w:eastAsia="nl-NL"/>
        </w:rPr>
        <w:t>sectie</w:t>
      </w:r>
      <w:r w:rsidR="007939CA">
        <w:rPr>
          <w:rFonts w:eastAsia="Times New Roman" w:cs="Arial"/>
          <w:szCs w:val="20"/>
          <w:lang w:val="nl-NL" w:eastAsia="nl-NL"/>
        </w:rPr>
        <w:t xml:space="preserve"> </w:t>
      </w:r>
      <w:r w:rsidR="007939CA">
        <w:rPr>
          <w:rFonts w:eastAsia="Times New Roman" w:cs="Arial"/>
          <w:szCs w:val="20"/>
          <w:lang w:val="nl-NL" w:eastAsia="nl-NL"/>
        </w:rPr>
        <w:fldChar w:fldCharType="begin"/>
      </w:r>
      <w:r w:rsidR="007939CA">
        <w:rPr>
          <w:rFonts w:eastAsia="Times New Roman" w:cs="Arial"/>
          <w:szCs w:val="20"/>
          <w:lang w:val="nl-NL" w:eastAsia="nl-NL"/>
        </w:rPr>
        <w:instrText xml:space="preserve"> REF _Ref498858132 \r \h </w:instrText>
      </w:r>
      <w:r w:rsidR="007939CA">
        <w:rPr>
          <w:rFonts w:eastAsia="Times New Roman" w:cs="Arial"/>
          <w:szCs w:val="20"/>
          <w:lang w:val="nl-NL" w:eastAsia="nl-NL"/>
        </w:rPr>
      </w:r>
      <w:r w:rsidR="007939CA">
        <w:rPr>
          <w:rFonts w:eastAsia="Times New Roman" w:cs="Arial"/>
          <w:szCs w:val="20"/>
          <w:lang w:val="nl-NL" w:eastAsia="nl-NL"/>
        </w:rPr>
        <w:fldChar w:fldCharType="separate"/>
      </w:r>
      <w:r w:rsidR="007939CA">
        <w:rPr>
          <w:rFonts w:eastAsia="Times New Roman" w:cs="Arial"/>
          <w:szCs w:val="20"/>
          <w:lang w:val="nl-NL" w:eastAsia="nl-NL"/>
        </w:rPr>
        <w:t>6</w:t>
      </w:r>
      <w:r w:rsidR="007939CA">
        <w:rPr>
          <w:rFonts w:eastAsia="Times New Roman" w:cs="Arial"/>
          <w:szCs w:val="20"/>
          <w:lang w:val="nl-NL" w:eastAsia="nl-NL"/>
        </w:rPr>
        <w:fldChar w:fldCharType="end"/>
      </w:r>
      <w:r w:rsidR="00A07461">
        <w:rPr>
          <w:rFonts w:eastAsia="Times New Roman" w:cs="Arial"/>
          <w:szCs w:val="20"/>
          <w:lang w:val="nl-NL" w:eastAsia="nl-NL"/>
        </w:rPr>
        <w:t xml:space="preserve"> om de gedempte trilling theoretisch voor te stellen.</w:t>
      </w:r>
    </w:p>
    <w:p w14:paraId="0934258A" w14:textId="77777777" w:rsidR="007C1E90" w:rsidRDefault="007C1E90" w:rsidP="00562DA0">
      <w:pPr>
        <w:rPr>
          <w:rFonts w:eastAsia="Times New Roman" w:cs="Arial"/>
          <w:szCs w:val="20"/>
          <w:lang w:val="nl-NL" w:eastAsia="nl-NL"/>
        </w:rPr>
      </w:pPr>
    </w:p>
    <w:p w14:paraId="0BB9FF8E" w14:textId="4440EB96" w:rsidR="007C1E90" w:rsidRDefault="00A5466C" w:rsidP="00562DA0">
      <w:pPr>
        <w:rPr>
          <w:rFonts w:eastAsiaTheme="minorEastAsia"/>
          <w:szCs w:val="20"/>
          <w:lang w:val="nl-NL" w:eastAsia="nl-NL"/>
        </w:rPr>
      </w:pPr>
      <w:r>
        <w:t xml:space="preserve">Om de fout op </w:t>
      </w:r>
      <m:oMath>
        <m:r>
          <w:rPr>
            <w:rFonts w:ascii="Cambria Math" w:eastAsia="Times New Roman" w:hAnsi="Cambria Math" w:cs="Arial"/>
            <w:szCs w:val="20"/>
            <w:lang w:val="nl-NL" w:eastAsia="nl-NL"/>
          </w:rPr>
          <m:t>τ</m:t>
        </m:r>
      </m:oMath>
      <w:r>
        <w:rPr>
          <w:rFonts w:eastAsiaTheme="minorEastAsia"/>
          <w:szCs w:val="20"/>
          <w:lang w:val="nl-NL" w:eastAsia="nl-NL"/>
        </w:rPr>
        <w:t xml:space="preserve"> te berekenen wordt </w:t>
      </w:r>
      <w:r w:rsidR="00DF2674">
        <w:rPr>
          <w:rFonts w:eastAsiaTheme="minorEastAsia"/>
          <w:szCs w:val="20"/>
          <w:lang w:val="nl-NL" w:eastAsia="nl-NL"/>
        </w:rPr>
        <w:t>de bovenstaande grafiek linea</w:t>
      </w:r>
      <w:r w:rsidR="00CC117A">
        <w:rPr>
          <w:rFonts w:eastAsiaTheme="minorEastAsia"/>
          <w:szCs w:val="20"/>
          <w:lang w:val="nl-NL" w:eastAsia="nl-NL"/>
        </w:rPr>
        <w:t>i</w:t>
      </w:r>
      <w:r w:rsidR="00DF2674">
        <w:rPr>
          <w:rFonts w:eastAsiaTheme="minorEastAsia"/>
          <w:szCs w:val="20"/>
          <w:lang w:val="nl-NL" w:eastAsia="nl-NL"/>
        </w:rPr>
        <w:t>r gemaakt.</w:t>
      </w:r>
      <w:r w:rsidR="00D648DF">
        <w:rPr>
          <w:rFonts w:eastAsiaTheme="minorEastAsia"/>
          <w:szCs w:val="20"/>
          <w:lang w:val="nl-NL" w:eastAsia="nl-NL"/>
        </w:rPr>
        <w:t xml:space="preserve"> </w:t>
      </w:r>
      <w:r w:rsidR="0007686C">
        <w:rPr>
          <w:rFonts w:eastAsiaTheme="minorEastAsia"/>
          <w:szCs w:val="20"/>
          <w:lang w:val="nl-NL" w:eastAsia="nl-NL"/>
        </w:rPr>
        <w:t xml:space="preserve">Om de data te </w:t>
      </w:r>
      <w:proofErr w:type="spellStart"/>
      <w:r w:rsidR="007C1E90">
        <w:rPr>
          <w:rFonts w:eastAsiaTheme="minorEastAsia"/>
          <w:szCs w:val="20"/>
          <w:lang w:val="nl-NL" w:eastAsia="nl-NL"/>
        </w:rPr>
        <w:t>lineariseren</w:t>
      </w:r>
      <w:proofErr w:type="spellEnd"/>
      <w:r w:rsidR="0007686C">
        <w:rPr>
          <w:rFonts w:eastAsiaTheme="minorEastAsia"/>
          <w:szCs w:val="20"/>
          <w:lang w:val="nl-NL" w:eastAsia="nl-NL"/>
        </w:rPr>
        <w:t xml:space="preserve"> </w:t>
      </w:r>
      <w:r w:rsidR="007C1E90">
        <w:rPr>
          <w:rFonts w:eastAsiaTheme="minorEastAsia"/>
          <w:szCs w:val="20"/>
          <w:lang w:val="nl-NL" w:eastAsia="nl-NL"/>
        </w:rPr>
        <w:t>wordt van formule 1 het logaritme genomen</w:t>
      </w:r>
      <w:r w:rsidR="00D648DF">
        <w:rPr>
          <w:rFonts w:eastAsiaTheme="minorEastAsia"/>
          <w:szCs w:val="20"/>
          <w:lang w:val="nl-NL" w:eastAsia="nl-NL"/>
        </w:rPr>
        <w:t>.</w:t>
      </w:r>
      <w:r w:rsidR="007C1E90">
        <w:rPr>
          <w:rFonts w:eastAsiaTheme="minorEastAsia"/>
          <w:szCs w:val="20"/>
          <w:lang w:val="nl-NL" w:eastAsia="nl-NL"/>
        </w:rPr>
        <w:t xml:space="preserve"> Formule 1 wordt dan:</w:t>
      </w:r>
    </w:p>
    <w:p w14:paraId="099ABE20" w14:textId="39090D54" w:rsidR="007C1E90" w:rsidRDefault="00791492" w:rsidP="007C1E90">
      <w:pPr>
        <w:ind w:left="2836" w:firstLine="709"/>
        <w:rPr>
          <w:rFonts w:eastAsiaTheme="minorEastAsia"/>
          <w:szCs w:val="20"/>
          <w:lang w:val="nl-NL" w:eastAsia="nl-NL"/>
        </w:rP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Θ</m:t>
                </m:r>
                <m:d>
                  <m:dPr>
                    <m:ctrlPr>
                      <w:rPr>
                        <w:rFonts w:ascii="Cambria Math" w:hAnsi="Cambria Math"/>
                        <w:i/>
                      </w:rPr>
                    </m:ctrlPr>
                  </m:dPr>
                  <m:e>
                    <m:r>
                      <w:rPr>
                        <w:rFonts w:ascii="Cambria Math" w:hAnsi="Cambria Math"/>
                      </w:rPr>
                      <m:t>t</m:t>
                    </m:r>
                  </m:e>
                </m:d>
                <m:ctrlPr>
                  <w:rPr>
                    <w:rFonts w:ascii="Cambria Math" w:eastAsiaTheme="minorEastAsia" w:hAnsi="Cambria Math"/>
                    <w:i/>
                  </w:rPr>
                </m:ctrl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oMath>
      <w:r w:rsidR="007C1E90">
        <w:rPr>
          <w:rFonts w:eastAsiaTheme="minorEastAsia"/>
        </w:rPr>
        <w:t xml:space="preserve"> </w:t>
      </w:r>
      <w:r w:rsidR="007C1E90">
        <w:rPr>
          <w:rFonts w:eastAsiaTheme="minorEastAsia"/>
        </w:rPr>
        <w:tab/>
      </w:r>
      <w:r w:rsidR="007C1E90">
        <w:rPr>
          <w:rFonts w:eastAsiaTheme="minorEastAsia"/>
        </w:rPr>
        <w:tab/>
      </w:r>
      <w:r w:rsidR="007C1E90">
        <w:rPr>
          <w:rFonts w:eastAsiaTheme="minorEastAsia"/>
        </w:rPr>
        <w:tab/>
      </w:r>
      <w:r w:rsidR="007C1E90">
        <w:rPr>
          <w:rFonts w:eastAsiaTheme="minorEastAsia"/>
        </w:rPr>
        <w:tab/>
      </w:r>
      <w:r w:rsidR="007C1E90">
        <w:rPr>
          <w:rFonts w:eastAsiaTheme="minorEastAsia"/>
        </w:rPr>
        <w:tab/>
        <w:t xml:space="preserve">    </w:t>
      </w:r>
      <w:r w:rsidR="007C1E90">
        <w:t>(2)</w:t>
      </w:r>
    </w:p>
    <w:p w14:paraId="6439FB1B" w14:textId="681F16C9" w:rsidR="007A07F0" w:rsidRPr="007C1E90" w:rsidRDefault="00D648DF" w:rsidP="00562DA0">
      <w:pPr>
        <w:rPr>
          <w:rFonts w:eastAsiaTheme="minorEastAsia"/>
          <w:szCs w:val="20"/>
          <w:lang w:val="nl-NL" w:eastAsia="nl-NL"/>
        </w:rPr>
      </w:pPr>
      <w:r>
        <w:rPr>
          <w:rFonts w:eastAsiaTheme="minorEastAsia"/>
          <w:szCs w:val="20"/>
          <w:lang w:val="nl-NL" w:eastAsia="nl-NL"/>
        </w:rPr>
        <w:t xml:space="preserve"> </w:t>
      </w:r>
      <w:r w:rsidR="004F6803">
        <w:rPr>
          <w:rFonts w:eastAsiaTheme="minorEastAsia"/>
          <w:szCs w:val="20"/>
          <w:lang w:val="nl-NL" w:eastAsia="nl-NL"/>
        </w:rPr>
        <w:t xml:space="preserve">Deze grafiek wordt weergegeven </w:t>
      </w:r>
      <w:r w:rsidR="0024080C">
        <w:rPr>
          <w:rFonts w:eastAsiaTheme="minorEastAsia"/>
          <w:szCs w:val="20"/>
          <w:lang w:val="nl-NL" w:eastAsia="nl-NL"/>
        </w:rPr>
        <w:t xml:space="preserve">in </w:t>
      </w:r>
      <w:r w:rsidR="0024080C">
        <w:rPr>
          <w:rFonts w:eastAsiaTheme="minorEastAsia"/>
          <w:szCs w:val="20"/>
          <w:lang w:val="nl-NL" w:eastAsia="nl-NL"/>
        </w:rPr>
        <w:fldChar w:fldCharType="begin"/>
      </w:r>
      <w:r w:rsidR="0024080C">
        <w:rPr>
          <w:rFonts w:eastAsiaTheme="minorEastAsia"/>
          <w:szCs w:val="20"/>
          <w:lang w:val="nl-NL" w:eastAsia="nl-NL"/>
        </w:rPr>
        <w:instrText xml:space="preserve"> REF _Ref498857501 \h </w:instrText>
      </w:r>
      <w:r w:rsidR="0024080C">
        <w:rPr>
          <w:rFonts w:eastAsiaTheme="minorEastAsia"/>
          <w:szCs w:val="20"/>
          <w:lang w:val="nl-NL" w:eastAsia="nl-NL"/>
        </w:rPr>
      </w:r>
      <w:r w:rsidR="0024080C">
        <w:rPr>
          <w:rFonts w:eastAsiaTheme="minorEastAsia"/>
          <w:szCs w:val="20"/>
          <w:lang w:val="nl-NL" w:eastAsia="nl-NL"/>
        </w:rPr>
        <w:fldChar w:fldCharType="separate"/>
      </w:r>
      <w:r w:rsidR="0024080C">
        <w:t xml:space="preserve">Figuur </w:t>
      </w:r>
      <w:r w:rsidR="0024080C">
        <w:rPr>
          <w:noProof/>
        </w:rPr>
        <w:t>2</w:t>
      </w:r>
      <w:r w:rsidR="0024080C">
        <w:rPr>
          <w:rFonts w:eastAsiaTheme="minorEastAsia"/>
          <w:szCs w:val="20"/>
          <w:lang w:val="nl-NL" w:eastAsia="nl-NL"/>
        </w:rPr>
        <w:fldChar w:fldCharType="end"/>
      </w:r>
      <w:r w:rsidR="0024080C">
        <w:rPr>
          <w:rFonts w:eastAsiaTheme="minorEastAsia"/>
          <w:szCs w:val="20"/>
          <w:lang w:val="nl-NL" w:eastAsia="nl-NL"/>
        </w:rPr>
        <w:t>.</w:t>
      </w:r>
    </w:p>
    <w:p w14:paraId="755D574B" w14:textId="77777777" w:rsidR="00525B38" w:rsidRDefault="00525B38" w:rsidP="00872BC9"/>
    <w:p w14:paraId="1BDFEA4E" w14:textId="1A326FBA" w:rsidR="0024080C" w:rsidRDefault="00072E11" w:rsidP="0024080C">
      <w:pPr>
        <w:keepNext/>
        <w:jc w:val="center"/>
      </w:pPr>
      <w:r>
        <w:rPr>
          <w:noProof/>
        </w:rPr>
        <w:drawing>
          <wp:inline distT="0" distB="0" distL="0" distR="0" wp14:anchorId="1BF4F496" wp14:editId="6240F80D">
            <wp:extent cx="4607859" cy="2743200"/>
            <wp:effectExtent l="0" t="0" r="2540" b="0"/>
            <wp:docPr id="13" name="Grafiek 13">
              <a:extLst xmlns:a="http://schemas.openxmlformats.org/drawingml/2006/main">
                <a:ext uri="{FF2B5EF4-FFF2-40B4-BE49-F238E27FC236}">
                  <a16:creationId xmlns:a16="http://schemas.microsoft.com/office/drawing/2014/main" id="{72F76FFF-4B37-40B2-BC73-7EA1B41F7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031245" w14:textId="795D76E7" w:rsidR="004000FB" w:rsidRDefault="0024080C" w:rsidP="0024080C">
      <w:pPr>
        <w:pStyle w:val="Bijschrift"/>
        <w:jc w:val="center"/>
      </w:pPr>
      <w:bookmarkStart w:id="24" w:name="_Ref498857501"/>
      <w:r>
        <w:t xml:space="preserve">Figuur </w:t>
      </w:r>
      <w:r>
        <w:fldChar w:fldCharType="begin"/>
      </w:r>
      <w:r>
        <w:instrText xml:space="preserve"> SEQ Figuur \* ARABIC </w:instrText>
      </w:r>
      <w:r>
        <w:fldChar w:fldCharType="separate"/>
      </w:r>
      <w:r w:rsidR="00BE47BB">
        <w:rPr>
          <w:noProof/>
        </w:rPr>
        <w:t>2</w:t>
      </w:r>
      <w:r>
        <w:fldChar w:fldCharType="end"/>
      </w:r>
      <w:bookmarkEnd w:id="24"/>
      <w:r>
        <w:t xml:space="preserve">: Lineaire representatie van </w:t>
      </w:r>
      <w:r>
        <w:fldChar w:fldCharType="begin"/>
      </w:r>
      <w:r>
        <w:instrText xml:space="preserve"> REF _Ref498857426 \h </w:instrText>
      </w:r>
      <w:r>
        <w:fldChar w:fldCharType="separate"/>
      </w:r>
      <w:r>
        <w:t xml:space="preserve">Figuur </w:t>
      </w:r>
      <w:r>
        <w:rPr>
          <w:noProof/>
        </w:rPr>
        <w:t>1</w:t>
      </w:r>
      <w:r>
        <w:fldChar w:fldCharType="end"/>
      </w:r>
      <w:r>
        <w:t>.</w:t>
      </w:r>
    </w:p>
    <w:p w14:paraId="05DA371B" w14:textId="51D4797F" w:rsidR="001B131B" w:rsidRPr="001B131B" w:rsidRDefault="00892418" w:rsidP="001B131B">
      <w:r>
        <w:lastRenderedPageBreak/>
        <w:t xml:space="preserve">De functie van de lineaire trendlijn komt dus overeen met formule </w:t>
      </w:r>
      <w:commentRangeStart w:id="25"/>
      <w:r>
        <w:t>2</w:t>
      </w:r>
      <w:commentRangeEnd w:id="25"/>
      <w:r w:rsidR="00C77F5B">
        <w:rPr>
          <w:rStyle w:val="Verwijzingopmerking"/>
        </w:rPr>
        <w:commentReference w:id="25"/>
      </w:r>
      <w:r>
        <w:t xml:space="preserve">. </w:t>
      </w:r>
      <w:r w:rsidR="00456628">
        <w:t xml:space="preserve">Hieruit kan afgeleid worden dat </w:t>
      </w:r>
      <m:oMath>
        <m:r>
          <w:rPr>
            <w:rFonts w:ascii="Cambria Math" w:hAnsi="Cambria Math"/>
          </w:rPr>
          <m:t>-0.0759=</m:t>
        </m:r>
        <m:f>
          <m:fPr>
            <m:ctrlPr>
              <w:rPr>
                <w:rFonts w:ascii="Cambria Math" w:hAnsi="Cambria Math"/>
                <w:i/>
              </w:rPr>
            </m:ctrlPr>
          </m:fPr>
          <m:num>
            <m:r>
              <w:rPr>
                <w:rFonts w:ascii="Cambria Math" w:hAnsi="Cambria Math"/>
              </w:rPr>
              <m:t>-t</m:t>
            </m:r>
          </m:num>
          <m:den>
            <m:r>
              <w:rPr>
                <w:rFonts w:ascii="Cambria Math" w:hAnsi="Cambria Math"/>
              </w:rPr>
              <m:t>τ</m:t>
            </m:r>
          </m:den>
        </m:f>
      </m:oMath>
      <w:r w:rsidR="00456628">
        <w:rPr>
          <w:rFonts w:eastAsiaTheme="minorEastAsia"/>
        </w:rPr>
        <w:t>.</w:t>
      </w:r>
    </w:p>
    <w:p w14:paraId="2DDA3E3A" w14:textId="77777777" w:rsidR="000866AB" w:rsidRDefault="000866AB" w:rsidP="000866AB">
      <w:pPr>
        <w:pStyle w:val="Kop1"/>
      </w:pPr>
      <w:bookmarkStart w:id="26" w:name="_Toc498216817"/>
      <w:bookmarkStart w:id="27" w:name="_Ref498858132"/>
      <w:r>
        <w:t>Voorstelling van de beweging</w:t>
      </w:r>
      <w:bookmarkEnd w:id="26"/>
      <w:bookmarkEnd w:id="27"/>
    </w:p>
    <w:p w14:paraId="1F7780D7" w14:textId="73D8ACC1" w:rsidR="00AE72E3" w:rsidRDefault="00EA5EDC" w:rsidP="00872BC9">
      <w:r>
        <w:t>Nu dat alle waarden bekend zijn</w:t>
      </w:r>
      <w:r w:rsidR="00AE72E3">
        <w:t>, kan de beweging voorgesteld worden door een grafiek.</w:t>
      </w:r>
      <w:r w:rsidR="00D44F65">
        <w:t xml:space="preserve"> </w:t>
      </w:r>
      <w:r w:rsidR="006F0B0C">
        <w:t xml:space="preserve">De formule die hiervoor gebruikt wordt is </w:t>
      </w:r>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t)</m:t>
        </m:r>
      </m:oMath>
      <w:r w:rsidR="006F0B0C">
        <w:t xml:space="preserve"> </w:t>
      </w:r>
      <w:r w:rsidR="00C6367F">
        <w:t>Deze grafiek wordt voorgesteld</w:t>
      </w:r>
      <w:r w:rsidR="00AE72E3">
        <w:t xml:space="preserve"> in</w:t>
      </w:r>
      <w:r w:rsidR="00BE47BB">
        <w:t xml:space="preserve"> </w:t>
      </w:r>
      <w:r w:rsidR="00BE47BB">
        <w:fldChar w:fldCharType="begin"/>
      </w:r>
      <w:r w:rsidR="00BE47BB">
        <w:instrText xml:space="preserve"> REF _Ref498857532 \h </w:instrText>
      </w:r>
      <w:r w:rsidR="00BE47BB">
        <w:fldChar w:fldCharType="separate"/>
      </w:r>
      <w:r w:rsidR="00BE47BB">
        <w:t xml:space="preserve">Figuur </w:t>
      </w:r>
      <w:r w:rsidR="00BE47BB">
        <w:rPr>
          <w:noProof/>
        </w:rPr>
        <w:t>3</w:t>
      </w:r>
      <w:r w:rsidR="00BE47BB">
        <w:fldChar w:fldCharType="end"/>
      </w:r>
      <w:r w:rsidR="00BE47BB">
        <w:t>.</w:t>
      </w:r>
    </w:p>
    <w:p w14:paraId="5A6865EB" w14:textId="77777777" w:rsidR="00C8587C" w:rsidRDefault="00C8587C" w:rsidP="00872BC9"/>
    <w:p w14:paraId="2B48A6D5" w14:textId="1EBB2F91" w:rsidR="00BB6DEF" w:rsidRDefault="00C14C0C" w:rsidP="00872BC9">
      <w:r>
        <w:rPr>
          <w:noProof/>
        </w:rPr>
        <mc:AlternateContent>
          <mc:Choice Requires="wps">
            <w:drawing>
              <wp:anchor distT="0" distB="0" distL="114300" distR="114300" simplePos="0" relativeHeight="251660288" behindDoc="0" locked="0" layoutInCell="1" allowOverlap="1" wp14:anchorId="2DDE3BE7" wp14:editId="1D6CA8D7">
                <wp:simplePos x="0" y="0"/>
                <wp:positionH relativeFrom="column">
                  <wp:posOffset>-4445</wp:posOffset>
                </wp:positionH>
                <wp:positionV relativeFrom="paragraph">
                  <wp:posOffset>3841115</wp:posOffset>
                </wp:positionV>
                <wp:extent cx="5727700" cy="635"/>
                <wp:effectExtent l="0" t="0" r="0" b="0"/>
                <wp:wrapTopAndBottom/>
                <wp:docPr id="7" name="Tekstvak 7"/>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681C723" w14:textId="2B2328DE" w:rsidR="00791492" w:rsidRPr="009F0693" w:rsidRDefault="00791492" w:rsidP="00C14C0C">
                            <w:pPr>
                              <w:pStyle w:val="Bijschrift"/>
                              <w:jc w:val="center"/>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E3BE7" id="Tekstvak 7" o:spid="_x0000_s1027" type="#_x0000_t202" style="position:absolute;margin-left:-.35pt;margin-top:302.45pt;width:4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" stroked="f">
                <v:textbox style="mso-fit-shape-to-text:t" inset="0,0,0,0">
                  <w:txbxContent>
                    <w:p w14:paraId="5681C723" w14:textId="2B2328DE" w:rsidR="00791492" w:rsidRPr="009F0693" w:rsidRDefault="00791492" w:rsidP="00C14C0C">
                      <w:pPr>
                        <w:pStyle w:val="Bijschrift"/>
                        <w:jc w:val="center"/>
                        <w:rPr>
                          <w:noProof/>
                          <w:sz w:val="20"/>
                        </w:rPr>
                      </w:pPr>
                    </w:p>
                  </w:txbxContent>
                </v:textbox>
                <w10:wrap type="topAndBottom"/>
              </v:shape>
            </w:pict>
          </mc:Fallback>
        </mc:AlternateContent>
      </w:r>
      <w:r w:rsidR="00BE47BB">
        <w:rPr>
          <w:noProof/>
        </w:rPr>
        <mc:AlternateContent>
          <mc:Choice Requires="wps">
            <w:drawing>
              <wp:anchor distT="0" distB="0" distL="114300" distR="114300" simplePos="0" relativeHeight="251665408" behindDoc="0" locked="0" layoutInCell="1" allowOverlap="1" wp14:anchorId="458B2AF9" wp14:editId="616B7771">
                <wp:simplePos x="0" y="0"/>
                <wp:positionH relativeFrom="column">
                  <wp:posOffset>-4445</wp:posOffset>
                </wp:positionH>
                <wp:positionV relativeFrom="paragraph">
                  <wp:posOffset>3841115</wp:posOffset>
                </wp:positionV>
                <wp:extent cx="5727700" cy="635"/>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B2BD6F0" w14:textId="72318236" w:rsidR="00791492" w:rsidRPr="00313147" w:rsidRDefault="00791492" w:rsidP="00BE47BB">
                            <w:pPr>
                              <w:pStyle w:val="Bijschrift"/>
                              <w:jc w:val="center"/>
                              <w:rPr>
                                <w:noProof/>
                                <w:sz w:val="20"/>
                              </w:rPr>
                            </w:pPr>
                            <w:bookmarkStart w:id="28" w:name="_Ref498857532"/>
                            <w:bookmarkStart w:id="29" w:name="_Ref499111336"/>
                            <w:r>
                              <w:t xml:space="preserve">Figuur </w:t>
                            </w:r>
                            <w:r>
                              <w:fldChar w:fldCharType="begin"/>
                            </w:r>
                            <w:r>
                              <w:instrText xml:space="preserve"> SEQ Figuur \* ARABIC </w:instrText>
                            </w:r>
                            <w:r>
                              <w:fldChar w:fldCharType="separate"/>
                            </w:r>
                            <w:r>
                              <w:rPr>
                                <w:noProof/>
                              </w:rPr>
                              <w:t>3</w:t>
                            </w:r>
                            <w:r>
                              <w:fldChar w:fldCharType="end"/>
                            </w:r>
                            <w:bookmarkEnd w:id="28"/>
                            <w:r>
                              <w:t>: Voorstelling van de beweging van de gedempte trilling</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B2AF9" id="Tekstvak 8" o:spid="_x0000_s1028" type="#_x0000_t202" style="position:absolute;margin-left:-.35pt;margin-top:302.45pt;width:45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" stroked="f">
                <v:textbox style="mso-fit-shape-to-text:t" inset="0,0,0,0">
                  <w:txbxContent>
                    <w:p w14:paraId="1B2BD6F0" w14:textId="72318236" w:rsidR="00791492" w:rsidRPr="00313147" w:rsidRDefault="00791492" w:rsidP="00BE47BB">
                      <w:pPr>
                        <w:pStyle w:val="Bijschrift"/>
                        <w:jc w:val="center"/>
                        <w:rPr>
                          <w:noProof/>
                          <w:sz w:val="20"/>
                        </w:rPr>
                      </w:pPr>
                      <w:bookmarkStart w:id="30" w:name="_Ref498857532"/>
                      <w:bookmarkStart w:id="31" w:name="_Ref499111336"/>
                      <w:r>
                        <w:t xml:space="preserve">Figuur </w:t>
                      </w:r>
                      <w:r>
                        <w:fldChar w:fldCharType="begin"/>
                      </w:r>
                      <w:r>
                        <w:instrText xml:space="preserve"> SEQ Figuur \* ARABIC </w:instrText>
                      </w:r>
                      <w:r>
                        <w:fldChar w:fldCharType="separate"/>
                      </w:r>
                      <w:r>
                        <w:rPr>
                          <w:noProof/>
                        </w:rPr>
                        <w:t>3</w:t>
                      </w:r>
                      <w:r>
                        <w:fldChar w:fldCharType="end"/>
                      </w:r>
                      <w:bookmarkEnd w:id="30"/>
                      <w:r>
                        <w:t>: Voorstelling van de beweging van de gedempte trilling</w:t>
                      </w:r>
                      <w:bookmarkEnd w:id="31"/>
                    </w:p>
                  </w:txbxContent>
                </v:textbox>
                <w10:wrap type="topAndBottom"/>
              </v:shape>
            </w:pict>
          </mc:Fallback>
        </mc:AlternateContent>
      </w:r>
      <w:commentRangeStart w:id="32"/>
      <w:r w:rsidR="00344BEA">
        <w:rPr>
          <w:noProof/>
        </w:rPr>
        <w:drawing>
          <wp:anchor distT="0" distB="0" distL="114300" distR="114300" simplePos="0" relativeHeight="251658240" behindDoc="0" locked="0" layoutInCell="1" allowOverlap="1" wp14:anchorId="4BBDD446" wp14:editId="287B03BB">
            <wp:simplePos x="0" y="0"/>
            <wp:positionH relativeFrom="column">
              <wp:posOffset>-4445</wp:posOffset>
            </wp:positionH>
            <wp:positionV relativeFrom="paragraph">
              <wp:posOffset>3175</wp:posOffset>
            </wp:positionV>
            <wp:extent cx="5727700" cy="3780790"/>
            <wp:effectExtent l="0" t="0" r="6350" b="10160"/>
            <wp:wrapTopAndBottom/>
            <wp:docPr id="6" name="Grafiek 6">
              <a:extLst xmlns:a="http://schemas.openxmlformats.org/drawingml/2006/main">
                <a:ext uri="{FF2B5EF4-FFF2-40B4-BE49-F238E27FC236}">
                  <a16:creationId xmlns:a16="http://schemas.microsoft.com/office/drawing/2014/main" id="{A4815AEE-7E0F-424E-B673-34880A039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commentRangeEnd w:id="32"/>
      <w:r w:rsidR="003B239F">
        <w:rPr>
          <w:rStyle w:val="Verwijzingopmerking"/>
        </w:rPr>
        <w:commentReference w:id="32"/>
      </w:r>
      <w:r w:rsidR="003768F6">
        <w:t>O</w:t>
      </w:r>
      <w:r w:rsidR="00A96309">
        <w:t>p deze grafiek worden de experimentele meetpunten voorgesteld aan de hand van een vierkant. D</w:t>
      </w:r>
      <w:r w:rsidR="000B351A">
        <w:t>e sinusoïde, op Figuur 1 de blauwe lijn, is de theoretische voorspelling van de beweging.</w:t>
      </w:r>
      <w:r w:rsidR="00E258E1">
        <w:t xml:space="preserve"> </w:t>
      </w:r>
      <w:r w:rsidR="00387FA7">
        <w:t xml:space="preserve">Er wordt vastgesteld dat de experimentele </w:t>
      </w:r>
      <w:r w:rsidR="002F07CA">
        <w:t>gelijk is aan de</w:t>
      </w:r>
      <w:r w:rsidR="00387FA7">
        <w:t xml:space="preserve"> theoretische voorspelling aangezien de foutmarge voor het aflezen van de hoek (</w:t>
      </w:r>
      <m:oMath>
        <m:r>
          <w:rPr>
            <w:rFonts w:ascii="Cambria Math" w:hAnsi="Cambria Math"/>
          </w:rPr>
          <m:t>±15°</m:t>
        </m:r>
      </m:oMath>
      <w:r w:rsidR="00387FA7">
        <w:rPr>
          <w:rFonts w:eastAsiaTheme="minorEastAsia"/>
        </w:rPr>
        <w:t>) binnen de grenzen ligt. Er is</w:t>
      </w:r>
      <w:r w:rsidR="0067524F">
        <w:rPr>
          <w:rFonts w:eastAsiaTheme="minorEastAsia"/>
        </w:rPr>
        <w:t xml:space="preserve"> m.a.w.</w:t>
      </w:r>
      <w:r w:rsidR="00387FA7">
        <w:rPr>
          <w:rFonts w:eastAsiaTheme="minorEastAsia"/>
        </w:rPr>
        <w:t xml:space="preserve"> geen enkel meetpunt dat buiten deze </w:t>
      </w:r>
      <w:r w:rsidR="00D036B5">
        <w:rPr>
          <w:rFonts w:eastAsiaTheme="minorEastAsia"/>
        </w:rPr>
        <w:t>fout</w:t>
      </w:r>
      <w:r w:rsidR="00387FA7">
        <w:rPr>
          <w:rFonts w:eastAsiaTheme="minorEastAsia"/>
        </w:rPr>
        <w:t>marge ligt.</w:t>
      </w:r>
      <w:r w:rsidR="00387FA7">
        <w:t xml:space="preserve"> </w:t>
      </w:r>
      <w:r w:rsidR="000B351A">
        <w:t xml:space="preserve"> </w:t>
      </w:r>
      <w:r w:rsidR="003768F6">
        <w:t xml:space="preserve"> </w:t>
      </w:r>
    </w:p>
    <w:p w14:paraId="0E1C9935" w14:textId="77777777" w:rsidR="00BB6DEF" w:rsidRDefault="00BB6DEF">
      <w:pPr>
        <w:spacing w:after="160" w:line="2" w:lineRule="auto"/>
      </w:pPr>
      <w:r>
        <w:br w:type="page"/>
      </w:r>
    </w:p>
    <w:p w14:paraId="68E47075" w14:textId="77777777" w:rsidR="00A81EC2" w:rsidRDefault="00A81EC2" w:rsidP="00872BC9"/>
    <w:p w14:paraId="673710B2" w14:textId="77777777" w:rsidR="00CD12D8" w:rsidRDefault="00CD12D8" w:rsidP="00872BC9"/>
    <w:p w14:paraId="1D34F313" w14:textId="77777777" w:rsidR="00CD6821" w:rsidRDefault="000866AB" w:rsidP="000866AB">
      <w:pPr>
        <w:pStyle w:val="Kop1"/>
      </w:pPr>
      <w:bookmarkStart w:id="33" w:name="_Toc498216818"/>
      <w:r>
        <w:t>Invloed van de demping op de periode</w:t>
      </w:r>
      <w:bookmarkEnd w:id="33"/>
    </w:p>
    <w:p w14:paraId="24CE0FD4" w14:textId="492E2FDB" w:rsidR="006D5280" w:rsidRDefault="00E54CED" w:rsidP="00940407">
      <w:r>
        <w:t xml:space="preserve">Om de invloed van de demping te bepalen wordt eerst de periode </w:t>
      </w:r>
      <w:r w:rsidR="00FC3506">
        <w:t>T</w:t>
      </w:r>
      <w:r w:rsidR="006D5280">
        <w:rPr>
          <w:vertAlign w:val="subscript"/>
        </w:rPr>
        <w:t>i</w:t>
      </w:r>
      <w:r w:rsidR="00FC3506">
        <w:t xml:space="preserve"> </w:t>
      </w:r>
      <w:r>
        <w:t xml:space="preserve">nauwkeurig bepaald wanneer de cilinder niet in olie zit. </w:t>
      </w:r>
      <w:r w:rsidR="00940407">
        <w:t xml:space="preserve">Deze waarden worden uitgezet in </w:t>
      </w:r>
      <w:r w:rsidR="00940407">
        <w:fldChar w:fldCharType="begin"/>
      </w:r>
      <w:r w:rsidR="00940407">
        <w:instrText xml:space="preserve"> REF _Ref498857334 \h </w:instrText>
      </w:r>
      <w:r w:rsidR="00940407">
        <w:fldChar w:fldCharType="separate"/>
      </w:r>
      <w:r w:rsidR="00940407">
        <w:t xml:space="preserve">Tabel </w:t>
      </w:r>
      <w:r w:rsidR="00940407">
        <w:rPr>
          <w:noProof/>
        </w:rPr>
        <w:t>6</w:t>
      </w:r>
      <w:r w:rsidR="00940407">
        <w:fldChar w:fldCharType="end"/>
      </w:r>
      <w:r w:rsidR="00940407">
        <w:t>.</w:t>
      </w:r>
    </w:p>
    <w:p w14:paraId="0BEED15C" w14:textId="77777777" w:rsidR="00940407" w:rsidRDefault="00940407" w:rsidP="00940407"/>
    <w:p w14:paraId="6EA0F83E" w14:textId="5F3F0CE9" w:rsidR="007B0E1B" w:rsidRDefault="007B0E1B" w:rsidP="00F37ABD">
      <w:pPr>
        <w:pStyle w:val="Bijschrift"/>
        <w:keepNext/>
        <w:jc w:val="center"/>
      </w:pPr>
      <w:bookmarkStart w:id="34" w:name="_Ref498857334"/>
      <w:r>
        <w:t xml:space="preserve">Tabel </w:t>
      </w:r>
      <w:r>
        <w:fldChar w:fldCharType="begin"/>
      </w:r>
      <w:r>
        <w:instrText xml:space="preserve"> SEQ Tabel \* ARABIC </w:instrText>
      </w:r>
      <w:r>
        <w:fldChar w:fldCharType="separate"/>
      </w:r>
      <w:r w:rsidR="00842F28">
        <w:rPr>
          <w:noProof/>
        </w:rPr>
        <w:t>6</w:t>
      </w:r>
      <w:r>
        <w:fldChar w:fldCharType="end"/>
      </w:r>
      <w:bookmarkEnd w:id="34"/>
      <w:r>
        <w:t xml:space="preserve">: </w:t>
      </w:r>
      <w:r w:rsidR="00940407">
        <w:t xml:space="preserve"> De perioden voor 5 oscillaties wanneer de massa niet in olie zit.</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6D5280" w14:paraId="240D3860" w14:textId="77777777" w:rsidTr="006D5280">
        <w:trPr>
          <w:jc w:val="center"/>
        </w:trPr>
        <w:tc>
          <w:tcPr>
            <w:tcW w:w="1501" w:type="dxa"/>
          </w:tcPr>
          <w:p w14:paraId="4F7FF4B5" w14:textId="791CACB8" w:rsidR="006D5280" w:rsidRDefault="006D5280" w:rsidP="00A5466C">
            <w:pPr>
              <w:jc w:val="center"/>
              <w:rPr>
                <w:vertAlign w:val="subscript"/>
              </w:rPr>
            </w:pPr>
            <w:r>
              <w:t>5T</w:t>
            </w:r>
            <w:r>
              <w:rPr>
                <w:vertAlign w:val="subscript"/>
              </w:rPr>
              <w:t>i1</w:t>
            </w:r>
          </w:p>
          <w:p w14:paraId="7ADB9E1D" w14:textId="77777777" w:rsidR="006D5280" w:rsidRPr="00142217" w:rsidRDefault="006D5280" w:rsidP="00A5466C">
            <w:pPr>
              <w:jc w:val="center"/>
              <w:rPr>
                <w:vertAlign w:val="subscript"/>
              </w:rPr>
            </w:pPr>
            <w:r>
              <w:t>(±0.01 s)</w:t>
            </w:r>
          </w:p>
        </w:tc>
        <w:tc>
          <w:tcPr>
            <w:tcW w:w="1501" w:type="dxa"/>
          </w:tcPr>
          <w:p w14:paraId="564DC0FC" w14:textId="49DEC35C" w:rsidR="006D5280" w:rsidRDefault="006D5280" w:rsidP="00A5466C">
            <w:pPr>
              <w:jc w:val="center"/>
              <w:rPr>
                <w:vertAlign w:val="subscript"/>
              </w:rPr>
            </w:pPr>
            <w:r>
              <w:t>5T</w:t>
            </w:r>
            <w:r>
              <w:rPr>
                <w:vertAlign w:val="subscript"/>
              </w:rPr>
              <w:t>i2</w:t>
            </w:r>
          </w:p>
          <w:p w14:paraId="7FF16686" w14:textId="77777777" w:rsidR="006D5280" w:rsidRPr="00142217" w:rsidRDefault="006D5280" w:rsidP="00A5466C">
            <w:pPr>
              <w:jc w:val="center"/>
              <w:rPr>
                <w:vertAlign w:val="subscript"/>
              </w:rPr>
            </w:pPr>
            <w:r>
              <w:t>(±0.01 s)</w:t>
            </w:r>
          </w:p>
        </w:tc>
        <w:tc>
          <w:tcPr>
            <w:tcW w:w="1502" w:type="dxa"/>
          </w:tcPr>
          <w:p w14:paraId="6AF720DB" w14:textId="3FAA1556" w:rsidR="006D5280" w:rsidRDefault="006D5280" w:rsidP="00A5466C">
            <w:pPr>
              <w:jc w:val="center"/>
              <w:rPr>
                <w:vertAlign w:val="subscript"/>
              </w:rPr>
            </w:pPr>
            <w:r>
              <w:t>5T</w:t>
            </w:r>
            <w:r>
              <w:rPr>
                <w:vertAlign w:val="subscript"/>
              </w:rPr>
              <w:t>i3</w:t>
            </w:r>
          </w:p>
          <w:p w14:paraId="25B46D44" w14:textId="77777777" w:rsidR="006D5280" w:rsidRPr="00142217" w:rsidRDefault="006D5280" w:rsidP="00A5466C">
            <w:pPr>
              <w:jc w:val="center"/>
              <w:rPr>
                <w:vertAlign w:val="subscript"/>
              </w:rPr>
            </w:pPr>
            <w:r>
              <w:t>(±0.01 s)</w:t>
            </w:r>
          </w:p>
        </w:tc>
        <w:tc>
          <w:tcPr>
            <w:tcW w:w="1502" w:type="dxa"/>
          </w:tcPr>
          <w:p w14:paraId="15D09F59" w14:textId="6BE6BDD4" w:rsidR="006D5280" w:rsidRDefault="006D5280" w:rsidP="00A5466C">
            <w:pPr>
              <w:jc w:val="center"/>
              <w:rPr>
                <w:vertAlign w:val="subscript"/>
              </w:rPr>
            </w:pPr>
            <w:r>
              <w:t>5T</w:t>
            </w:r>
            <w:r>
              <w:rPr>
                <w:vertAlign w:val="subscript"/>
              </w:rPr>
              <w:t>i4</w:t>
            </w:r>
          </w:p>
          <w:p w14:paraId="7F7DE468" w14:textId="77777777" w:rsidR="006D5280" w:rsidRPr="00142217" w:rsidRDefault="006D5280" w:rsidP="00A5466C">
            <w:pPr>
              <w:jc w:val="center"/>
              <w:rPr>
                <w:vertAlign w:val="subscript"/>
              </w:rPr>
            </w:pPr>
            <w:r>
              <w:t>(±0.01 s)</w:t>
            </w:r>
          </w:p>
        </w:tc>
        <w:tc>
          <w:tcPr>
            <w:tcW w:w="1502" w:type="dxa"/>
          </w:tcPr>
          <w:p w14:paraId="1BB06A23" w14:textId="165BDA3A" w:rsidR="006D5280" w:rsidRDefault="006D5280" w:rsidP="00A5466C">
            <w:pPr>
              <w:jc w:val="center"/>
              <w:rPr>
                <w:vertAlign w:val="subscript"/>
              </w:rPr>
            </w:pPr>
            <w:r>
              <w:t>5T</w:t>
            </w:r>
            <w:r>
              <w:rPr>
                <w:vertAlign w:val="subscript"/>
              </w:rPr>
              <w:t>i5</w:t>
            </w:r>
          </w:p>
          <w:p w14:paraId="59E47A09" w14:textId="77777777" w:rsidR="006D5280" w:rsidRPr="00142217" w:rsidRDefault="006D5280" w:rsidP="00A5466C">
            <w:pPr>
              <w:jc w:val="center"/>
              <w:rPr>
                <w:vertAlign w:val="subscript"/>
              </w:rPr>
            </w:pPr>
            <w:r>
              <w:t>(±0.01 s)</w:t>
            </w:r>
          </w:p>
        </w:tc>
      </w:tr>
      <w:tr w:rsidR="006D5280" w14:paraId="67EB6858" w14:textId="77777777" w:rsidTr="006D5280">
        <w:trPr>
          <w:jc w:val="center"/>
        </w:trPr>
        <w:tc>
          <w:tcPr>
            <w:tcW w:w="1501" w:type="dxa"/>
          </w:tcPr>
          <w:p w14:paraId="2A38807C" w14:textId="77777777" w:rsidR="006D5280" w:rsidRDefault="006D5280" w:rsidP="00B95F44">
            <w:pPr>
              <w:jc w:val="center"/>
            </w:pPr>
            <w:r>
              <w:t>25.54</w:t>
            </w:r>
          </w:p>
        </w:tc>
        <w:tc>
          <w:tcPr>
            <w:tcW w:w="1501" w:type="dxa"/>
          </w:tcPr>
          <w:p w14:paraId="54A5E512" w14:textId="77777777" w:rsidR="006D5280" w:rsidRDefault="006D5280" w:rsidP="00B95F44">
            <w:pPr>
              <w:jc w:val="center"/>
            </w:pPr>
            <w:r>
              <w:t>25.69</w:t>
            </w:r>
          </w:p>
        </w:tc>
        <w:tc>
          <w:tcPr>
            <w:tcW w:w="1502" w:type="dxa"/>
          </w:tcPr>
          <w:p w14:paraId="7B51BD13" w14:textId="77777777" w:rsidR="006D5280" w:rsidRDefault="006D5280" w:rsidP="00B95F44">
            <w:pPr>
              <w:jc w:val="center"/>
            </w:pPr>
            <w:r>
              <w:t>25.57</w:t>
            </w:r>
          </w:p>
        </w:tc>
        <w:tc>
          <w:tcPr>
            <w:tcW w:w="1502" w:type="dxa"/>
          </w:tcPr>
          <w:p w14:paraId="09CF846E" w14:textId="77777777" w:rsidR="006D5280" w:rsidRDefault="006D5280" w:rsidP="00B95F44">
            <w:pPr>
              <w:jc w:val="center"/>
            </w:pPr>
            <w:r>
              <w:t>25.60</w:t>
            </w:r>
          </w:p>
        </w:tc>
        <w:tc>
          <w:tcPr>
            <w:tcW w:w="1502" w:type="dxa"/>
          </w:tcPr>
          <w:p w14:paraId="7918339E" w14:textId="77777777" w:rsidR="006D5280" w:rsidRDefault="006D5280" w:rsidP="00B95F44">
            <w:pPr>
              <w:jc w:val="center"/>
            </w:pPr>
            <w:r>
              <w:t>25.69</w:t>
            </w:r>
          </w:p>
        </w:tc>
      </w:tr>
    </w:tbl>
    <w:p w14:paraId="4D0ED853" w14:textId="77777777" w:rsidR="00CD6821" w:rsidRDefault="00CD6821" w:rsidP="00872BC9"/>
    <w:p w14:paraId="4D8DD89F" w14:textId="7C9BE0DE" w:rsidR="002245D0" w:rsidRPr="002245D0" w:rsidRDefault="002245D0" w:rsidP="00872BC9">
      <w:r>
        <w:t xml:space="preserve">De tijd voor vijf periodes is </w:t>
      </w:r>
      <w:r w:rsidR="006508AE">
        <w:t xml:space="preserve">25.618 ± 0.031 s. Daaruit volgt dat </w:t>
      </w:r>
      <w:r>
        <w:t>T</w:t>
      </w:r>
      <w:r w:rsidR="006508AE">
        <w:rPr>
          <w:vertAlign w:val="subscript"/>
        </w:rPr>
        <w:t>i</w:t>
      </w:r>
      <w:r>
        <w:rPr>
          <w:vertAlign w:val="subscript"/>
        </w:rPr>
        <w:t xml:space="preserve"> </w:t>
      </w:r>
      <w:r w:rsidR="006508AE">
        <w:t>gelijk is aan 5.1236 ±</w:t>
      </w:r>
      <w:r w:rsidR="00D6656F">
        <w:t xml:space="preserve"> </w:t>
      </w:r>
      <w:r w:rsidR="006508AE">
        <w:t>0.0062</w:t>
      </w:r>
      <w:r w:rsidR="00E226E0">
        <w:t xml:space="preserve"> s.</w:t>
      </w:r>
      <w:r w:rsidR="00B176A2">
        <w:t xml:space="preserve"> De foutberekening is terug te vinden in </w:t>
      </w:r>
      <w:r w:rsidR="00B176A2">
        <w:fldChar w:fldCharType="begin"/>
      </w:r>
      <w:r w:rsidR="00B176A2">
        <w:instrText xml:space="preserve"> REF _Ref498859729 \h </w:instrText>
      </w:r>
      <w:r w:rsidR="00B176A2">
        <w:fldChar w:fldCharType="separate"/>
      </w:r>
      <w:r w:rsidR="00B176A2">
        <w:t xml:space="preserve">Bijlage </w:t>
      </w:r>
      <w:r w:rsidR="00B176A2">
        <w:rPr>
          <w:noProof/>
        </w:rPr>
        <w:t>4</w:t>
      </w:r>
      <w:r w:rsidR="00B176A2">
        <w:fldChar w:fldCharType="end"/>
      </w:r>
      <w:r w:rsidR="00B176A2">
        <w:t>.</w:t>
      </w:r>
    </w:p>
    <w:p w14:paraId="55BC17E3" w14:textId="77777777" w:rsidR="00E54CED" w:rsidRPr="00E54CED" w:rsidRDefault="00E54CED" w:rsidP="00872BC9">
      <w:r>
        <w:t xml:space="preserve">Vervolgens wordt de cilinder tot aan de bodem van het oliebad gebracht. Opnieuw wordt de periode gemeten. Deze periode wordt </w:t>
      </w:r>
      <w:proofErr w:type="spellStart"/>
      <w:r>
        <w:t>T</w:t>
      </w:r>
      <w:r>
        <w:rPr>
          <w:vertAlign w:val="subscript"/>
        </w:rPr>
        <w:t>olie</w:t>
      </w:r>
      <w:proofErr w:type="spellEnd"/>
      <w:r>
        <w:rPr>
          <w:vertAlign w:val="subscript"/>
        </w:rPr>
        <w:t xml:space="preserve"> </w:t>
      </w:r>
      <w:r>
        <w:t>genoemd.</w:t>
      </w:r>
    </w:p>
    <w:p w14:paraId="126CD0B9" w14:textId="77777777" w:rsidR="006D5280" w:rsidRPr="006D5280" w:rsidRDefault="006D5280" w:rsidP="006D5280"/>
    <w:p w14:paraId="5C0132D9" w14:textId="1D2C783C" w:rsidR="00842F28" w:rsidRDefault="00842F28" w:rsidP="00F37ABD">
      <w:pPr>
        <w:pStyle w:val="Bijschrift"/>
        <w:keepNext/>
        <w:jc w:val="center"/>
      </w:pPr>
      <w:r>
        <w:t xml:space="preserve">Tabel </w:t>
      </w:r>
      <w:r>
        <w:fldChar w:fldCharType="begin"/>
      </w:r>
      <w:r>
        <w:instrText xml:space="preserve"> SEQ Tabel \* ARABIC </w:instrText>
      </w:r>
      <w:r>
        <w:fldChar w:fldCharType="separate"/>
      </w:r>
      <w:r>
        <w:rPr>
          <w:noProof/>
        </w:rPr>
        <w:t>7</w:t>
      </w:r>
      <w:r>
        <w:fldChar w:fldCharType="end"/>
      </w:r>
      <w:r>
        <w:t>: De perioden voor 5 oscillaties wanneer de massa volledig in olie zit.</w:t>
      </w:r>
    </w:p>
    <w:tbl>
      <w:tblPr>
        <w:tblStyle w:val="Tabelraster"/>
        <w:tblW w:w="0" w:type="auto"/>
        <w:jc w:val="center"/>
        <w:tblLook w:val="04A0" w:firstRow="1" w:lastRow="0" w:firstColumn="1" w:lastColumn="0" w:noHBand="0" w:noVBand="1"/>
      </w:tblPr>
      <w:tblGrid>
        <w:gridCol w:w="1501"/>
        <w:gridCol w:w="1501"/>
        <w:gridCol w:w="1502"/>
        <w:gridCol w:w="1502"/>
        <w:gridCol w:w="1502"/>
      </w:tblGrid>
      <w:tr w:rsidR="006D5280" w14:paraId="115A942D" w14:textId="77777777" w:rsidTr="006D5280">
        <w:trPr>
          <w:jc w:val="center"/>
        </w:trPr>
        <w:tc>
          <w:tcPr>
            <w:tcW w:w="1501" w:type="dxa"/>
          </w:tcPr>
          <w:p w14:paraId="49E112CC" w14:textId="77777777" w:rsidR="006D5280" w:rsidRDefault="006D5280" w:rsidP="00A5466C">
            <w:pPr>
              <w:jc w:val="center"/>
              <w:rPr>
                <w:vertAlign w:val="subscript"/>
              </w:rPr>
            </w:pPr>
            <w:r>
              <w:t>5T</w:t>
            </w:r>
            <w:r>
              <w:rPr>
                <w:vertAlign w:val="subscript"/>
              </w:rPr>
              <w:t>olie1</w:t>
            </w:r>
          </w:p>
          <w:p w14:paraId="5A9AF280" w14:textId="77777777" w:rsidR="006D5280" w:rsidRPr="00142217" w:rsidRDefault="006D5280" w:rsidP="00A5466C">
            <w:pPr>
              <w:jc w:val="center"/>
              <w:rPr>
                <w:vertAlign w:val="subscript"/>
              </w:rPr>
            </w:pPr>
            <w:r>
              <w:t>(±0.01 s)</w:t>
            </w:r>
          </w:p>
        </w:tc>
        <w:tc>
          <w:tcPr>
            <w:tcW w:w="1501" w:type="dxa"/>
          </w:tcPr>
          <w:p w14:paraId="055602E7" w14:textId="77777777" w:rsidR="006D5280" w:rsidRDefault="006D5280" w:rsidP="00A5466C">
            <w:pPr>
              <w:jc w:val="center"/>
              <w:rPr>
                <w:vertAlign w:val="subscript"/>
              </w:rPr>
            </w:pPr>
            <w:r>
              <w:t>5T</w:t>
            </w:r>
            <w:r>
              <w:rPr>
                <w:vertAlign w:val="subscript"/>
              </w:rPr>
              <w:t>olie2</w:t>
            </w:r>
          </w:p>
          <w:p w14:paraId="4FBA08B2" w14:textId="77777777" w:rsidR="006D5280" w:rsidRPr="00142217" w:rsidRDefault="006D5280" w:rsidP="00A5466C">
            <w:pPr>
              <w:jc w:val="center"/>
              <w:rPr>
                <w:vertAlign w:val="subscript"/>
              </w:rPr>
            </w:pPr>
            <w:r>
              <w:t>(±0.01 s)</w:t>
            </w:r>
          </w:p>
        </w:tc>
        <w:tc>
          <w:tcPr>
            <w:tcW w:w="1502" w:type="dxa"/>
          </w:tcPr>
          <w:p w14:paraId="2EEC7805" w14:textId="77777777" w:rsidR="006D5280" w:rsidRDefault="006D5280" w:rsidP="00A5466C">
            <w:pPr>
              <w:jc w:val="center"/>
              <w:rPr>
                <w:vertAlign w:val="subscript"/>
              </w:rPr>
            </w:pPr>
            <w:r>
              <w:t>5T</w:t>
            </w:r>
            <w:r>
              <w:rPr>
                <w:vertAlign w:val="subscript"/>
              </w:rPr>
              <w:t>olie3</w:t>
            </w:r>
          </w:p>
          <w:p w14:paraId="40C52C1C" w14:textId="77777777" w:rsidR="006D5280" w:rsidRPr="00142217" w:rsidRDefault="006D5280" w:rsidP="00A5466C">
            <w:pPr>
              <w:jc w:val="center"/>
              <w:rPr>
                <w:vertAlign w:val="subscript"/>
              </w:rPr>
            </w:pPr>
            <w:r>
              <w:t>(±0.01 s)</w:t>
            </w:r>
          </w:p>
        </w:tc>
        <w:tc>
          <w:tcPr>
            <w:tcW w:w="1502" w:type="dxa"/>
          </w:tcPr>
          <w:p w14:paraId="673A1545" w14:textId="77777777" w:rsidR="006D5280" w:rsidRDefault="006D5280" w:rsidP="00A5466C">
            <w:pPr>
              <w:jc w:val="center"/>
              <w:rPr>
                <w:vertAlign w:val="subscript"/>
              </w:rPr>
            </w:pPr>
            <w:r>
              <w:t>5T</w:t>
            </w:r>
            <w:r>
              <w:rPr>
                <w:vertAlign w:val="subscript"/>
              </w:rPr>
              <w:t>olie4</w:t>
            </w:r>
          </w:p>
          <w:p w14:paraId="3A4EF5DF" w14:textId="77777777" w:rsidR="006D5280" w:rsidRPr="00142217" w:rsidRDefault="006D5280" w:rsidP="00A5466C">
            <w:pPr>
              <w:jc w:val="center"/>
              <w:rPr>
                <w:vertAlign w:val="subscript"/>
              </w:rPr>
            </w:pPr>
            <w:r>
              <w:t>(±0.01 s)</w:t>
            </w:r>
          </w:p>
        </w:tc>
        <w:tc>
          <w:tcPr>
            <w:tcW w:w="1502" w:type="dxa"/>
          </w:tcPr>
          <w:p w14:paraId="023B44E1" w14:textId="77777777" w:rsidR="006D5280" w:rsidRDefault="006D5280" w:rsidP="00A5466C">
            <w:pPr>
              <w:jc w:val="center"/>
              <w:rPr>
                <w:vertAlign w:val="subscript"/>
              </w:rPr>
            </w:pPr>
            <w:r>
              <w:t>5T</w:t>
            </w:r>
            <w:r>
              <w:rPr>
                <w:vertAlign w:val="subscript"/>
              </w:rPr>
              <w:t>olie5</w:t>
            </w:r>
          </w:p>
          <w:p w14:paraId="36CE2F8D" w14:textId="77777777" w:rsidR="006D5280" w:rsidRPr="00142217" w:rsidRDefault="006D5280" w:rsidP="00A5466C">
            <w:pPr>
              <w:jc w:val="center"/>
              <w:rPr>
                <w:vertAlign w:val="subscript"/>
              </w:rPr>
            </w:pPr>
            <w:r>
              <w:t>(±0.01 s)</w:t>
            </w:r>
          </w:p>
        </w:tc>
      </w:tr>
      <w:tr w:rsidR="006D5280" w14:paraId="7198ACAA" w14:textId="77777777" w:rsidTr="006D5280">
        <w:trPr>
          <w:jc w:val="center"/>
        </w:trPr>
        <w:tc>
          <w:tcPr>
            <w:tcW w:w="1501" w:type="dxa"/>
          </w:tcPr>
          <w:p w14:paraId="5AF34E79" w14:textId="77777777" w:rsidR="006D5280" w:rsidRDefault="006D5280" w:rsidP="00B95F44">
            <w:pPr>
              <w:jc w:val="center"/>
            </w:pPr>
            <w:r>
              <w:t>25.69</w:t>
            </w:r>
          </w:p>
        </w:tc>
        <w:tc>
          <w:tcPr>
            <w:tcW w:w="1501" w:type="dxa"/>
          </w:tcPr>
          <w:p w14:paraId="431666C7" w14:textId="77777777" w:rsidR="006D5280" w:rsidRDefault="006D5280" w:rsidP="00B95F44">
            <w:pPr>
              <w:jc w:val="center"/>
            </w:pPr>
            <w:r>
              <w:t>26.06</w:t>
            </w:r>
          </w:p>
        </w:tc>
        <w:tc>
          <w:tcPr>
            <w:tcW w:w="1502" w:type="dxa"/>
          </w:tcPr>
          <w:p w14:paraId="4D71AC92" w14:textId="77777777" w:rsidR="006D5280" w:rsidRDefault="006D5280" w:rsidP="00B95F44">
            <w:pPr>
              <w:jc w:val="center"/>
            </w:pPr>
            <w:r>
              <w:t>25.97</w:t>
            </w:r>
          </w:p>
        </w:tc>
        <w:tc>
          <w:tcPr>
            <w:tcW w:w="1502" w:type="dxa"/>
          </w:tcPr>
          <w:p w14:paraId="1CF6336F" w14:textId="77777777" w:rsidR="006D5280" w:rsidRDefault="006D5280" w:rsidP="00B95F44">
            <w:pPr>
              <w:jc w:val="center"/>
            </w:pPr>
            <w:r>
              <w:t>26.07</w:t>
            </w:r>
          </w:p>
        </w:tc>
        <w:tc>
          <w:tcPr>
            <w:tcW w:w="1502" w:type="dxa"/>
          </w:tcPr>
          <w:p w14:paraId="2C1FED5C" w14:textId="77777777" w:rsidR="006D5280" w:rsidRDefault="006D5280" w:rsidP="00B95F44">
            <w:pPr>
              <w:jc w:val="center"/>
            </w:pPr>
            <w:r>
              <w:t>25.97</w:t>
            </w:r>
          </w:p>
        </w:tc>
      </w:tr>
    </w:tbl>
    <w:p w14:paraId="0924F06B" w14:textId="77777777" w:rsidR="00E54CED" w:rsidRDefault="00E54CED" w:rsidP="00872BC9"/>
    <w:p w14:paraId="6927F9AF" w14:textId="62317B2D" w:rsidR="00E226E0" w:rsidRDefault="00E226E0" w:rsidP="00E226E0">
      <w:r>
        <w:t>De tijd voor vijf periodes is 25.95 ±</w:t>
      </w:r>
      <w:r w:rsidR="00382454">
        <w:t xml:space="preserve"> 0.0</w:t>
      </w:r>
      <w:r w:rsidR="00B176A2">
        <w:t>069</w:t>
      </w:r>
      <w:r>
        <w:t xml:space="preserve">s dus </w:t>
      </w:r>
      <w:proofErr w:type="spellStart"/>
      <w:r>
        <w:t>T</w:t>
      </w:r>
      <w:r>
        <w:rPr>
          <w:vertAlign w:val="subscript"/>
        </w:rPr>
        <w:t>olie</w:t>
      </w:r>
      <w:proofErr w:type="spellEnd"/>
      <w:r>
        <w:rPr>
          <w:vertAlign w:val="subscript"/>
        </w:rPr>
        <w:t xml:space="preserve"> </w:t>
      </w:r>
      <w:r w:rsidR="00B176A2">
        <w:t>is gelijk aan 5.190 ±0.0138</w:t>
      </w:r>
      <w:r>
        <w:t>s.</w:t>
      </w:r>
      <w:r w:rsidR="00FB2A66">
        <w:t xml:space="preserve"> De foutberekening is terug te vinden in </w:t>
      </w:r>
      <w:r w:rsidR="00FB2A66">
        <w:fldChar w:fldCharType="begin"/>
      </w:r>
      <w:r w:rsidR="00FB2A66">
        <w:instrText xml:space="preserve"> REF _Ref499109853 \h </w:instrText>
      </w:r>
      <w:r w:rsidR="00FB2A66">
        <w:fldChar w:fldCharType="separate"/>
      </w:r>
      <w:r w:rsidR="00FB2A66">
        <w:t xml:space="preserve">Bijlage </w:t>
      </w:r>
      <w:r w:rsidR="00FB2A66">
        <w:rPr>
          <w:noProof/>
        </w:rPr>
        <w:t>5</w:t>
      </w:r>
      <w:r w:rsidR="00FB2A66">
        <w:fldChar w:fldCharType="end"/>
      </w:r>
      <w:r w:rsidR="00FB2A66">
        <w:t>.</w:t>
      </w:r>
    </w:p>
    <w:p w14:paraId="3DA28CFC" w14:textId="77777777" w:rsidR="00886726" w:rsidRDefault="00886726" w:rsidP="00E226E0"/>
    <w:p w14:paraId="2007744B" w14:textId="1F7C257E" w:rsidR="00886726" w:rsidRPr="002245D0" w:rsidRDefault="00C943C4" w:rsidP="00B03233">
      <w:r>
        <w:t xml:space="preserve">Er wordt vastgesteld dat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olie</m:t>
            </m:r>
          </m:sub>
        </m:sSub>
      </m:oMath>
      <w:r w:rsidR="00886726">
        <w:t xml:space="preserve"> want de meetfoutintervallen overlappen niet.</w:t>
      </w:r>
      <w:r w:rsidR="00A81EC2">
        <w:t xml:space="preserve"> </w:t>
      </w:r>
      <w:r w:rsidR="00BB6DEF">
        <w:t>Uit deze experimentele vaststelling kan er besloten worden dat de dem</w:t>
      </w:r>
      <w:bookmarkStart w:id="35" w:name="_GoBack"/>
      <w:bookmarkEnd w:id="35"/>
      <w:r w:rsidR="00BB6DEF">
        <w:t>ping wel degelijk invloed heeft op de periode van de torsieslinger</w:t>
      </w:r>
      <w:r w:rsidR="00476776">
        <w:t xml:space="preserve">. </w:t>
      </w:r>
      <w:r w:rsidR="00B03233">
        <w:t xml:space="preserve">Dit is logisch want wanneer </w:t>
      </w:r>
      <w:r w:rsidR="009C62F6">
        <w:t xml:space="preserve">de dempingskracht een kritiek punt bereikt is er geen sprake meer van een harmonische oscillatie zoals die in </w:t>
      </w:r>
      <w:r w:rsidR="009C62F6">
        <w:fldChar w:fldCharType="begin"/>
      </w:r>
      <w:r w:rsidR="009C62F6">
        <w:instrText xml:space="preserve"> REF _Ref498857532 \h </w:instrText>
      </w:r>
      <w:r w:rsidR="009C62F6">
        <w:fldChar w:fldCharType="separate"/>
      </w:r>
      <w:r w:rsidR="009C62F6">
        <w:t xml:space="preserve">Figuur </w:t>
      </w:r>
      <w:r w:rsidR="009C62F6">
        <w:rPr>
          <w:noProof/>
        </w:rPr>
        <w:t>3</w:t>
      </w:r>
      <w:r w:rsidR="009C62F6">
        <w:fldChar w:fldCharType="end"/>
      </w:r>
      <w:r w:rsidR="009C62F6">
        <w:t xml:space="preserve"> weergegeven wordt, maar zal de torsieslinger geen negatieve uitwijking vertonen. In dit geval zal de torsieslinger</w:t>
      </w:r>
      <w:r w:rsidR="00B03233">
        <w:t xml:space="preserve"> dus</w:t>
      </w:r>
      <w:r w:rsidR="009C62F6">
        <w:t xml:space="preserve"> direct naar zijn rustpositie bewege</w:t>
      </w:r>
      <w:r w:rsidR="00B03233">
        <w:t>n</w:t>
      </w:r>
      <w:r w:rsidR="009C62F6">
        <w:t>.</w:t>
      </w:r>
      <w:r w:rsidR="00441054">
        <w:t xml:space="preserve"> </w:t>
      </w:r>
      <w:r w:rsidR="00F12C9E">
        <w:t xml:space="preserve">Wanneer dit gebeurd is er sprake van </w:t>
      </w:r>
      <w:proofErr w:type="spellStart"/>
      <w:r w:rsidR="00F12C9E">
        <w:t>overdemping</w:t>
      </w:r>
      <w:proofErr w:type="spellEnd"/>
      <w:r w:rsidR="00F12C9E">
        <w:t>.</w:t>
      </w:r>
    </w:p>
    <w:p w14:paraId="5905256E" w14:textId="77777777" w:rsidR="00E226E0" w:rsidRDefault="00E226E0" w:rsidP="00872BC9"/>
    <w:p w14:paraId="3579D20A" w14:textId="77777777" w:rsidR="003702A6" w:rsidRDefault="003702A6" w:rsidP="00CA732B">
      <w:pPr>
        <w:pStyle w:val="Kop1"/>
      </w:pPr>
      <w:bookmarkStart w:id="36" w:name="_Toc498216819"/>
      <w:r>
        <w:t>Conclusie</w:t>
      </w:r>
      <w:bookmarkEnd w:id="6"/>
      <w:bookmarkEnd w:id="36"/>
    </w:p>
    <w:p w14:paraId="5417CC34" w14:textId="17C48D69" w:rsidR="002E7403" w:rsidRPr="00C05C7E" w:rsidRDefault="002E7403" w:rsidP="00C05C7E"/>
    <w:p w14:paraId="2B6C086F" w14:textId="77777777" w:rsidR="00C05C7E" w:rsidRDefault="00C05C7E" w:rsidP="00C05C7E"/>
    <w:p w14:paraId="6A8C4404" w14:textId="77777777" w:rsidR="00C05C7E" w:rsidRDefault="00C05C7E">
      <w:pPr>
        <w:spacing w:after="160" w:line="2" w:lineRule="auto"/>
      </w:pPr>
      <w:r>
        <w:br w:type="page"/>
      </w:r>
    </w:p>
    <w:p w14:paraId="221A486A" w14:textId="77777777" w:rsidR="00C05C7E" w:rsidRPr="00C05C7E" w:rsidRDefault="00C05C7E" w:rsidP="00C05C7E"/>
    <w:p w14:paraId="6558C0C1" w14:textId="77777777" w:rsidR="0000701A" w:rsidRDefault="000A16C6" w:rsidP="00BC4D78">
      <w:pPr>
        <w:pStyle w:val="Kop1"/>
      </w:pPr>
      <w:bookmarkStart w:id="37" w:name="_Toc498216820"/>
      <w:r>
        <w:t>Bijlage</w:t>
      </w:r>
      <w:bookmarkEnd w:id="37"/>
    </w:p>
    <w:p w14:paraId="18E79970" w14:textId="15B93807" w:rsidR="00083BBD" w:rsidRDefault="00083BBD" w:rsidP="00083BBD">
      <w:pPr>
        <w:pStyle w:val="Bijschrift"/>
      </w:pPr>
      <w:bookmarkStart w:id="38" w:name="_Ref496641747"/>
      <w:r>
        <w:t xml:space="preserve">Bijlage </w:t>
      </w:r>
      <w:r>
        <w:fldChar w:fldCharType="begin"/>
      </w:r>
      <w:r>
        <w:instrText xml:space="preserve"> SEQ Bijlage \* ARABIC </w:instrText>
      </w:r>
      <w:r>
        <w:fldChar w:fldCharType="separate"/>
      </w:r>
      <w:r w:rsidR="00AC29D3">
        <w:rPr>
          <w:noProof/>
        </w:rPr>
        <w:t>1</w:t>
      </w:r>
      <w:r>
        <w:fldChar w:fldCharType="end"/>
      </w:r>
      <w:bookmarkEnd w:id="38"/>
    </w:p>
    <w:p w14:paraId="53C1713F" w14:textId="79321390" w:rsidR="00CA10A2" w:rsidRPr="00CA10A2" w:rsidRDefault="00CA10A2" w:rsidP="00CA10A2">
      <m:oMathPara>
        <m:oMathParaPr>
          <m:jc m:val="left"/>
        </m:oMathParaPr>
        <m:oMath>
          <m:r>
            <w:rPr>
              <w:rFonts w:ascii="Cambria Math" w:hAnsi="Cambria Math"/>
            </w:rPr>
            <m:t>gem=5.206</m:t>
          </m:r>
        </m:oMath>
      </m:oMathPara>
    </w:p>
    <w:p w14:paraId="07F611B1" w14:textId="683FCC51" w:rsidR="004961BB" w:rsidRPr="00CA10A2" w:rsidRDefault="00CA10A2" w:rsidP="009955F3">
      <w:pPr>
        <w:rPr>
          <w:rFonts w:eastAsiaTheme="minorEastAsia"/>
        </w:rPr>
      </w:pPr>
      <m:oMathPara>
        <m:oMathParaPr>
          <m:jc m:val="left"/>
        </m:oMathParaPr>
        <m:oMath>
          <m:r>
            <w:rPr>
              <w:rFonts w:ascii="Cambria Math" w:eastAsiaTheme="minorEastAsia" w:hAnsi="Cambria Math"/>
            </w:rPr>
            <m:t>stdev=0.029</m:t>
          </m:r>
        </m:oMath>
      </m:oMathPara>
    </w:p>
    <w:p w14:paraId="728E3104" w14:textId="391E4B6C" w:rsidR="00CA10A2" w:rsidRPr="00CA10A2" w:rsidRDefault="00CA10A2" w:rsidP="009955F3">
      <w:pPr>
        <w:rPr>
          <w:rFonts w:eastAsiaTheme="minorEastAsia"/>
        </w:rPr>
      </w:pPr>
      <m:oMathPara>
        <m:oMathParaPr>
          <m:jc m:val="left"/>
        </m:oMathParaPr>
        <m:oMath>
          <m:r>
            <w:rPr>
              <w:rFonts w:ascii="Cambria Math" w:eastAsiaTheme="minorEastAsia" w:hAnsi="Cambria Math"/>
            </w:rPr>
            <m:t>n=5</m:t>
          </m:r>
        </m:oMath>
      </m:oMathPara>
    </w:p>
    <w:p w14:paraId="5A404BF8" w14:textId="6A3B2D72" w:rsidR="00CA10A2" w:rsidRDefault="00FD56E9" w:rsidP="009955F3">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=0.013</m:t>
        </m:r>
      </m:oMath>
      <w:r w:rsidR="00CA10A2">
        <w:rPr>
          <w:rFonts w:eastAsiaTheme="minorEastAsia"/>
        </w:rPr>
        <w:t xml:space="preserve"> </w:t>
      </w:r>
    </w:p>
    <w:p w14:paraId="27AB749C" w14:textId="7F39A119" w:rsidR="00CA10A2" w:rsidRPr="00AC29D3" w:rsidRDefault="00791492" w:rsidP="00AC29D3">
      <w:pPr>
        <w:keepNex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=5.206±0.013 s</m:t>
          </m:r>
        </m:oMath>
      </m:oMathPara>
    </w:p>
    <w:p w14:paraId="60E62DAC" w14:textId="77777777" w:rsidR="00AC29D3" w:rsidRPr="00441CEE" w:rsidRDefault="00AC29D3" w:rsidP="00AC29D3">
      <w:pPr>
        <w:keepNext/>
        <w:rPr>
          <w:rFonts w:eastAsiaTheme="minorEastAsia"/>
        </w:rPr>
      </w:pPr>
    </w:p>
    <w:p w14:paraId="06116907" w14:textId="19291E77" w:rsidR="00727A5C" w:rsidRDefault="00AC29D3" w:rsidP="00AC29D3">
      <w:pPr>
        <w:pStyle w:val="Bijschrift"/>
      </w:pPr>
      <w:bookmarkStart w:id="39" w:name="_Ref498857664"/>
      <w:r>
        <w:t xml:space="preserve">Bijlage </w:t>
      </w:r>
      <w:r>
        <w:fldChar w:fldCharType="begin"/>
      </w:r>
      <w:r>
        <w:instrText xml:space="preserve"> SEQ Bijlage \* ARABIC </w:instrText>
      </w:r>
      <w:r>
        <w:fldChar w:fldCharType="separate"/>
      </w:r>
      <w:r>
        <w:rPr>
          <w:noProof/>
        </w:rPr>
        <w:t>2</w:t>
      </w:r>
      <w:r>
        <w:fldChar w:fldCharType="end"/>
      </w:r>
      <w:bookmarkEnd w:id="39"/>
    </w:p>
    <w:p w14:paraId="6C2B7C25" w14:textId="77777777" w:rsidR="00AC29D3" w:rsidRPr="00CA10A2" w:rsidRDefault="00AC29D3" w:rsidP="00AC29D3">
      <m:oMathPara>
        <m:oMathParaPr>
          <m:jc m:val="left"/>
        </m:oMathParaPr>
        <m:oMath>
          <m:r>
            <w:rPr>
              <w:rFonts w:ascii="Cambria Math" w:hAnsi="Cambria Math"/>
            </w:rPr>
            <m:t>gem=5.124</m:t>
          </m:r>
        </m:oMath>
      </m:oMathPara>
    </w:p>
    <w:p w14:paraId="5B468326" w14:textId="77777777" w:rsidR="00AC29D3" w:rsidRPr="00CA10A2" w:rsidRDefault="00AC29D3" w:rsidP="00AC29D3">
      <w:pPr>
        <w:rPr>
          <w:rFonts w:eastAsiaTheme="minorEastAsia"/>
        </w:rPr>
      </w:pPr>
      <m:oMathPara>
        <m:oMathParaPr>
          <m:jc m:val="left"/>
        </m:oMathParaPr>
        <m:oMath>
          <m:r>
            <w:rPr>
              <w:rFonts w:ascii="Cambria Math" w:eastAsiaTheme="minorEastAsia" w:hAnsi="Cambria Math"/>
            </w:rPr>
            <m:t>stdev=0.27</m:t>
          </m:r>
        </m:oMath>
      </m:oMathPara>
    </w:p>
    <w:p w14:paraId="3B223A06" w14:textId="77777777" w:rsidR="00AC29D3" w:rsidRPr="00CA10A2" w:rsidRDefault="00AC29D3" w:rsidP="00AC29D3">
      <w:pPr>
        <w:rPr>
          <w:rFonts w:eastAsiaTheme="minorEastAsia"/>
        </w:rPr>
      </w:pPr>
      <m:oMathPara>
        <m:oMathParaPr>
          <m:jc m:val="left"/>
        </m:oMathParaPr>
        <m:oMath>
          <m:r>
            <w:rPr>
              <w:rFonts w:ascii="Cambria Math" w:eastAsiaTheme="minorEastAsia" w:hAnsi="Cambria Math"/>
            </w:rPr>
            <m:t>n=5</m:t>
          </m:r>
        </m:oMath>
      </m:oMathPara>
    </w:p>
    <w:p w14:paraId="2B18BD44" w14:textId="77777777" w:rsidR="00AC29D3" w:rsidRDefault="00AC29D3" w:rsidP="00AC29D3">
      <w:pPr>
        <w:rPr>
          <w:rFonts w:eastAsiaTheme="minorEastAsia"/>
        </w:rPr>
      </w:pPr>
      <m:oMath>
        <m:r>
          <w:rPr>
            <w:rFonts w:ascii="Cambria Math" w:eastAsiaTheme="minorEastAsia" w:hAnsi="Cambria Math"/>
          </w:rPr>
          <m:t>AF(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=0.12</m:t>
        </m:r>
      </m:oMath>
      <w:r>
        <w:rPr>
          <w:rFonts w:eastAsiaTheme="minorEastAsia"/>
        </w:rPr>
        <w:t xml:space="preserve"> </w:t>
      </w:r>
    </w:p>
    <w:p w14:paraId="6F219F4F" w14:textId="304A98E5" w:rsidR="00AC29D3" w:rsidRPr="00AC29D3" w:rsidRDefault="00791492" w:rsidP="00AC29D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=5.12 ±0.12 s</m:t>
          </m:r>
        </m:oMath>
      </m:oMathPara>
    </w:p>
    <w:p w14:paraId="38D84E6D" w14:textId="77777777" w:rsidR="00AC29D3" w:rsidRPr="00AE179C" w:rsidRDefault="00AC29D3" w:rsidP="00AC29D3">
      <w:pPr>
        <w:rPr>
          <w:rFonts w:eastAsiaTheme="minorEastAsia"/>
        </w:rPr>
      </w:pPr>
    </w:p>
    <w:p w14:paraId="2F6C7C3B" w14:textId="0C9BB94E" w:rsidR="00C36DA4" w:rsidRPr="00751D29" w:rsidRDefault="00AC29D3" w:rsidP="00AC29D3">
      <w:pPr>
        <w:pStyle w:val="Bijschrift"/>
      </w:pPr>
      <w:bookmarkStart w:id="40" w:name="_Ref498857674"/>
      <w:r>
        <w:t xml:space="preserve">Bijlage </w:t>
      </w:r>
      <w:r>
        <w:fldChar w:fldCharType="begin"/>
      </w:r>
      <w:r>
        <w:instrText xml:space="preserve"> SEQ Bijlage \* ARABIC </w:instrText>
      </w:r>
      <w:r>
        <w:fldChar w:fldCharType="separate"/>
      </w:r>
      <w:r>
        <w:rPr>
          <w:noProof/>
        </w:rPr>
        <w:t>3</w:t>
      </w:r>
      <w:r>
        <w:fldChar w:fldCharType="end"/>
      </w:r>
      <w:bookmarkEnd w:id="40"/>
    </w:p>
    <w:p w14:paraId="4B77D0B8" w14:textId="3E52AB10" w:rsidR="00C36DA4" w:rsidRPr="00CA10A2" w:rsidRDefault="00C36DA4" w:rsidP="00C36DA4">
      <m:oMathPara>
        <m:oMathParaPr>
          <m:jc m:val="left"/>
        </m:oMathParaPr>
        <m:oMath>
          <m:r>
            <w:rPr>
              <w:rFonts w:ascii="Cambria Math" w:hAnsi="Cambria Math"/>
            </w:rPr>
            <m:t>gem=25.914</m:t>
          </m:r>
        </m:oMath>
      </m:oMathPara>
    </w:p>
    <w:p w14:paraId="4E8F11F6" w14:textId="4842A65D" w:rsidR="00C36DA4" w:rsidRPr="00CA10A2" w:rsidRDefault="00C36DA4" w:rsidP="00C36DA4">
      <w:pPr>
        <w:rPr>
          <w:rFonts w:eastAsiaTheme="minorEastAsia"/>
        </w:rPr>
      </w:pPr>
      <m:oMathPara>
        <m:oMathParaPr>
          <m:jc m:val="left"/>
        </m:oMathParaPr>
        <m:oMath>
          <m:r>
            <w:rPr>
              <w:rFonts w:ascii="Cambria Math" w:eastAsiaTheme="minorEastAsia" w:hAnsi="Cambria Math"/>
            </w:rPr>
            <m:t>stdev=0.043</m:t>
          </m:r>
        </m:oMath>
      </m:oMathPara>
    </w:p>
    <w:p w14:paraId="61B0F284" w14:textId="77777777" w:rsidR="00C36DA4" w:rsidRPr="00CA10A2" w:rsidRDefault="00C36DA4" w:rsidP="00C36DA4">
      <w:pPr>
        <w:rPr>
          <w:rFonts w:eastAsiaTheme="minorEastAsia"/>
        </w:rPr>
      </w:pPr>
      <m:oMathPara>
        <m:oMathParaPr>
          <m:jc m:val="left"/>
        </m:oMathParaPr>
        <m:oMath>
          <m:r>
            <w:rPr>
              <w:rFonts w:ascii="Cambria Math" w:eastAsiaTheme="minorEastAsia" w:hAnsi="Cambria Math"/>
            </w:rPr>
            <m:t>n=5</m:t>
          </m:r>
        </m:oMath>
      </m:oMathPara>
    </w:p>
    <w:p w14:paraId="5C549E39" w14:textId="4676DA3D" w:rsidR="00C36DA4" w:rsidRDefault="00FD56E9" w:rsidP="00C36DA4">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=0.019</m:t>
        </m:r>
      </m:oMath>
      <w:r w:rsidR="00C36DA4">
        <w:rPr>
          <w:rFonts w:eastAsiaTheme="minorEastAsia"/>
        </w:rPr>
        <w:t xml:space="preserve"> </w:t>
      </w:r>
    </w:p>
    <w:p w14:paraId="12435B9E" w14:textId="19AB1A7A" w:rsidR="00577527" w:rsidRPr="00C36DA4" w:rsidRDefault="00577527" w:rsidP="00577527">
      <w:pPr>
        <w:rPr>
          <w:rFonts w:eastAsiaTheme="minorEastAsia"/>
        </w:rPr>
      </w:pPr>
      <m:oMathPara>
        <m:oMathParaPr>
          <m:jc m:val="left"/>
        </m:oMathPara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=25.914 ±0.019s</m:t>
          </m:r>
        </m:oMath>
      </m:oMathPara>
    </w:p>
    <w:p w14:paraId="7A89EF5C" w14:textId="275F8B6C" w:rsidR="00C36DA4" w:rsidRPr="00AC29D3" w:rsidRDefault="00791492" w:rsidP="00C36DA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25.914</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0.019</m:t>
              </m:r>
            </m:num>
            <m:den>
              <m:r>
                <w:rPr>
                  <w:rFonts w:ascii="Cambria Math" w:eastAsiaTheme="minorEastAsia" w:hAnsi="Cambria Math"/>
                </w:rPr>
                <m:t>5</m:t>
              </m:r>
            </m:den>
          </m:f>
          <m:r>
            <w:rPr>
              <w:rFonts w:ascii="Cambria Math" w:eastAsiaTheme="minorEastAsia" w:hAnsi="Cambria Math"/>
            </w:rPr>
            <m:t>s= 5.1828 ±0.0039s</m:t>
          </m:r>
        </m:oMath>
      </m:oMathPara>
    </w:p>
    <w:p w14:paraId="17746828" w14:textId="77777777" w:rsidR="00AC29D3" w:rsidRPr="00FD56E9" w:rsidRDefault="00AC29D3" w:rsidP="00C36DA4">
      <w:pPr>
        <w:rPr>
          <w:rFonts w:eastAsiaTheme="minorEastAsia"/>
        </w:rPr>
      </w:pPr>
    </w:p>
    <w:p w14:paraId="61C0BD90" w14:textId="071D798E" w:rsidR="00FD56E9" w:rsidRPr="00FD56E9" w:rsidRDefault="00AC29D3" w:rsidP="00AC29D3">
      <w:pPr>
        <w:pStyle w:val="Bijschrift"/>
        <w:rPr>
          <w:rFonts w:eastAsiaTheme="minorEastAsia"/>
        </w:rPr>
      </w:pPr>
      <w:bookmarkStart w:id="41" w:name="_Ref498859729"/>
      <w:r>
        <w:t xml:space="preserve">Bijlage </w:t>
      </w:r>
      <w:r>
        <w:fldChar w:fldCharType="begin"/>
      </w:r>
      <w:r>
        <w:instrText xml:space="preserve"> SEQ Bijlage \* ARABIC </w:instrText>
      </w:r>
      <w:r>
        <w:fldChar w:fldCharType="separate"/>
      </w:r>
      <w:r>
        <w:rPr>
          <w:noProof/>
        </w:rPr>
        <w:t>4</w:t>
      </w:r>
      <w:r>
        <w:fldChar w:fldCharType="end"/>
      </w:r>
      <w:bookmarkEnd w:id="41"/>
    </w:p>
    <w:p w14:paraId="3E90B436" w14:textId="0337D01D" w:rsidR="00FD56E9" w:rsidRPr="00CA10A2" w:rsidRDefault="00FD56E9" w:rsidP="00FD56E9">
      <m:oMathPara>
        <m:oMathParaPr>
          <m:jc m:val="left"/>
        </m:oMathParaPr>
        <m:oMath>
          <m:r>
            <w:rPr>
              <w:rFonts w:ascii="Cambria Math" w:hAnsi="Cambria Math"/>
            </w:rPr>
            <m:t>gem=25.618</m:t>
          </m:r>
        </m:oMath>
      </m:oMathPara>
    </w:p>
    <w:p w14:paraId="505E5741" w14:textId="6B11B6FA" w:rsidR="00FD56E9" w:rsidRPr="00CA10A2" w:rsidRDefault="00FD56E9" w:rsidP="00FD56E9">
      <w:pPr>
        <w:rPr>
          <w:rFonts w:eastAsiaTheme="minorEastAsia"/>
        </w:rPr>
      </w:pPr>
      <m:oMathPara>
        <m:oMathParaPr>
          <m:jc m:val="left"/>
        </m:oMathParaPr>
        <m:oMath>
          <m:r>
            <w:rPr>
              <w:rFonts w:ascii="Cambria Math" w:eastAsiaTheme="minorEastAsia" w:hAnsi="Cambria Math"/>
            </w:rPr>
            <m:t>stdev=0.069</m:t>
          </m:r>
        </m:oMath>
      </m:oMathPara>
    </w:p>
    <w:p w14:paraId="4E463812" w14:textId="77777777" w:rsidR="00FD56E9" w:rsidRPr="00CA10A2" w:rsidRDefault="00FD56E9" w:rsidP="00FD56E9">
      <w:pPr>
        <w:rPr>
          <w:rFonts w:eastAsiaTheme="minorEastAsia"/>
        </w:rPr>
      </w:pPr>
      <m:oMathPara>
        <m:oMathParaPr>
          <m:jc m:val="left"/>
        </m:oMathParaPr>
        <m:oMath>
          <m:r>
            <w:rPr>
              <w:rFonts w:ascii="Cambria Math" w:eastAsiaTheme="minorEastAsia" w:hAnsi="Cambria Math"/>
            </w:rPr>
            <m:t>n=5</m:t>
          </m:r>
        </m:oMath>
      </m:oMathPara>
    </w:p>
    <w:p w14:paraId="76E1F41C" w14:textId="486ED88E" w:rsidR="00FD56E9" w:rsidRDefault="00FD56E9" w:rsidP="00FD56E9">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=0.031</m:t>
        </m:r>
      </m:oMath>
      <w:r>
        <w:rPr>
          <w:rFonts w:eastAsiaTheme="minorEastAsia"/>
        </w:rPr>
        <w:t xml:space="preserve"> </w:t>
      </w:r>
    </w:p>
    <w:p w14:paraId="555ED3C0" w14:textId="4C8ED936" w:rsidR="00FD56E9" w:rsidRPr="00C36DA4" w:rsidRDefault="00FD56E9" w:rsidP="00FD56E9">
      <w:pPr>
        <w:rPr>
          <w:rFonts w:eastAsiaTheme="minorEastAsia"/>
        </w:rPr>
      </w:pPr>
      <m:oMathPara>
        <m:oMathParaPr>
          <m:jc m:val="left"/>
        </m:oMathPara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=25.618 ±0.031s</m:t>
          </m:r>
        </m:oMath>
      </m:oMathPara>
    </w:p>
    <w:p w14:paraId="31EE5713" w14:textId="1F1CD26A" w:rsidR="00FD56E9" w:rsidRPr="00AC29D3" w:rsidRDefault="00791492" w:rsidP="00FD56E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25.618</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0.031</m:t>
              </m:r>
            </m:num>
            <m:den>
              <m:r>
                <w:rPr>
                  <w:rFonts w:ascii="Cambria Math" w:eastAsiaTheme="minorEastAsia" w:hAnsi="Cambria Math"/>
                </w:rPr>
                <m:t>5</m:t>
              </m:r>
            </m:den>
          </m:f>
          <m:r>
            <w:rPr>
              <w:rFonts w:ascii="Cambria Math" w:eastAsiaTheme="minorEastAsia" w:hAnsi="Cambria Math"/>
            </w:rPr>
            <m:t>s= 5.1236 ±0.0062s</m:t>
          </m:r>
        </m:oMath>
      </m:oMathPara>
    </w:p>
    <w:p w14:paraId="2FC0EBD3" w14:textId="77777777" w:rsidR="00AC29D3" w:rsidRPr="00FD56E9" w:rsidRDefault="00AC29D3" w:rsidP="00FD56E9">
      <w:pPr>
        <w:rPr>
          <w:rFonts w:eastAsiaTheme="minorEastAsia"/>
        </w:rPr>
      </w:pPr>
    </w:p>
    <w:p w14:paraId="50090E10" w14:textId="1D7C9EFE" w:rsidR="00FD56E9" w:rsidRDefault="00AC29D3" w:rsidP="00AC29D3">
      <w:pPr>
        <w:pStyle w:val="Bijschrift"/>
        <w:rPr>
          <w:rFonts w:eastAsiaTheme="minorEastAsia"/>
        </w:rPr>
      </w:pPr>
      <w:bookmarkStart w:id="42" w:name="_Ref499109853"/>
      <w:r>
        <w:t xml:space="preserve">Bijlage </w:t>
      </w:r>
      <w:r>
        <w:fldChar w:fldCharType="begin"/>
      </w:r>
      <w:r>
        <w:instrText xml:space="preserve"> SEQ Bijlage \* ARABIC </w:instrText>
      </w:r>
      <w:r>
        <w:fldChar w:fldCharType="separate"/>
      </w:r>
      <w:r>
        <w:rPr>
          <w:noProof/>
        </w:rPr>
        <w:t>5</w:t>
      </w:r>
      <w:r>
        <w:fldChar w:fldCharType="end"/>
      </w:r>
      <w:bookmarkEnd w:id="42"/>
    </w:p>
    <w:p w14:paraId="25B8F7B3" w14:textId="1A314166" w:rsidR="00FD56E9" w:rsidRPr="00CA10A2" w:rsidRDefault="00FD56E9" w:rsidP="00FD56E9">
      <m:oMathPara>
        <m:oMathParaPr>
          <m:jc m:val="left"/>
        </m:oMathParaPr>
        <m:oMath>
          <m:r>
            <w:rPr>
              <w:rFonts w:ascii="Cambria Math" w:hAnsi="Cambria Math"/>
            </w:rPr>
            <m:t>gem=25.952</m:t>
          </m:r>
        </m:oMath>
      </m:oMathPara>
    </w:p>
    <w:p w14:paraId="4403585B" w14:textId="138E7185" w:rsidR="00FD56E9" w:rsidRPr="00CA10A2" w:rsidRDefault="00FD56E9" w:rsidP="00FD56E9">
      <w:pPr>
        <w:rPr>
          <w:rFonts w:eastAsiaTheme="minorEastAsia"/>
        </w:rPr>
      </w:pPr>
      <m:oMathPara>
        <m:oMathParaPr>
          <m:jc m:val="left"/>
        </m:oMathParaPr>
        <m:oMath>
          <m:r>
            <w:rPr>
              <w:rFonts w:ascii="Cambria Math" w:eastAsiaTheme="minorEastAsia" w:hAnsi="Cambria Math"/>
            </w:rPr>
            <m:t>stdev=0.1540129865</m:t>
          </m:r>
        </m:oMath>
      </m:oMathPara>
    </w:p>
    <w:p w14:paraId="4F617C17" w14:textId="77777777" w:rsidR="00FD56E9" w:rsidRPr="00CA10A2" w:rsidRDefault="00FD56E9" w:rsidP="00FD56E9">
      <w:pPr>
        <w:rPr>
          <w:rFonts w:eastAsiaTheme="minorEastAsia"/>
        </w:rPr>
      </w:pPr>
      <m:oMathPara>
        <m:oMathParaPr>
          <m:jc m:val="left"/>
        </m:oMathParaPr>
        <m:oMath>
          <m:r>
            <w:rPr>
              <w:rFonts w:ascii="Cambria Math" w:eastAsiaTheme="minorEastAsia" w:hAnsi="Cambria Math"/>
            </w:rPr>
            <m:t>n=5</m:t>
          </m:r>
        </m:oMath>
      </m:oMathPara>
    </w:p>
    <w:p w14:paraId="69E260CF" w14:textId="221A70EC" w:rsidR="00FD56E9" w:rsidRDefault="00FD56E9" w:rsidP="00FD56E9">
      <w:pPr>
        <w:rPr>
          <w:rFonts w:eastAsiaTheme="minorEastAsia"/>
        </w:rPr>
      </w:pPr>
      <m:oMath>
        <m:r>
          <w:rPr>
            <w:rFonts w:ascii="Cambria Math" w:eastAsiaTheme="minorEastAsia" w:hAnsi="Cambria Math"/>
          </w:rPr>
          <m:t>AF(5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olie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stdev</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=0.069</m:t>
        </m:r>
      </m:oMath>
      <w:r>
        <w:rPr>
          <w:rFonts w:eastAsiaTheme="minorEastAsia"/>
        </w:rPr>
        <w:t xml:space="preserve"> </w:t>
      </w:r>
    </w:p>
    <w:p w14:paraId="2CA8D8F7" w14:textId="7BDFA0F1" w:rsidR="00FD56E9" w:rsidRPr="00C36DA4" w:rsidRDefault="00FD56E9" w:rsidP="00FD56E9">
      <w:pPr>
        <w:rPr>
          <w:rFonts w:eastAsiaTheme="minorEastAsia"/>
        </w:rPr>
      </w:pPr>
      <m:oMathPara>
        <m:oMathParaPr>
          <m:jc m:val="left"/>
        </m:oMathParaPr>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olie</m:t>
              </m:r>
            </m:sub>
          </m:sSub>
          <m:r>
            <w:rPr>
              <w:rFonts w:ascii="Cambria Math" w:eastAsiaTheme="minorEastAsia" w:hAnsi="Cambria Math"/>
            </w:rPr>
            <m:t>=25.952 ±0.069s</m:t>
          </m:r>
        </m:oMath>
      </m:oMathPara>
    </w:p>
    <w:p w14:paraId="701892D6" w14:textId="11A02A97" w:rsidR="00832965" w:rsidRPr="00FD56E9" w:rsidRDefault="00791492" w:rsidP="0078516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olie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25.952</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0.069</m:t>
              </m:r>
            </m:num>
            <m:den>
              <m:r>
                <w:rPr>
                  <w:rFonts w:ascii="Cambria Math" w:eastAsiaTheme="minorEastAsia" w:hAnsi="Cambria Math"/>
                </w:rPr>
                <m:t>5</m:t>
              </m:r>
            </m:den>
          </m:f>
          <m:r>
            <w:rPr>
              <w:rFonts w:ascii="Cambria Math" w:eastAsiaTheme="minorEastAsia" w:hAnsi="Cambria Math"/>
            </w:rPr>
            <m:t>s= 5.190 ±0.014s</m:t>
          </m:r>
        </m:oMath>
      </m:oMathPara>
    </w:p>
    <w:sectPr w:rsidR="00832965" w:rsidRPr="00FD56E9" w:rsidSect="00FC382F">
      <w:footerReference w:type="default" r:id="rId14"/>
      <w:headerReference w:type="first" r:id="rId15"/>
      <w:footerReference w:type="first" r:id="rId16"/>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rt" w:date="2017-11-18T17:16:00Z" w:initials="B">
    <w:p w14:paraId="2135D63F" w14:textId="77777777" w:rsidR="00791492" w:rsidRDefault="00791492">
      <w:pPr>
        <w:pStyle w:val="Tekstopmerking"/>
      </w:pPr>
      <w:r>
        <w:rPr>
          <w:rStyle w:val="Verwijzingopmerking"/>
        </w:rPr>
        <w:annotationRef/>
      </w:r>
      <w:r>
        <w:t xml:space="preserve">-145 </w:t>
      </w:r>
      <w:proofErr w:type="spellStart"/>
      <w:r>
        <w:t>ipv</w:t>
      </w:r>
      <w:proofErr w:type="spellEnd"/>
      <w:r>
        <w:t xml:space="preserve"> 145</w:t>
      </w:r>
    </w:p>
  </w:comment>
  <w:comment w:id="13" w:author="Bert" w:date="2017-11-19T11:45:00Z" w:initials="B">
    <w:p w14:paraId="5EEB337E" w14:textId="5B2688C6" w:rsidR="00791492" w:rsidRDefault="00791492">
      <w:pPr>
        <w:pStyle w:val="Tekstopmerking"/>
      </w:pPr>
      <w:r>
        <w:rPr>
          <w:rStyle w:val="Verwijzingopmerking"/>
        </w:rPr>
        <w:annotationRef/>
      </w:r>
      <w:r>
        <w:t>Klopt dit?</w:t>
      </w:r>
    </w:p>
  </w:comment>
  <w:comment w:id="25" w:author="Bert" w:date="2017-11-19T12:50:00Z" w:initials="B">
    <w:p w14:paraId="047077AD" w14:textId="3D5BA83D" w:rsidR="00791492" w:rsidRDefault="00791492">
      <w:pPr>
        <w:pStyle w:val="Tekstopmerking"/>
      </w:pPr>
      <w:r>
        <w:rPr>
          <w:rStyle w:val="Verwijzingopmerking"/>
        </w:rPr>
        <w:annotationRef/>
      </w:r>
      <w:r>
        <w:rPr>
          <w:rStyle w:val="Verwijzingopmerking"/>
        </w:rPr>
        <w:t>TODO: fout berekening op TAU??</w:t>
      </w:r>
    </w:p>
  </w:comment>
  <w:comment w:id="32" w:author="Bert" w:date="2017-11-18T22:54:00Z" w:initials="B">
    <w:p w14:paraId="0FFD14FE" w14:textId="51EE5E86" w:rsidR="00791492" w:rsidRDefault="00791492">
      <w:pPr>
        <w:pStyle w:val="Tekstopmerking"/>
      </w:pPr>
      <w:r>
        <w:rPr>
          <w:rStyle w:val="Verwijzingopmerking"/>
        </w:rPr>
        <w:annotationRef/>
      </w:r>
      <w:r>
        <w:t>Welke formule?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5D63F" w15:done="1"/>
  <w15:commentEx w15:paraId="5EEB337E" w15:done="1"/>
  <w15:commentEx w15:paraId="047077AD" w15:done="0"/>
  <w15:commentEx w15:paraId="0FFD14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5D63F" w16cid:durableId="1DBAE987"/>
  <w16cid:commentId w16cid:paraId="5EEB337E" w16cid:durableId="1DBBED4B"/>
  <w16cid:commentId w16cid:paraId="047077AD" w16cid:durableId="1DBBFCAF"/>
  <w16cid:commentId w16cid:paraId="0FFD14FE" w16cid:durableId="1DBB3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A717F" w14:textId="77777777" w:rsidR="003440AE" w:rsidRDefault="003440AE" w:rsidP="00232E5A"/>
    <w:p w14:paraId="3AB0F067" w14:textId="77777777" w:rsidR="003440AE" w:rsidRDefault="003440AE" w:rsidP="00232E5A"/>
    <w:p w14:paraId="31036780" w14:textId="77777777" w:rsidR="003440AE" w:rsidRDefault="003440AE" w:rsidP="00232E5A">
      <w:pPr>
        <w:pStyle w:val="Linefullwidth"/>
      </w:pPr>
    </w:p>
  </w:endnote>
  <w:endnote w:type="continuationSeparator" w:id="0">
    <w:p w14:paraId="0D22739C" w14:textId="77777777" w:rsidR="003440AE" w:rsidRDefault="003440AE"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791492" w14:paraId="4F2BF745" w14:textId="77777777" w:rsidTr="000D155B">
      <w:trPr>
        <w:trHeight w:val="567"/>
      </w:trPr>
      <w:tc>
        <w:tcPr>
          <w:tcW w:w="4210" w:type="dxa"/>
          <w:tcMar>
            <w:right w:w="0" w:type="dxa"/>
          </w:tcMar>
        </w:tcPr>
        <w:p w14:paraId="02AD2A00" w14:textId="77777777" w:rsidR="00791492" w:rsidRDefault="00791492" w:rsidP="000D155B">
          <w:pPr>
            <w:pStyle w:val="Footerheading"/>
            <w:framePr w:hSpace="0" w:wrap="auto" w:vAnchor="margin" w:hAnchor="text" w:xAlign="left" w:yAlign="inline"/>
            <w:suppressOverlap w:val="0"/>
          </w:pPr>
          <w:r>
            <w:t>titel</w:t>
          </w:r>
        </w:p>
        <w:p w14:paraId="4830F89F" w14:textId="7D89100F" w:rsidR="00791492" w:rsidRPr="002D788E" w:rsidRDefault="00791492" w:rsidP="00CA732B">
          <w:pPr>
            <w:pStyle w:val="Footerdata"/>
            <w:framePr w:hSpace="0" w:wrap="auto" w:vAnchor="margin" w:hAnchor="text" w:xAlign="left" w:yAlign="inline"/>
            <w:suppressOverlap w:val="0"/>
          </w:pPr>
          <w:r>
            <w:t>Gedempte trilling</w:t>
          </w:r>
        </w:p>
      </w:tc>
      <w:tc>
        <w:tcPr>
          <w:tcW w:w="1803" w:type="dxa"/>
          <w:tcMar>
            <w:right w:w="0" w:type="dxa"/>
          </w:tcMar>
        </w:tcPr>
        <w:p w14:paraId="19BED591" w14:textId="77777777" w:rsidR="00791492" w:rsidRDefault="00791492" w:rsidP="000D155B">
          <w:pPr>
            <w:pStyle w:val="Footerheading"/>
            <w:framePr w:hSpace="0" w:wrap="auto" w:vAnchor="margin" w:hAnchor="text" w:xAlign="left" w:yAlign="inline"/>
            <w:suppressOverlap w:val="0"/>
          </w:pPr>
          <w:r>
            <w:t xml:space="preserve">datum </w:t>
          </w:r>
        </w:p>
        <w:p w14:paraId="4913D213" w14:textId="77777777" w:rsidR="00791492" w:rsidRPr="00654107" w:rsidRDefault="00791492" w:rsidP="00CA732B">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t>17/11/17</w:t>
          </w:r>
          <w:r>
            <w:rPr>
              <w:lang w:val="nl-NL"/>
            </w:rPr>
            <w:t xml:space="preserve">  </w:t>
          </w:r>
          <w:r w:rsidRPr="000B2511">
            <w:fldChar w:fldCharType="end"/>
          </w:r>
        </w:p>
      </w:tc>
      <w:tc>
        <w:tcPr>
          <w:tcW w:w="601" w:type="dxa"/>
          <w:tcMar>
            <w:right w:w="0" w:type="dxa"/>
          </w:tcMar>
        </w:tcPr>
        <w:p w14:paraId="186EF7CD" w14:textId="77777777" w:rsidR="00791492" w:rsidRDefault="00791492" w:rsidP="000D155B">
          <w:pPr>
            <w:pStyle w:val="Footerheading"/>
            <w:framePr w:hSpace="0" w:wrap="auto" w:vAnchor="margin" w:hAnchor="text" w:xAlign="left" w:yAlign="inline"/>
            <w:suppressOverlap w:val="0"/>
          </w:pPr>
          <w:r>
            <w:t>pagina</w:t>
          </w:r>
        </w:p>
        <w:p w14:paraId="74251F3A" w14:textId="476EBCF3" w:rsidR="00791492" w:rsidRDefault="00791492"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F12C9E">
            <w:rPr>
              <w:noProof/>
            </w:rPr>
            <w:t>8</w:t>
          </w:r>
          <w:r w:rsidRPr="000B2511">
            <w:fldChar w:fldCharType="end"/>
          </w:r>
          <w:r w:rsidRPr="000B2511">
            <w:t>/</w:t>
          </w:r>
          <w:fldSimple w:instr=" NUMPAGES  \* Arabic  \* MERGEFORMAT ">
            <w:r w:rsidR="00F12C9E">
              <w:rPr>
                <w:noProof/>
              </w:rPr>
              <w:t>8</w:t>
            </w:r>
          </w:fldSimple>
        </w:p>
      </w:tc>
    </w:tr>
  </w:tbl>
  <w:p w14:paraId="64B9EE00" w14:textId="77777777" w:rsidR="00791492" w:rsidRDefault="00791492">
    <w:pPr>
      <w:pStyle w:val="Voettekst"/>
    </w:pPr>
    <w:r>
      <w:rPr>
        <w:noProof/>
        <w:lang w:eastAsia="nl-BE"/>
      </w:rPr>
      <w:drawing>
        <wp:anchor distT="0" distB="0" distL="114300" distR="114300" simplePos="0" relativeHeight="251661312" behindDoc="0" locked="0" layoutInCell="1" allowOverlap="1" wp14:anchorId="5DB2982D" wp14:editId="2784DEE0">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6192" behindDoc="0" locked="0" layoutInCell="1" allowOverlap="1" wp14:anchorId="2F66F9C3" wp14:editId="1C888522">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3C08" id="Footer positioning" o:spid="_x0000_s1026" style="position:absolute;margin-left:60.1pt;margin-top:790.7pt;width:450.95pt;height:33.8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FCD70" w14:textId="77777777" w:rsidR="00791492" w:rsidRDefault="00791492">
    <w:pPr>
      <w:pStyle w:val="Voettekst"/>
    </w:pPr>
  </w:p>
  <w:p w14:paraId="51990C2A" w14:textId="77777777" w:rsidR="00791492" w:rsidRDefault="00791492">
    <w:pPr>
      <w:pStyle w:val="Voettekst"/>
    </w:pPr>
  </w:p>
  <w:p w14:paraId="77749639" w14:textId="77777777" w:rsidR="00791492" w:rsidRDefault="00791492">
    <w:pPr>
      <w:pStyle w:val="Voettekst"/>
    </w:pPr>
  </w:p>
  <w:p w14:paraId="4EB40949" w14:textId="77777777" w:rsidR="00791492" w:rsidRDefault="00791492">
    <w:pPr>
      <w:pStyle w:val="Voettekst"/>
    </w:pPr>
  </w:p>
  <w:p w14:paraId="6BD503AB" w14:textId="77777777" w:rsidR="00791492" w:rsidRDefault="00791492">
    <w:pPr>
      <w:pStyle w:val="Voettekst"/>
    </w:pPr>
  </w:p>
  <w:p w14:paraId="65FAA244" w14:textId="77777777" w:rsidR="00791492" w:rsidRDefault="00791492">
    <w:pPr>
      <w:pStyle w:val="Voettekst"/>
    </w:pPr>
  </w:p>
  <w:p w14:paraId="5B300150" w14:textId="77777777" w:rsidR="00791492" w:rsidRDefault="00791492">
    <w:pPr>
      <w:pStyle w:val="Voettekst"/>
    </w:pPr>
    <w:r>
      <w:rPr>
        <w:noProof/>
        <w:lang w:eastAsia="nl-BE"/>
      </w:rPr>
      <w:drawing>
        <wp:anchor distT="0" distB="0" distL="114300" distR="114300" simplePos="0" relativeHeight="251658752" behindDoc="0" locked="0" layoutInCell="1" allowOverlap="1" wp14:anchorId="0FED094C" wp14:editId="138A63BB">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387E4" w14:textId="77777777" w:rsidR="003440AE" w:rsidRDefault="003440AE" w:rsidP="009C3C4B">
      <w:pPr>
        <w:pStyle w:val="Linefullwidth"/>
      </w:pPr>
    </w:p>
  </w:footnote>
  <w:footnote w:type="continuationSeparator" w:id="0">
    <w:p w14:paraId="08AA8766" w14:textId="77777777" w:rsidR="003440AE" w:rsidRDefault="003440AE" w:rsidP="007409C9">
      <w:pPr>
        <w:spacing w:line="240" w:lineRule="auto"/>
      </w:pPr>
      <w:r>
        <w:continuationSeparator/>
      </w:r>
    </w:p>
  </w:footnote>
  <w:footnote w:type="continuationNotice" w:id="1">
    <w:p w14:paraId="0A0BC985" w14:textId="77777777" w:rsidR="003440AE" w:rsidRDefault="003440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4A2F8" w14:textId="77777777" w:rsidR="00791492" w:rsidRDefault="00791492" w:rsidP="007409C9">
    <w:pPr>
      <w:pStyle w:val="Koptekst"/>
      <w:spacing w:line="2835" w:lineRule="exact"/>
    </w:pPr>
    <w:r>
      <w:rPr>
        <w:noProof/>
        <w:lang w:eastAsia="nl-BE"/>
      </w:rPr>
      <w:drawing>
        <wp:anchor distT="0" distB="0" distL="114300" distR="114300" simplePos="0" relativeHeight="251665920" behindDoc="0" locked="0" layoutInCell="1" allowOverlap="1" wp14:anchorId="3C683448" wp14:editId="04AA7A36">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1B1F2B1B" wp14:editId="15C57B36">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21283"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54147645" wp14:editId="300A22FD">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6C1D2"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AC536FD"/>
    <w:multiLevelType w:val="hybridMultilevel"/>
    <w:tmpl w:val="3754D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8"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2"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696E15"/>
    <w:multiLevelType w:val="hybridMultilevel"/>
    <w:tmpl w:val="69766206"/>
    <w:lvl w:ilvl="0" w:tplc="A52E7DF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9435673"/>
    <w:multiLevelType w:val="hybridMultilevel"/>
    <w:tmpl w:val="73AC2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3"/>
  </w:num>
  <w:num w:numId="7">
    <w:abstractNumId w:val="10"/>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8"/>
  </w:num>
  <w:num w:numId="21">
    <w:abstractNumId w:val="30"/>
  </w:num>
  <w:num w:numId="22">
    <w:abstractNumId w:val="25"/>
  </w:num>
  <w:num w:numId="23">
    <w:abstractNumId w:val="13"/>
  </w:num>
  <w:num w:numId="24">
    <w:abstractNumId w:val="12"/>
  </w:num>
  <w:num w:numId="25">
    <w:abstractNumId w:val="18"/>
  </w:num>
  <w:num w:numId="26">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3"/>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7"/>
  </w:num>
  <w:num w:numId="41">
    <w:abstractNumId w:val="21"/>
  </w:num>
  <w:num w:numId="42">
    <w:abstractNumId w:val="15"/>
  </w:num>
  <w:num w:numId="43">
    <w:abstractNumId w:val="26"/>
  </w:num>
  <w:num w:numId="44">
    <w:abstractNumId w:val="14"/>
  </w:num>
  <w:num w:numId="45">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
    <w15:presenceInfo w15:providerId="None" w15:userId="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6F49F9"/>
    <w:rsid w:val="00000D9D"/>
    <w:rsid w:val="000010FD"/>
    <w:rsid w:val="00006326"/>
    <w:rsid w:val="00006540"/>
    <w:rsid w:val="0000701A"/>
    <w:rsid w:val="00026103"/>
    <w:rsid w:val="000264A7"/>
    <w:rsid w:val="00026A3D"/>
    <w:rsid w:val="0003209D"/>
    <w:rsid w:val="00035050"/>
    <w:rsid w:val="00037ABF"/>
    <w:rsid w:val="00047FAB"/>
    <w:rsid w:val="00064556"/>
    <w:rsid w:val="000646F5"/>
    <w:rsid w:val="000658F3"/>
    <w:rsid w:val="00070AE7"/>
    <w:rsid w:val="00071234"/>
    <w:rsid w:val="00072E11"/>
    <w:rsid w:val="0007686C"/>
    <w:rsid w:val="00083BBD"/>
    <w:rsid w:val="000851DA"/>
    <w:rsid w:val="000866AB"/>
    <w:rsid w:val="000873AD"/>
    <w:rsid w:val="000876F7"/>
    <w:rsid w:val="00091AF1"/>
    <w:rsid w:val="0009534C"/>
    <w:rsid w:val="000A16C6"/>
    <w:rsid w:val="000B22A1"/>
    <w:rsid w:val="000B351A"/>
    <w:rsid w:val="000B6301"/>
    <w:rsid w:val="000B7D99"/>
    <w:rsid w:val="000C0DB0"/>
    <w:rsid w:val="000C633E"/>
    <w:rsid w:val="000D093A"/>
    <w:rsid w:val="000D155B"/>
    <w:rsid w:val="000D19D2"/>
    <w:rsid w:val="000E4160"/>
    <w:rsid w:val="000F0CA0"/>
    <w:rsid w:val="000F537D"/>
    <w:rsid w:val="000F5759"/>
    <w:rsid w:val="000F7EF9"/>
    <w:rsid w:val="00100155"/>
    <w:rsid w:val="0011159D"/>
    <w:rsid w:val="0011579D"/>
    <w:rsid w:val="001323B6"/>
    <w:rsid w:val="00133609"/>
    <w:rsid w:val="00134D73"/>
    <w:rsid w:val="00140211"/>
    <w:rsid w:val="001407D5"/>
    <w:rsid w:val="00142217"/>
    <w:rsid w:val="00143BB7"/>
    <w:rsid w:val="00143C91"/>
    <w:rsid w:val="00146654"/>
    <w:rsid w:val="00147B99"/>
    <w:rsid w:val="001618DE"/>
    <w:rsid w:val="00170CC8"/>
    <w:rsid w:val="00176ED3"/>
    <w:rsid w:val="00182D3E"/>
    <w:rsid w:val="00183880"/>
    <w:rsid w:val="00183CFB"/>
    <w:rsid w:val="0018488C"/>
    <w:rsid w:val="001A0223"/>
    <w:rsid w:val="001A1EB8"/>
    <w:rsid w:val="001A28ED"/>
    <w:rsid w:val="001A5C17"/>
    <w:rsid w:val="001B131B"/>
    <w:rsid w:val="001B515B"/>
    <w:rsid w:val="001C2D82"/>
    <w:rsid w:val="001C667D"/>
    <w:rsid w:val="001E4BA1"/>
    <w:rsid w:val="001E5892"/>
    <w:rsid w:val="001F173C"/>
    <w:rsid w:val="001F5494"/>
    <w:rsid w:val="00200B0F"/>
    <w:rsid w:val="00201925"/>
    <w:rsid w:val="00203236"/>
    <w:rsid w:val="00204DA3"/>
    <w:rsid w:val="00207168"/>
    <w:rsid w:val="00217BED"/>
    <w:rsid w:val="002213AD"/>
    <w:rsid w:val="002245D0"/>
    <w:rsid w:val="0022636E"/>
    <w:rsid w:val="00230A09"/>
    <w:rsid w:val="00230A9F"/>
    <w:rsid w:val="00232C3A"/>
    <w:rsid w:val="00232E5A"/>
    <w:rsid w:val="002337C4"/>
    <w:rsid w:val="00234EE1"/>
    <w:rsid w:val="0024080C"/>
    <w:rsid w:val="00241C2E"/>
    <w:rsid w:val="00242A57"/>
    <w:rsid w:val="00244D8C"/>
    <w:rsid w:val="00247FE7"/>
    <w:rsid w:val="00254A75"/>
    <w:rsid w:val="00264515"/>
    <w:rsid w:val="002655E6"/>
    <w:rsid w:val="00271393"/>
    <w:rsid w:val="00271FB8"/>
    <w:rsid w:val="00282AB9"/>
    <w:rsid w:val="00294942"/>
    <w:rsid w:val="002A69D1"/>
    <w:rsid w:val="002B20CE"/>
    <w:rsid w:val="002C5F42"/>
    <w:rsid w:val="002C6322"/>
    <w:rsid w:val="002D0CC6"/>
    <w:rsid w:val="002D62A8"/>
    <w:rsid w:val="002D6A54"/>
    <w:rsid w:val="002D788E"/>
    <w:rsid w:val="002E7403"/>
    <w:rsid w:val="002F07CA"/>
    <w:rsid w:val="002F2185"/>
    <w:rsid w:val="002F4CD1"/>
    <w:rsid w:val="00305208"/>
    <w:rsid w:val="00305B10"/>
    <w:rsid w:val="00324162"/>
    <w:rsid w:val="003440AE"/>
    <w:rsid w:val="00344A91"/>
    <w:rsid w:val="00344BEA"/>
    <w:rsid w:val="00354815"/>
    <w:rsid w:val="0036399B"/>
    <w:rsid w:val="00363A48"/>
    <w:rsid w:val="003661C5"/>
    <w:rsid w:val="00366F03"/>
    <w:rsid w:val="003702A6"/>
    <w:rsid w:val="00371DFF"/>
    <w:rsid w:val="00373670"/>
    <w:rsid w:val="00375F87"/>
    <w:rsid w:val="003768F6"/>
    <w:rsid w:val="00376C7E"/>
    <w:rsid w:val="00382454"/>
    <w:rsid w:val="00383B14"/>
    <w:rsid w:val="00387FA7"/>
    <w:rsid w:val="003B239F"/>
    <w:rsid w:val="003B36DD"/>
    <w:rsid w:val="003B667E"/>
    <w:rsid w:val="003C0EDA"/>
    <w:rsid w:val="003C16E9"/>
    <w:rsid w:val="003C5D0E"/>
    <w:rsid w:val="003C6E96"/>
    <w:rsid w:val="003D3535"/>
    <w:rsid w:val="003E3BDD"/>
    <w:rsid w:val="003E4264"/>
    <w:rsid w:val="003F1EBC"/>
    <w:rsid w:val="004000FB"/>
    <w:rsid w:val="004013A6"/>
    <w:rsid w:val="00405A3F"/>
    <w:rsid w:val="004124F3"/>
    <w:rsid w:val="004152C1"/>
    <w:rsid w:val="00416D0A"/>
    <w:rsid w:val="00420046"/>
    <w:rsid w:val="00422282"/>
    <w:rsid w:val="00422A4B"/>
    <w:rsid w:val="00437AE0"/>
    <w:rsid w:val="00440660"/>
    <w:rsid w:val="00441054"/>
    <w:rsid w:val="00441CEE"/>
    <w:rsid w:val="00445D68"/>
    <w:rsid w:val="00445DC7"/>
    <w:rsid w:val="004549FE"/>
    <w:rsid w:val="00456628"/>
    <w:rsid w:val="00456DA9"/>
    <w:rsid w:val="00457B42"/>
    <w:rsid w:val="004719E2"/>
    <w:rsid w:val="004731A8"/>
    <w:rsid w:val="00476776"/>
    <w:rsid w:val="00484917"/>
    <w:rsid w:val="004856BD"/>
    <w:rsid w:val="00487433"/>
    <w:rsid w:val="00492A32"/>
    <w:rsid w:val="004961BB"/>
    <w:rsid w:val="004A2445"/>
    <w:rsid w:val="004A61FD"/>
    <w:rsid w:val="004B7209"/>
    <w:rsid w:val="004C12A6"/>
    <w:rsid w:val="004C5DA9"/>
    <w:rsid w:val="004D13DA"/>
    <w:rsid w:val="004D72B5"/>
    <w:rsid w:val="004E1C72"/>
    <w:rsid w:val="004F6803"/>
    <w:rsid w:val="00500F3F"/>
    <w:rsid w:val="005210E9"/>
    <w:rsid w:val="00521A8A"/>
    <w:rsid w:val="005242BA"/>
    <w:rsid w:val="00525B38"/>
    <w:rsid w:val="005319A5"/>
    <w:rsid w:val="0053342B"/>
    <w:rsid w:val="00537379"/>
    <w:rsid w:val="00540B75"/>
    <w:rsid w:val="00543415"/>
    <w:rsid w:val="00550C98"/>
    <w:rsid w:val="00562DA0"/>
    <w:rsid w:val="00570541"/>
    <w:rsid w:val="00571050"/>
    <w:rsid w:val="00571E44"/>
    <w:rsid w:val="00572D69"/>
    <w:rsid w:val="00577527"/>
    <w:rsid w:val="0059144C"/>
    <w:rsid w:val="00593A64"/>
    <w:rsid w:val="00594A90"/>
    <w:rsid w:val="005968D9"/>
    <w:rsid w:val="00597898"/>
    <w:rsid w:val="005A1805"/>
    <w:rsid w:val="005A2837"/>
    <w:rsid w:val="005A557E"/>
    <w:rsid w:val="005B4E07"/>
    <w:rsid w:val="005C78DF"/>
    <w:rsid w:val="005E1D16"/>
    <w:rsid w:val="005E20B5"/>
    <w:rsid w:val="005E5428"/>
    <w:rsid w:val="005E7F2B"/>
    <w:rsid w:val="005F5004"/>
    <w:rsid w:val="006113DF"/>
    <w:rsid w:val="00612A6F"/>
    <w:rsid w:val="00621B50"/>
    <w:rsid w:val="0062508F"/>
    <w:rsid w:val="00627B19"/>
    <w:rsid w:val="006356C8"/>
    <w:rsid w:val="00642132"/>
    <w:rsid w:val="006457A9"/>
    <w:rsid w:val="006508AE"/>
    <w:rsid w:val="00660853"/>
    <w:rsid w:val="006643B7"/>
    <w:rsid w:val="00664D3B"/>
    <w:rsid w:val="00666E1B"/>
    <w:rsid w:val="0067332B"/>
    <w:rsid w:val="006736CA"/>
    <w:rsid w:val="0067524F"/>
    <w:rsid w:val="00677D27"/>
    <w:rsid w:val="00677E44"/>
    <w:rsid w:val="00682DAF"/>
    <w:rsid w:val="006834F9"/>
    <w:rsid w:val="0068413B"/>
    <w:rsid w:val="006922D9"/>
    <w:rsid w:val="00693990"/>
    <w:rsid w:val="006A6930"/>
    <w:rsid w:val="006B07CA"/>
    <w:rsid w:val="006B44C0"/>
    <w:rsid w:val="006C117F"/>
    <w:rsid w:val="006C250A"/>
    <w:rsid w:val="006C36C0"/>
    <w:rsid w:val="006C487E"/>
    <w:rsid w:val="006C762B"/>
    <w:rsid w:val="006D5280"/>
    <w:rsid w:val="006D6FFE"/>
    <w:rsid w:val="006F0006"/>
    <w:rsid w:val="006F0B0C"/>
    <w:rsid w:val="006F2152"/>
    <w:rsid w:val="006F49F9"/>
    <w:rsid w:val="006F4DD2"/>
    <w:rsid w:val="007056A3"/>
    <w:rsid w:val="00705CC6"/>
    <w:rsid w:val="00712717"/>
    <w:rsid w:val="00727A5C"/>
    <w:rsid w:val="007300D8"/>
    <w:rsid w:val="00730436"/>
    <w:rsid w:val="00733E8D"/>
    <w:rsid w:val="007366CB"/>
    <w:rsid w:val="0074091F"/>
    <w:rsid w:val="007409C9"/>
    <w:rsid w:val="00746CD7"/>
    <w:rsid w:val="00751D29"/>
    <w:rsid w:val="00751DDD"/>
    <w:rsid w:val="00757424"/>
    <w:rsid w:val="00760DC7"/>
    <w:rsid w:val="00764FDE"/>
    <w:rsid w:val="00775077"/>
    <w:rsid w:val="00775F96"/>
    <w:rsid w:val="007762C3"/>
    <w:rsid w:val="0078516D"/>
    <w:rsid w:val="00787380"/>
    <w:rsid w:val="00791492"/>
    <w:rsid w:val="007939CA"/>
    <w:rsid w:val="00794674"/>
    <w:rsid w:val="007956EF"/>
    <w:rsid w:val="007A07F0"/>
    <w:rsid w:val="007A309B"/>
    <w:rsid w:val="007B0E1B"/>
    <w:rsid w:val="007B6C20"/>
    <w:rsid w:val="007C148F"/>
    <w:rsid w:val="007C1E90"/>
    <w:rsid w:val="007D029F"/>
    <w:rsid w:val="007D2D39"/>
    <w:rsid w:val="007D3903"/>
    <w:rsid w:val="007E13DE"/>
    <w:rsid w:val="007E66B2"/>
    <w:rsid w:val="00801F15"/>
    <w:rsid w:val="0080229E"/>
    <w:rsid w:val="00803958"/>
    <w:rsid w:val="00821B61"/>
    <w:rsid w:val="008251D7"/>
    <w:rsid w:val="00825EE5"/>
    <w:rsid w:val="00827193"/>
    <w:rsid w:val="00827AAA"/>
    <w:rsid w:val="00832965"/>
    <w:rsid w:val="008344A5"/>
    <w:rsid w:val="00834F78"/>
    <w:rsid w:val="008351DA"/>
    <w:rsid w:val="00842347"/>
    <w:rsid w:val="00842F28"/>
    <w:rsid w:val="008453B8"/>
    <w:rsid w:val="0084625D"/>
    <w:rsid w:val="008540CC"/>
    <w:rsid w:val="008573A9"/>
    <w:rsid w:val="00872BC9"/>
    <w:rsid w:val="00873D59"/>
    <w:rsid w:val="00875410"/>
    <w:rsid w:val="008825AD"/>
    <w:rsid w:val="00884A0C"/>
    <w:rsid w:val="00886726"/>
    <w:rsid w:val="00892418"/>
    <w:rsid w:val="008966E7"/>
    <w:rsid w:val="00897712"/>
    <w:rsid w:val="008A0B2C"/>
    <w:rsid w:val="008A35B9"/>
    <w:rsid w:val="008B0D54"/>
    <w:rsid w:val="008B5F87"/>
    <w:rsid w:val="008C44BF"/>
    <w:rsid w:val="008D0ED4"/>
    <w:rsid w:val="008D1D48"/>
    <w:rsid w:val="008D4F99"/>
    <w:rsid w:val="008D56DC"/>
    <w:rsid w:val="008D5D7D"/>
    <w:rsid w:val="008E04CA"/>
    <w:rsid w:val="008E3F39"/>
    <w:rsid w:val="008F2556"/>
    <w:rsid w:val="008F2D19"/>
    <w:rsid w:val="00905380"/>
    <w:rsid w:val="0090655F"/>
    <w:rsid w:val="00922006"/>
    <w:rsid w:val="0092436E"/>
    <w:rsid w:val="009253E8"/>
    <w:rsid w:val="009253F6"/>
    <w:rsid w:val="00935527"/>
    <w:rsid w:val="009363AF"/>
    <w:rsid w:val="00940407"/>
    <w:rsid w:val="00944264"/>
    <w:rsid w:val="00952CFB"/>
    <w:rsid w:val="0095321D"/>
    <w:rsid w:val="0098012F"/>
    <w:rsid w:val="00981C33"/>
    <w:rsid w:val="009840A2"/>
    <w:rsid w:val="00987DEE"/>
    <w:rsid w:val="00992D46"/>
    <w:rsid w:val="009955F3"/>
    <w:rsid w:val="00996E54"/>
    <w:rsid w:val="00996F51"/>
    <w:rsid w:val="00997FB7"/>
    <w:rsid w:val="009A3485"/>
    <w:rsid w:val="009A5D49"/>
    <w:rsid w:val="009A6B07"/>
    <w:rsid w:val="009B1A4F"/>
    <w:rsid w:val="009B2812"/>
    <w:rsid w:val="009B7681"/>
    <w:rsid w:val="009C0908"/>
    <w:rsid w:val="009C3C4B"/>
    <w:rsid w:val="009C62F6"/>
    <w:rsid w:val="009C71DC"/>
    <w:rsid w:val="009E35FD"/>
    <w:rsid w:val="009F69F7"/>
    <w:rsid w:val="00A07461"/>
    <w:rsid w:val="00A102BF"/>
    <w:rsid w:val="00A14B2B"/>
    <w:rsid w:val="00A25B8A"/>
    <w:rsid w:val="00A265C2"/>
    <w:rsid w:val="00A3504F"/>
    <w:rsid w:val="00A35B89"/>
    <w:rsid w:val="00A37BBA"/>
    <w:rsid w:val="00A54568"/>
    <w:rsid w:val="00A5466C"/>
    <w:rsid w:val="00A55116"/>
    <w:rsid w:val="00A60783"/>
    <w:rsid w:val="00A6121A"/>
    <w:rsid w:val="00A6429C"/>
    <w:rsid w:val="00A65202"/>
    <w:rsid w:val="00A657B5"/>
    <w:rsid w:val="00A6584F"/>
    <w:rsid w:val="00A66C9E"/>
    <w:rsid w:val="00A70510"/>
    <w:rsid w:val="00A7110F"/>
    <w:rsid w:val="00A72EB2"/>
    <w:rsid w:val="00A76AFD"/>
    <w:rsid w:val="00A80121"/>
    <w:rsid w:val="00A81EC2"/>
    <w:rsid w:val="00A8608B"/>
    <w:rsid w:val="00A864F0"/>
    <w:rsid w:val="00A86B4E"/>
    <w:rsid w:val="00A96309"/>
    <w:rsid w:val="00A9645B"/>
    <w:rsid w:val="00AA411D"/>
    <w:rsid w:val="00AB044D"/>
    <w:rsid w:val="00AB45B4"/>
    <w:rsid w:val="00AB5EF8"/>
    <w:rsid w:val="00AB6CA3"/>
    <w:rsid w:val="00AB761B"/>
    <w:rsid w:val="00AC0007"/>
    <w:rsid w:val="00AC0B85"/>
    <w:rsid w:val="00AC22D8"/>
    <w:rsid w:val="00AC29D3"/>
    <w:rsid w:val="00AE129D"/>
    <w:rsid w:val="00AE179C"/>
    <w:rsid w:val="00AE1A54"/>
    <w:rsid w:val="00AE72E3"/>
    <w:rsid w:val="00AF327C"/>
    <w:rsid w:val="00B010D5"/>
    <w:rsid w:val="00B03233"/>
    <w:rsid w:val="00B0571F"/>
    <w:rsid w:val="00B11B0B"/>
    <w:rsid w:val="00B122A1"/>
    <w:rsid w:val="00B14BC7"/>
    <w:rsid w:val="00B176A2"/>
    <w:rsid w:val="00B2219A"/>
    <w:rsid w:val="00B266FF"/>
    <w:rsid w:val="00B301AA"/>
    <w:rsid w:val="00B365A5"/>
    <w:rsid w:val="00B43D59"/>
    <w:rsid w:val="00B508C6"/>
    <w:rsid w:val="00B5252B"/>
    <w:rsid w:val="00B61AC7"/>
    <w:rsid w:val="00B66B9D"/>
    <w:rsid w:val="00B72508"/>
    <w:rsid w:val="00B74775"/>
    <w:rsid w:val="00B859F8"/>
    <w:rsid w:val="00B95F44"/>
    <w:rsid w:val="00B976B2"/>
    <w:rsid w:val="00BB64B1"/>
    <w:rsid w:val="00BB655D"/>
    <w:rsid w:val="00BB6DEF"/>
    <w:rsid w:val="00BB6EE2"/>
    <w:rsid w:val="00BC0D6D"/>
    <w:rsid w:val="00BC45F9"/>
    <w:rsid w:val="00BC4D78"/>
    <w:rsid w:val="00BC579D"/>
    <w:rsid w:val="00BE0B6E"/>
    <w:rsid w:val="00BE25E5"/>
    <w:rsid w:val="00BE2B92"/>
    <w:rsid w:val="00BE3789"/>
    <w:rsid w:val="00BE47BB"/>
    <w:rsid w:val="00BE6604"/>
    <w:rsid w:val="00BE6D55"/>
    <w:rsid w:val="00BF11AF"/>
    <w:rsid w:val="00BF5519"/>
    <w:rsid w:val="00BF72B5"/>
    <w:rsid w:val="00C05C7E"/>
    <w:rsid w:val="00C06D2C"/>
    <w:rsid w:val="00C111CA"/>
    <w:rsid w:val="00C14C0C"/>
    <w:rsid w:val="00C17957"/>
    <w:rsid w:val="00C24CDF"/>
    <w:rsid w:val="00C260A4"/>
    <w:rsid w:val="00C3366F"/>
    <w:rsid w:val="00C3403F"/>
    <w:rsid w:val="00C36DA4"/>
    <w:rsid w:val="00C41989"/>
    <w:rsid w:val="00C55DFE"/>
    <w:rsid w:val="00C57C56"/>
    <w:rsid w:val="00C6367F"/>
    <w:rsid w:val="00C77F5B"/>
    <w:rsid w:val="00C81E0F"/>
    <w:rsid w:val="00C82597"/>
    <w:rsid w:val="00C8486F"/>
    <w:rsid w:val="00C8587C"/>
    <w:rsid w:val="00C85EA0"/>
    <w:rsid w:val="00C9099F"/>
    <w:rsid w:val="00C921FB"/>
    <w:rsid w:val="00C943C4"/>
    <w:rsid w:val="00CA0BDF"/>
    <w:rsid w:val="00CA10A2"/>
    <w:rsid w:val="00CA25F6"/>
    <w:rsid w:val="00CA403F"/>
    <w:rsid w:val="00CA4E69"/>
    <w:rsid w:val="00CA732B"/>
    <w:rsid w:val="00CB48D7"/>
    <w:rsid w:val="00CB4B15"/>
    <w:rsid w:val="00CB53FF"/>
    <w:rsid w:val="00CC117A"/>
    <w:rsid w:val="00CC5353"/>
    <w:rsid w:val="00CD0904"/>
    <w:rsid w:val="00CD12D8"/>
    <w:rsid w:val="00CD2DA4"/>
    <w:rsid w:val="00CD2F41"/>
    <w:rsid w:val="00CD6821"/>
    <w:rsid w:val="00CD7105"/>
    <w:rsid w:val="00CE1C0E"/>
    <w:rsid w:val="00CE4327"/>
    <w:rsid w:val="00CF45CF"/>
    <w:rsid w:val="00CF52C4"/>
    <w:rsid w:val="00CF6908"/>
    <w:rsid w:val="00D036B5"/>
    <w:rsid w:val="00D1126A"/>
    <w:rsid w:val="00D17C8D"/>
    <w:rsid w:val="00D26D8D"/>
    <w:rsid w:val="00D26F2E"/>
    <w:rsid w:val="00D35F5A"/>
    <w:rsid w:val="00D37181"/>
    <w:rsid w:val="00D43934"/>
    <w:rsid w:val="00D4402B"/>
    <w:rsid w:val="00D44F65"/>
    <w:rsid w:val="00D50DCD"/>
    <w:rsid w:val="00D54FF9"/>
    <w:rsid w:val="00D648DF"/>
    <w:rsid w:val="00D6656F"/>
    <w:rsid w:val="00D669E2"/>
    <w:rsid w:val="00D66DEE"/>
    <w:rsid w:val="00D815C8"/>
    <w:rsid w:val="00D8283E"/>
    <w:rsid w:val="00D8532D"/>
    <w:rsid w:val="00D962FC"/>
    <w:rsid w:val="00DA1946"/>
    <w:rsid w:val="00DA627B"/>
    <w:rsid w:val="00DB2A99"/>
    <w:rsid w:val="00DB3868"/>
    <w:rsid w:val="00DB3D19"/>
    <w:rsid w:val="00DC0E9F"/>
    <w:rsid w:val="00DC1693"/>
    <w:rsid w:val="00DC6AD4"/>
    <w:rsid w:val="00DD0554"/>
    <w:rsid w:val="00DD19FA"/>
    <w:rsid w:val="00DD305F"/>
    <w:rsid w:val="00DD4C28"/>
    <w:rsid w:val="00DE54EF"/>
    <w:rsid w:val="00DE6CCE"/>
    <w:rsid w:val="00DF2674"/>
    <w:rsid w:val="00DF6F30"/>
    <w:rsid w:val="00E02F85"/>
    <w:rsid w:val="00E07F63"/>
    <w:rsid w:val="00E14898"/>
    <w:rsid w:val="00E15D67"/>
    <w:rsid w:val="00E15E10"/>
    <w:rsid w:val="00E2230D"/>
    <w:rsid w:val="00E226E0"/>
    <w:rsid w:val="00E23134"/>
    <w:rsid w:val="00E258E1"/>
    <w:rsid w:val="00E41C88"/>
    <w:rsid w:val="00E43238"/>
    <w:rsid w:val="00E5043D"/>
    <w:rsid w:val="00E50BD0"/>
    <w:rsid w:val="00E521FC"/>
    <w:rsid w:val="00E533B8"/>
    <w:rsid w:val="00E54CED"/>
    <w:rsid w:val="00E56EE2"/>
    <w:rsid w:val="00E65DB1"/>
    <w:rsid w:val="00E7393A"/>
    <w:rsid w:val="00E83BAF"/>
    <w:rsid w:val="00E84146"/>
    <w:rsid w:val="00E8491E"/>
    <w:rsid w:val="00E86F3C"/>
    <w:rsid w:val="00E90119"/>
    <w:rsid w:val="00E926CC"/>
    <w:rsid w:val="00EA480F"/>
    <w:rsid w:val="00EA4AEE"/>
    <w:rsid w:val="00EA5EDC"/>
    <w:rsid w:val="00EB451B"/>
    <w:rsid w:val="00EB726E"/>
    <w:rsid w:val="00EC759F"/>
    <w:rsid w:val="00ED0B01"/>
    <w:rsid w:val="00ED3E10"/>
    <w:rsid w:val="00ED769F"/>
    <w:rsid w:val="00EE5B9B"/>
    <w:rsid w:val="00EF2B15"/>
    <w:rsid w:val="00EF456E"/>
    <w:rsid w:val="00F02F2B"/>
    <w:rsid w:val="00F0310C"/>
    <w:rsid w:val="00F0516C"/>
    <w:rsid w:val="00F12C9E"/>
    <w:rsid w:val="00F13B4B"/>
    <w:rsid w:val="00F216FF"/>
    <w:rsid w:val="00F24108"/>
    <w:rsid w:val="00F365F2"/>
    <w:rsid w:val="00F3740B"/>
    <w:rsid w:val="00F37ABD"/>
    <w:rsid w:val="00F40424"/>
    <w:rsid w:val="00F57799"/>
    <w:rsid w:val="00F71EFE"/>
    <w:rsid w:val="00F72E68"/>
    <w:rsid w:val="00F73DDE"/>
    <w:rsid w:val="00F80FAD"/>
    <w:rsid w:val="00F9377A"/>
    <w:rsid w:val="00FA77EB"/>
    <w:rsid w:val="00FB2A66"/>
    <w:rsid w:val="00FB31FB"/>
    <w:rsid w:val="00FC30E7"/>
    <w:rsid w:val="00FC3506"/>
    <w:rsid w:val="00FC382F"/>
    <w:rsid w:val="00FC52E4"/>
    <w:rsid w:val="00FD2097"/>
    <w:rsid w:val="00FD24AA"/>
    <w:rsid w:val="00FD56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05D5"/>
  <w15:docId w15:val="{D752927D-4353-434D-B947-3B9051AB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2185"/>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qFormat/>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table" w:styleId="Onopgemaaktetabel3">
    <w:name w:val="Plain Table 3"/>
    <w:basedOn w:val="Standaardtabel"/>
    <w:uiPriority w:val="43"/>
    <w:rsid w:val="004A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5donker-Accent5">
    <w:name w:val="Grid Table 5 Dark Accent 5"/>
    <w:basedOn w:val="Standaardtabel"/>
    <w:uiPriority w:val="50"/>
    <w:rsid w:val="004A61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4-Accent1">
    <w:name w:val="Grid Table 4 Accent 1"/>
    <w:basedOn w:val="Standaardtabel"/>
    <w:uiPriority w:val="49"/>
    <w:rsid w:val="00682DAF"/>
    <w:pPr>
      <w:spacing w:after="0" w:line="240" w:lineRule="auto"/>
    </w:pPr>
    <w:tblPr>
      <w:tblStyleRowBandSize w:val="1"/>
      <w:tblStyleColBandSize w:val="1"/>
      <w:tblBorders>
        <w:top w:val="single" w:sz="4" w:space="0" w:color="6CA0E9" w:themeColor="accent1" w:themeTint="99"/>
        <w:left w:val="single" w:sz="4" w:space="0" w:color="6CA0E9" w:themeColor="accent1" w:themeTint="99"/>
        <w:bottom w:val="single" w:sz="4" w:space="0" w:color="6CA0E9" w:themeColor="accent1" w:themeTint="99"/>
        <w:right w:val="single" w:sz="4" w:space="0" w:color="6CA0E9" w:themeColor="accent1" w:themeTint="99"/>
        <w:insideH w:val="single" w:sz="4" w:space="0" w:color="6CA0E9" w:themeColor="accent1" w:themeTint="99"/>
        <w:insideV w:val="single" w:sz="4" w:space="0" w:color="6CA0E9" w:themeColor="accent1" w:themeTint="99"/>
      </w:tblBorders>
    </w:tblPr>
    <w:tblStylePr w:type="firstRow">
      <w:rPr>
        <w:b/>
        <w:bCs/>
        <w:color w:val="FFFFFF" w:themeColor="background1"/>
      </w:rPr>
      <w:tblPr/>
      <w:tcPr>
        <w:tcBorders>
          <w:top w:val="single" w:sz="4" w:space="0" w:color="1E64C8" w:themeColor="accent1"/>
          <w:left w:val="single" w:sz="4" w:space="0" w:color="1E64C8" w:themeColor="accent1"/>
          <w:bottom w:val="single" w:sz="4" w:space="0" w:color="1E64C8" w:themeColor="accent1"/>
          <w:right w:val="single" w:sz="4" w:space="0" w:color="1E64C8" w:themeColor="accent1"/>
          <w:insideH w:val="nil"/>
          <w:insideV w:val="nil"/>
        </w:tcBorders>
        <w:shd w:val="clear" w:color="auto" w:fill="1E64C8" w:themeFill="accent1"/>
      </w:tcPr>
    </w:tblStylePr>
    <w:tblStylePr w:type="lastRow">
      <w:rPr>
        <w:b/>
        <w:bCs/>
      </w:rPr>
      <w:tblPr/>
      <w:tcPr>
        <w:tcBorders>
          <w:top w:val="double" w:sz="4" w:space="0" w:color="1E64C8" w:themeColor="accent1"/>
        </w:tcBorders>
      </w:tcPr>
    </w:tblStylePr>
    <w:tblStylePr w:type="firstCol">
      <w:rPr>
        <w:b/>
        <w:bCs/>
      </w:rPr>
    </w:tblStylePr>
    <w:tblStylePr w:type="lastCol">
      <w:rPr>
        <w:b/>
        <w:bCs/>
      </w:rPr>
    </w:tblStylePr>
    <w:tblStylePr w:type="band1Vert">
      <w:tblPr/>
      <w:tcPr>
        <w:shd w:val="clear" w:color="auto" w:fill="CEDFF7" w:themeFill="accent1" w:themeFillTint="33"/>
      </w:tcPr>
    </w:tblStylePr>
    <w:tblStylePr w:type="band1Horz">
      <w:tblPr/>
      <w:tcPr>
        <w:shd w:val="clear" w:color="auto" w:fill="CEDFF7" w:themeFill="accent1" w:themeFillTint="33"/>
      </w:tcPr>
    </w:tblStylePr>
  </w:style>
  <w:style w:type="table" w:styleId="Rastertabel5donker-Accent1">
    <w:name w:val="Grid Table 5 Dark Accent 1"/>
    <w:basedOn w:val="Standaardtabel"/>
    <w:uiPriority w:val="50"/>
    <w:rsid w:val="00682D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F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64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64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64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64C8" w:themeFill="accent1"/>
      </w:tcPr>
    </w:tblStylePr>
    <w:tblStylePr w:type="band1Vert">
      <w:tblPr/>
      <w:tcPr>
        <w:shd w:val="clear" w:color="auto" w:fill="9DBFF0" w:themeFill="accent1" w:themeFillTint="66"/>
      </w:tcPr>
    </w:tblStylePr>
    <w:tblStylePr w:type="band1Horz">
      <w:tblPr/>
      <w:tcPr>
        <w:shd w:val="clear" w:color="auto" w:fill="9DBFF0" w:themeFill="accent1" w:themeFillTint="66"/>
      </w:tcPr>
    </w:tblStylePr>
  </w:style>
  <w:style w:type="paragraph" w:styleId="Kopvaninhoudsopgave">
    <w:name w:val="TOC Heading"/>
    <w:basedOn w:val="Kop1"/>
    <w:next w:val="Standaard"/>
    <w:uiPriority w:val="39"/>
    <w:unhideWhenUsed/>
    <w:qFormat/>
    <w:rsid w:val="004C12A6"/>
    <w:pPr>
      <w:numPr>
        <w:numId w:val="0"/>
      </w:numPr>
      <w:spacing w:before="240" w:beforeAutospacing="0" w:after="0" w:line="259" w:lineRule="auto"/>
      <w:outlineLvl w:val="9"/>
    </w:pPr>
    <w:rPr>
      <w:rFonts w:asciiTheme="majorHAnsi" w:hAnsiTheme="majorHAnsi"/>
      <w:b w:val="0"/>
      <w:caps w:val="0"/>
      <w:color w:val="164A95" w:themeColor="accent1" w:themeShade="BF"/>
      <w:u w:val="none"/>
      <w:lang w:val="en-US"/>
    </w:rPr>
  </w:style>
  <w:style w:type="paragraph" w:styleId="Bijschrift">
    <w:name w:val="caption"/>
    <w:basedOn w:val="Standaard"/>
    <w:next w:val="Standaard"/>
    <w:uiPriority w:val="35"/>
    <w:unhideWhenUsed/>
    <w:qFormat/>
    <w:rsid w:val="00537379"/>
    <w:pPr>
      <w:spacing w:after="200" w:line="240" w:lineRule="auto"/>
    </w:pPr>
    <w:rPr>
      <w:i/>
      <w:iCs/>
      <w:color w:val="1E64C8" w:themeColor="text2"/>
      <w:sz w:val="18"/>
      <w:szCs w:val="18"/>
    </w:rPr>
  </w:style>
  <w:style w:type="character" w:styleId="Verwijzingopmerking">
    <w:name w:val="annotation reference"/>
    <w:basedOn w:val="Standaardalinea-lettertype"/>
    <w:uiPriority w:val="99"/>
    <w:semiHidden/>
    <w:unhideWhenUsed/>
    <w:rsid w:val="00B72508"/>
    <w:rPr>
      <w:sz w:val="16"/>
      <w:szCs w:val="16"/>
    </w:rPr>
  </w:style>
  <w:style w:type="paragraph" w:styleId="Tekstopmerking">
    <w:name w:val="annotation text"/>
    <w:basedOn w:val="Standaard"/>
    <w:link w:val="TekstopmerkingChar"/>
    <w:uiPriority w:val="99"/>
    <w:unhideWhenUsed/>
    <w:rsid w:val="00B72508"/>
    <w:pPr>
      <w:spacing w:line="240" w:lineRule="auto"/>
    </w:pPr>
    <w:rPr>
      <w:szCs w:val="20"/>
    </w:rPr>
  </w:style>
  <w:style w:type="character" w:customStyle="1" w:styleId="TekstopmerkingChar">
    <w:name w:val="Tekst opmerking Char"/>
    <w:basedOn w:val="Standaardalinea-lettertype"/>
    <w:link w:val="Tekstopmerking"/>
    <w:uiPriority w:val="99"/>
    <w:rsid w:val="00B72508"/>
    <w:rPr>
      <w:rFonts w:ascii="Arial" w:hAnsi="Arial"/>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B72508"/>
    <w:rPr>
      <w:b/>
      <w:bCs/>
    </w:rPr>
  </w:style>
  <w:style w:type="character" w:customStyle="1" w:styleId="OnderwerpvanopmerkingChar">
    <w:name w:val="Onderwerp van opmerking Char"/>
    <w:basedOn w:val="TekstopmerkingChar"/>
    <w:link w:val="Onderwerpvanopmerking"/>
    <w:uiPriority w:val="99"/>
    <w:semiHidden/>
    <w:rsid w:val="00B72508"/>
    <w:rPr>
      <w:rFonts w:ascii="Arial" w:hAnsi="Arial"/>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737">
      <w:bodyDiv w:val="1"/>
      <w:marLeft w:val="0"/>
      <w:marRight w:val="0"/>
      <w:marTop w:val="0"/>
      <w:marBottom w:val="0"/>
      <w:divBdr>
        <w:top w:val="none" w:sz="0" w:space="0" w:color="auto"/>
        <w:left w:val="none" w:sz="0" w:space="0" w:color="auto"/>
        <w:bottom w:val="none" w:sz="0" w:space="0" w:color="auto"/>
        <w:right w:val="none" w:sz="0" w:space="0" w:color="auto"/>
      </w:divBdr>
    </w:div>
    <w:div w:id="201669811">
      <w:bodyDiv w:val="1"/>
      <w:marLeft w:val="0"/>
      <w:marRight w:val="0"/>
      <w:marTop w:val="0"/>
      <w:marBottom w:val="0"/>
      <w:divBdr>
        <w:top w:val="none" w:sz="0" w:space="0" w:color="auto"/>
        <w:left w:val="none" w:sz="0" w:space="0" w:color="auto"/>
        <w:bottom w:val="none" w:sz="0" w:space="0" w:color="auto"/>
        <w:right w:val="none" w:sz="0" w:space="0" w:color="auto"/>
      </w:divBdr>
    </w:div>
    <w:div w:id="8683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20downloads\verslag_UGent_EA%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t\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t\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t\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1E64C8"/>
                </a:solidFill>
              </a:rPr>
              <a:t>De maximale uitwijkingen </a:t>
            </a:r>
            <a:r>
              <a:rPr lang="en-US">
                <a:solidFill>
                  <a:schemeClr val="tx2"/>
                </a:solidFill>
              </a:rPr>
              <a:t>in functie </a:t>
            </a:r>
            <a:r>
              <a:rPr lang="en-US">
                <a:solidFill>
                  <a:srgbClr val="1E64C8"/>
                </a:solidFill>
              </a:rPr>
              <a:t>van de tijd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Maximale uitwijkingen</c:v>
          </c:tx>
          <c:spPr>
            <a:ln w="28575" cap="rnd">
              <a:noFill/>
              <a:round/>
            </a:ln>
            <a:effectLst/>
          </c:spPr>
          <c:marker>
            <c:symbol val="circle"/>
            <c:size val="5"/>
            <c:spPr>
              <a:solidFill>
                <a:srgbClr val="1E64C8"/>
              </a:solidFill>
              <a:ln w="9525">
                <a:solidFill>
                  <a:srgbClr val="0070C0"/>
                </a:solidFill>
              </a:ln>
              <a:effectLst/>
            </c:spPr>
          </c:marker>
          <c:trendline>
            <c:spPr>
              <a:ln w="19050" cap="rnd">
                <a:solidFill>
                  <a:srgbClr val="1E64C8"/>
                </a:solidFill>
                <a:prstDash val="sysDot"/>
              </a:ln>
              <a:effectLst/>
            </c:spPr>
            <c:trendlineType val="exp"/>
            <c:dispRSqr val="0"/>
            <c:dispEq val="1"/>
            <c:trendlineLbl>
              <c:layout>
                <c:manualLayout>
                  <c:x val="-6.5768309121352897E-2"/>
                  <c:y val="-0.379024496937882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[Book1.xlsx]Sheet1!$F$9:$F$19</c:f>
              <c:numCache>
                <c:formatCode>General</c:formatCode>
                <c:ptCount val="11"/>
                <c:pt idx="0">
                  <c:v>0</c:v>
                </c:pt>
                <c:pt idx="1">
                  <c:v>2.5914000000000001</c:v>
                </c:pt>
                <c:pt idx="2">
                  <c:v>5.1828000000000003</c:v>
                </c:pt>
                <c:pt idx="3">
                  <c:v>7.7742000000000004</c:v>
                </c:pt>
                <c:pt idx="4">
                  <c:v>10.365600000000001</c:v>
                </c:pt>
                <c:pt idx="5">
                  <c:v>12.957000000000001</c:v>
                </c:pt>
                <c:pt idx="6">
                  <c:v>15.548400000000001</c:v>
                </c:pt>
                <c:pt idx="7">
                  <c:v>18.139800000000001</c:v>
                </c:pt>
                <c:pt idx="8">
                  <c:v>20.731200000000001</c:v>
                </c:pt>
                <c:pt idx="9">
                  <c:v>23.322600000000001</c:v>
                </c:pt>
                <c:pt idx="10">
                  <c:v>25.914000000000001</c:v>
                </c:pt>
              </c:numCache>
            </c:numRef>
          </c:xVal>
          <c:yVal>
            <c:numRef>
              <c:f>[Book1.xlsx]Sheet1!$G$9:$G$19</c:f>
              <c:numCache>
                <c:formatCode>General</c:formatCode>
                <c:ptCount val="11"/>
                <c:pt idx="0">
                  <c:v>180</c:v>
                </c:pt>
                <c:pt idx="1">
                  <c:v>150</c:v>
                </c:pt>
                <c:pt idx="2">
                  <c:v>125</c:v>
                </c:pt>
                <c:pt idx="3">
                  <c:v>105</c:v>
                </c:pt>
                <c:pt idx="4">
                  <c:v>85</c:v>
                </c:pt>
                <c:pt idx="5">
                  <c:v>65</c:v>
                </c:pt>
                <c:pt idx="6">
                  <c:v>55</c:v>
                </c:pt>
                <c:pt idx="7">
                  <c:v>50</c:v>
                </c:pt>
                <c:pt idx="8">
                  <c:v>40</c:v>
                </c:pt>
                <c:pt idx="9">
                  <c:v>30</c:v>
                </c:pt>
                <c:pt idx="10">
                  <c:v>25</c:v>
                </c:pt>
              </c:numCache>
            </c:numRef>
          </c:yVal>
          <c:smooth val="0"/>
          <c:extLst>
            <c:ext xmlns:c16="http://schemas.microsoft.com/office/drawing/2014/chart" uri="{C3380CC4-5D6E-409C-BE32-E72D297353CC}">
              <c16:uniqueId val="{00000001-2E83-4CA1-89BA-472ED9BA16B5}"/>
            </c:ext>
          </c:extLst>
        </c:ser>
        <c:dLbls>
          <c:showLegendKey val="0"/>
          <c:showVal val="0"/>
          <c:showCatName val="0"/>
          <c:showSerName val="0"/>
          <c:showPercent val="0"/>
          <c:showBubbleSize val="0"/>
        </c:dLbls>
        <c:axId val="688459376"/>
        <c:axId val="688448496"/>
      </c:scatterChart>
      <c:valAx>
        <c:axId val="68845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1E64C8"/>
                    </a:solidFill>
                  </a:rPr>
                  <a:t>tijd(s)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448496"/>
        <c:crosses val="autoZero"/>
        <c:crossBetween val="midCat"/>
      </c:valAx>
      <c:valAx>
        <c:axId val="68844849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rgbClr val="1E64C8"/>
                    </a:solidFill>
                    <a:latin typeface="+mn-lt"/>
                    <a:ea typeface="+mn-ea"/>
                    <a:cs typeface="+mn-cs"/>
                  </a:defRPr>
                </a:pPr>
                <a:r>
                  <a:rPr lang="nl-BE">
                    <a:solidFill>
                      <a:srgbClr val="1E64C8"/>
                    </a:solidFill>
                  </a:rPr>
                  <a:t>Maximale</a:t>
                </a:r>
                <a:r>
                  <a:rPr lang="nl-BE" baseline="0">
                    <a:solidFill>
                      <a:srgbClr val="1E64C8"/>
                    </a:solidFill>
                  </a:rPr>
                  <a:t> uitwijking (°)</a:t>
                </a:r>
                <a:r>
                  <a:rPr lang="nl-BE" sz="1000" b="0" i="0" u="none" strike="noStrike" baseline="0">
                    <a:solidFill>
                      <a:srgbClr val="1E64C8"/>
                    </a:solidFill>
                    <a:effectLst/>
                  </a:rPr>
                  <a:t>  </a:t>
                </a:r>
                <a:endParaRPr lang="nl-BE">
                  <a:solidFill>
                    <a:srgbClr val="1E64C8"/>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1E64C8"/>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459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1E64C8"/>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70C0"/>
                </a:solidFill>
                <a:latin typeface="+mn-lt"/>
                <a:ea typeface="+mn-ea"/>
                <a:cs typeface="+mn-cs"/>
              </a:defRPr>
            </a:pPr>
            <a:r>
              <a:rPr lang="en-US">
                <a:solidFill>
                  <a:schemeClr val="accent1"/>
                </a:solidFill>
              </a:rPr>
              <a:t>Gelineairiseerde voorstelling van de maximale uitwijkingen in functie van de tijd </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70C0"/>
              </a:solidFill>
              <a:latin typeface="+mn-lt"/>
              <a:ea typeface="+mn-ea"/>
              <a:cs typeface="+mn-cs"/>
            </a:defRPr>
          </a:pPr>
          <a:endParaRPr lang="en-US"/>
        </a:p>
      </c:txPr>
    </c:title>
    <c:autoTitleDeleted val="0"/>
    <c:plotArea>
      <c:layout/>
      <c:scatterChart>
        <c:scatterStyle val="lineMarker"/>
        <c:varyColors val="0"/>
        <c:ser>
          <c:idx val="0"/>
          <c:order val="0"/>
          <c:tx>
            <c:v>Logaritmische maximale uitwijkingen</c:v>
          </c:tx>
          <c:spPr>
            <a:ln w="25400" cap="rnd">
              <a:noFill/>
              <a:round/>
            </a:ln>
            <a:effectLst/>
          </c:spPr>
          <c:marker>
            <c:symbol val="circle"/>
            <c:size val="5"/>
            <c:spPr>
              <a:solidFill>
                <a:srgbClr val="1E64C8"/>
              </a:solidFill>
              <a:ln w="9525">
                <a:solidFill>
                  <a:srgbClr val="1E64C8"/>
                </a:solidFill>
              </a:ln>
              <a:effectLst/>
            </c:spPr>
          </c:marker>
          <c:trendline>
            <c:spPr>
              <a:ln w="19050" cap="rnd">
                <a:solidFill>
                  <a:schemeClr val="accent1"/>
                </a:solidFill>
                <a:prstDash val="sysDot"/>
              </a:ln>
              <a:effectLst/>
            </c:spPr>
            <c:trendlineType val="linear"/>
            <c:dispRSqr val="0"/>
            <c:dispEq val="1"/>
            <c:trendlineLbl>
              <c:layout>
                <c:manualLayout>
                  <c:x val="7.1550286414767253E-2"/>
                  <c:y val="-0.131168343540390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trendlineLbl>
          </c:trendline>
          <c:xVal>
            <c:numRef>
              <c:f>Sheet1!$T$9:$T$19</c:f>
              <c:numCache>
                <c:formatCode>General</c:formatCode>
                <c:ptCount val="11"/>
                <c:pt idx="0">
                  <c:v>0</c:v>
                </c:pt>
                <c:pt idx="1">
                  <c:v>2.5914000000000001</c:v>
                </c:pt>
                <c:pt idx="2">
                  <c:v>5.1828000000000003</c:v>
                </c:pt>
                <c:pt idx="3">
                  <c:v>7.7742000000000004</c:v>
                </c:pt>
                <c:pt idx="4">
                  <c:v>10.365600000000001</c:v>
                </c:pt>
                <c:pt idx="5">
                  <c:v>12.957000000000001</c:v>
                </c:pt>
                <c:pt idx="6">
                  <c:v>15.548400000000001</c:v>
                </c:pt>
                <c:pt idx="7">
                  <c:v>18.139800000000001</c:v>
                </c:pt>
                <c:pt idx="8">
                  <c:v>20.731200000000001</c:v>
                </c:pt>
                <c:pt idx="9">
                  <c:v>23.322600000000001</c:v>
                </c:pt>
                <c:pt idx="10">
                  <c:v>25.914000000000001</c:v>
                </c:pt>
              </c:numCache>
            </c:numRef>
          </c:xVal>
          <c:yVal>
            <c:numRef>
              <c:f>Sheet1!$U$9:$U$19</c:f>
              <c:numCache>
                <c:formatCode>General</c:formatCode>
                <c:ptCount val="11"/>
                <c:pt idx="0">
                  <c:v>5.1929568508902104</c:v>
                </c:pt>
                <c:pt idx="1">
                  <c:v>5.0106352940962555</c:v>
                </c:pt>
                <c:pt idx="2">
                  <c:v>4.8283137373023015</c:v>
                </c:pt>
                <c:pt idx="3">
                  <c:v>4.6539603501575231</c:v>
                </c:pt>
                <c:pt idx="4">
                  <c:v>4.4426512564903167</c:v>
                </c:pt>
                <c:pt idx="5">
                  <c:v>4.1743872698956368</c:v>
                </c:pt>
                <c:pt idx="6">
                  <c:v>4.0073331852324712</c:v>
                </c:pt>
                <c:pt idx="7">
                  <c:v>3.912023005428146</c:v>
                </c:pt>
                <c:pt idx="8">
                  <c:v>3.6888794541139363</c:v>
                </c:pt>
                <c:pt idx="9">
                  <c:v>3.4011973816621555</c:v>
                </c:pt>
                <c:pt idx="10">
                  <c:v>3.2188758248682006</c:v>
                </c:pt>
              </c:numCache>
            </c:numRef>
          </c:yVal>
          <c:smooth val="0"/>
          <c:extLst>
            <c:ext xmlns:c16="http://schemas.microsoft.com/office/drawing/2014/chart" uri="{C3380CC4-5D6E-409C-BE32-E72D297353CC}">
              <c16:uniqueId val="{00000001-C24E-4C7C-80FE-D47C42770FFB}"/>
            </c:ext>
          </c:extLst>
        </c:ser>
        <c:dLbls>
          <c:showLegendKey val="0"/>
          <c:showVal val="0"/>
          <c:showCatName val="0"/>
          <c:showSerName val="0"/>
          <c:showPercent val="0"/>
          <c:showBubbleSize val="0"/>
        </c:dLbls>
        <c:axId val="546506552"/>
        <c:axId val="546506880"/>
      </c:scatterChart>
      <c:valAx>
        <c:axId val="54650655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tijd(s)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46506880"/>
        <c:crosses val="autoZero"/>
        <c:crossBetween val="midCat"/>
      </c:valAx>
      <c:valAx>
        <c:axId val="546506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2"/>
                    </a:solidFill>
                    <a:latin typeface="+mn-lt"/>
                    <a:ea typeface="+mn-ea"/>
                    <a:cs typeface="+mn-cs"/>
                  </a:defRPr>
                </a:pPr>
                <a:r>
                  <a:rPr lang="en-US">
                    <a:solidFill>
                      <a:schemeClr val="tx2"/>
                    </a:solidFill>
                  </a:rPr>
                  <a:t>logaritmische uitwijking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46506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rgbClr val="1E64C8"/>
                </a:solidFill>
                <a:latin typeface="+mn-lt"/>
                <a:ea typeface="+mn-ea"/>
                <a:cs typeface="+mn-cs"/>
              </a:defRPr>
            </a:pPr>
            <a:r>
              <a:rPr lang="en-US">
                <a:solidFill>
                  <a:srgbClr val="1E64C8"/>
                </a:solidFill>
              </a:rPr>
              <a:t>Voorstelling van de beweging van de gedempte trilling</a:t>
            </a:r>
          </a:p>
        </c:rich>
      </c:tx>
      <c:overlay val="0"/>
      <c:spPr>
        <a:noFill/>
        <a:ln>
          <a:noFill/>
        </a:ln>
        <a:effectLst/>
      </c:spPr>
      <c:txPr>
        <a:bodyPr rot="0" spcFirstLastPara="1" vertOverflow="ellipsis" vert="horz" wrap="square" anchor="ctr" anchorCtr="1"/>
        <a:lstStyle/>
        <a:p>
          <a:pPr>
            <a:defRPr sz="1600" b="1" i="0" u="none" strike="noStrike" kern="1200" baseline="0">
              <a:solidFill>
                <a:srgbClr val="1E64C8"/>
              </a:solidFill>
              <a:latin typeface="+mn-lt"/>
              <a:ea typeface="+mn-ea"/>
              <a:cs typeface="+mn-cs"/>
            </a:defRPr>
          </a:pPr>
          <a:endParaRPr lang="en-US"/>
        </a:p>
      </c:txPr>
    </c:title>
    <c:autoTitleDeleted val="0"/>
    <c:plotArea>
      <c:layout/>
      <c:lineChart>
        <c:grouping val="standard"/>
        <c:varyColors val="0"/>
        <c:ser>
          <c:idx val="0"/>
          <c:order val="0"/>
          <c:tx>
            <c:strRef>
              <c:f>[Book1.xlsx]Sheet2!$B$9:$B$11</c:f>
              <c:strCache>
                <c:ptCount val="3"/>
                <c:pt idx="0">
                  <c:v>Θ(t)</c:v>
                </c:pt>
              </c:strCache>
            </c:strRef>
          </c:tx>
          <c:spPr>
            <a:ln w="19050" cap="rnd">
              <a:solidFill>
                <a:schemeClr val="tx1">
                  <a:alpha val="75000"/>
                </a:schemeClr>
              </a:solidFill>
              <a:prstDash val="sysDash"/>
              <a:round/>
            </a:ln>
            <a:effectLst/>
          </c:spPr>
          <c:marker>
            <c:symbol val="none"/>
          </c:marker>
          <c:cat>
            <c:numRef>
              <c:f>[Book1.xlsx]Sheet2!$A$12:$A$1308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[Book1.xlsx]Sheet2!$B$12:$B$1308</c:f>
              <c:numCache>
                <c:formatCode>General</c:formatCode>
                <c:ptCount val="1297"/>
                <c:pt idx="0">
                  <c:v>180</c:v>
                </c:pt>
                <c:pt idx="1">
                  <c:v>179.72660783068579</c:v>
                </c:pt>
                <c:pt idx="2">
                  <c:v>179.45363090180626</c:v>
                </c:pt>
                <c:pt idx="3">
                  <c:v>179.18106858267538</c:v>
                </c:pt>
                <c:pt idx="4">
                  <c:v>178.90892024356506</c:v>
                </c:pt>
                <c:pt idx="5">
                  <c:v>178.63718525570363</c:v>
                </c:pt>
                <c:pt idx="6">
                  <c:v>178.36586299127453</c:v>
                </c:pt>
                <c:pt idx="7">
                  <c:v>178.09495282341459</c:v>
                </c:pt>
                <c:pt idx="8">
                  <c:v>177.82445412621288</c:v>
                </c:pt>
                <c:pt idx="9">
                  <c:v>177.55436627470911</c:v>
                </c:pt>
                <c:pt idx="10">
                  <c:v>177.28468864489216</c:v>
                </c:pt>
                <c:pt idx="11">
                  <c:v>177.01542061369867</c:v>
                </c:pt>
                <c:pt idx="12">
                  <c:v>176.74656155901172</c:v>
                </c:pt>
                <c:pt idx="13">
                  <c:v>176.47811085965927</c:v>
                </c:pt>
                <c:pt idx="14">
                  <c:v>176.21006789541261</c:v>
                </c:pt>
                <c:pt idx="15">
                  <c:v>175.9424320469852</c:v>
                </c:pt>
                <c:pt idx="16">
                  <c:v>175.67520269603105</c:v>
                </c:pt>
                <c:pt idx="17">
                  <c:v>175.40837922514339</c:v>
                </c:pt>
                <c:pt idx="18">
                  <c:v>175.14196101785311</c:v>
                </c:pt>
                <c:pt idx="19">
                  <c:v>174.87594745862745</c:v>
                </c:pt>
                <c:pt idx="20">
                  <c:v>174.61033793286859</c:v>
                </c:pt>
                <c:pt idx="21">
                  <c:v>174.34513182691217</c:v>
                </c:pt>
                <c:pt idx="22">
                  <c:v>174.08032852802589</c:v>
                </c:pt>
                <c:pt idx="23">
                  <c:v>173.81592742440804</c:v>
                </c:pt>
                <c:pt idx="24">
                  <c:v>173.55192790518626</c:v>
                </c:pt>
                <c:pt idx="25">
                  <c:v>173.2883293604159</c:v>
                </c:pt>
                <c:pt idx="26">
                  <c:v>173.02513118107882</c:v>
                </c:pt>
                <c:pt idx="27">
                  <c:v>172.76233275908174</c:v>
                </c:pt>
                <c:pt idx="28">
                  <c:v>172.49993348725511</c:v>
                </c:pt>
                <c:pt idx="29">
                  <c:v>172.23793275935157</c:v>
                </c:pt>
                <c:pt idx="30">
                  <c:v>171.97632997004447</c:v>
                </c:pt>
                <c:pt idx="31">
                  <c:v>171.71512451492666</c:v>
                </c:pt>
                <c:pt idx="32">
                  <c:v>171.4543157905089</c:v>
                </c:pt>
                <c:pt idx="33">
                  <c:v>171.19390319421862</c:v>
                </c:pt>
                <c:pt idx="34">
                  <c:v>170.93388612439841</c:v>
                </c:pt>
                <c:pt idx="35">
                  <c:v>170.67426398030474</c:v>
                </c:pt>
                <c:pt idx="36">
                  <c:v>170.41503616210653</c:v>
                </c:pt>
                <c:pt idx="37">
                  <c:v>170.15620207088364</c:v>
                </c:pt>
                <c:pt idx="38">
                  <c:v>169.8977611086257</c:v>
                </c:pt>
                <c:pt idx="39">
                  <c:v>169.63971267823061</c:v>
                </c:pt>
                <c:pt idx="40">
                  <c:v>169.38205618350315</c:v>
                </c:pt>
                <c:pt idx="41">
                  <c:v>169.12479102915364</c:v>
                </c:pt>
                <c:pt idx="42">
                  <c:v>168.86791662079656</c:v>
                </c:pt>
                <c:pt idx="43">
                  <c:v>168.61143236494917</c:v>
                </c:pt>
                <c:pt idx="44">
                  <c:v>168.35533766903012</c:v>
                </c:pt>
                <c:pt idx="45">
                  <c:v>168.0996319413581</c:v>
                </c:pt>
                <c:pt idx="46">
                  <c:v>167.84431459115049</c:v>
                </c:pt>
                <c:pt idx="47">
                  <c:v>167.58938502852197</c:v>
                </c:pt>
                <c:pt idx="48">
                  <c:v>167.33484266448318</c:v>
                </c:pt>
                <c:pt idx="49">
                  <c:v>167.08068691093931</c:v>
                </c:pt>
                <c:pt idx="50">
                  <c:v>166.82691718068881</c:v>
                </c:pt>
                <c:pt idx="51">
                  <c:v>166.57353288742195</c:v>
                </c:pt>
                <c:pt idx="52">
                  <c:v>166.3205334457196</c:v>
                </c:pt>
                <c:pt idx="53">
                  <c:v>166.0679182710517</c:v>
                </c:pt>
                <c:pt idx="54">
                  <c:v>165.81568677977603</c:v>
                </c:pt>
                <c:pt idx="55">
                  <c:v>165.56383838913686</c:v>
                </c:pt>
                <c:pt idx="56">
                  <c:v>165.31237251726355</c:v>
                </c:pt>
                <c:pt idx="57">
                  <c:v>165.06128858316924</c:v>
                </c:pt>
                <c:pt idx="58">
                  <c:v>164.8105860067495</c:v>
                </c:pt>
                <c:pt idx="59">
                  <c:v>164.56026420878101</c:v>
                </c:pt>
                <c:pt idx="60">
                  <c:v>164.31032261092014</c:v>
                </c:pt>
                <c:pt idx="61">
                  <c:v>164.06076063570168</c:v>
                </c:pt>
                <c:pt idx="62">
                  <c:v>163.81157770653761</c:v>
                </c:pt>
                <c:pt idx="63">
                  <c:v>163.56277324771551</c:v>
                </c:pt>
                <c:pt idx="64">
                  <c:v>163.31434668439752</c:v>
                </c:pt>
                <c:pt idx="65">
                  <c:v>163.06629744261872</c:v>
                </c:pt>
                <c:pt idx="66">
                  <c:v>162.81862494928606</c:v>
                </c:pt>
                <c:pt idx="67">
                  <c:v>162.57132863217694</c:v>
                </c:pt>
                <c:pt idx="68">
                  <c:v>162.32440791993781</c:v>
                </c:pt>
                <c:pt idx="69">
                  <c:v>162.07786224208292</c:v>
                </c:pt>
                <c:pt idx="70">
                  <c:v>161.83169102899308</c:v>
                </c:pt>
                <c:pt idx="71">
                  <c:v>161.58589371191417</c:v>
                </c:pt>
                <c:pt idx="72">
                  <c:v>161.34046972295596</c:v>
                </c:pt>
                <c:pt idx="73">
                  <c:v>161.09541849509077</c:v>
                </c:pt>
                <c:pt idx="74">
                  <c:v>160.85073946215215</c:v>
                </c:pt>
                <c:pt idx="75">
                  <c:v>160.60643205883349</c:v>
                </c:pt>
                <c:pt idx="76">
                  <c:v>160.36249572068695</c:v>
                </c:pt>
                <c:pt idx="77">
                  <c:v>160.11892988412183</c:v>
                </c:pt>
                <c:pt idx="78">
                  <c:v>159.87573398640356</c:v>
                </c:pt>
                <c:pt idx="79">
                  <c:v>159.63290746565218</c:v>
                </c:pt>
                <c:pt idx="80">
                  <c:v>159.39044976084122</c:v>
                </c:pt>
                <c:pt idx="81">
                  <c:v>159.1483603117963</c:v>
                </c:pt>
                <c:pt idx="82">
                  <c:v>158.90663855919385</c:v>
                </c:pt>
                <c:pt idx="83">
                  <c:v>158.6652839445598</c:v>
                </c:pt>
                <c:pt idx="84">
                  <c:v>158.42429591026837</c:v>
                </c:pt>
                <c:pt idx="85">
                  <c:v>158.18367389954068</c:v>
                </c:pt>
                <c:pt idx="86">
                  <c:v>157.94341735644352</c:v>
                </c:pt>
                <c:pt idx="87">
                  <c:v>157.70352572588808</c:v>
                </c:pt>
                <c:pt idx="88">
                  <c:v>157.46399845362862</c:v>
                </c:pt>
                <c:pt idx="89">
                  <c:v>157.22483498626124</c:v>
                </c:pt>
                <c:pt idx="90">
                  <c:v>156.98603477122256</c:v>
                </c:pt>
                <c:pt idx="91">
                  <c:v>156.74759725678842</c:v>
                </c:pt>
                <c:pt idx="92">
                  <c:v>156.50952189207274</c:v>
                </c:pt>
                <c:pt idx="93">
                  <c:v>156.27180812702605</c:v>
                </c:pt>
                <c:pt idx="94">
                  <c:v>156.03445541243437</c:v>
                </c:pt>
                <c:pt idx="95">
                  <c:v>155.79746319991787</c:v>
                </c:pt>
                <c:pt idx="96">
                  <c:v>155.56083094192965</c:v>
                </c:pt>
                <c:pt idx="97">
                  <c:v>155.32455809175445</c:v>
                </c:pt>
                <c:pt idx="98">
                  <c:v>155.08864410350736</c:v>
                </c:pt>
                <c:pt idx="99">
                  <c:v>154.85308843213261</c:v>
                </c:pt>
                <c:pt idx="100">
                  <c:v>154.61789053340223</c:v>
                </c:pt>
                <c:pt idx="101">
                  <c:v>154.38304986391492</c:v>
                </c:pt>
                <c:pt idx="102">
                  <c:v>154.1485658810947</c:v>
                </c:pt>
                <c:pt idx="103">
                  <c:v>153.91443804318965</c:v>
                </c:pt>
                <c:pt idx="104">
                  <c:v>153.68066580927072</c:v>
                </c:pt>
                <c:pt idx="105">
                  <c:v>153.44724863923045</c:v>
                </c:pt>
                <c:pt idx="106">
                  <c:v>153.21418599378168</c:v>
                </c:pt>
                <c:pt idx="107">
                  <c:v>152.9814773344564</c:v>
                </c:pt>
                <c:pt idx="108">
                  <c:v>152.74912212360439</c:v>
                </c:pt>
                <c:pt idx="109">
                  <c:v>152.5171198243921</c:v>
                </c:pt>
                <c:pt idx="110">
                  <c:v>152.28546990080127</c:v>
                </c:pt>
                <c:pt idx="111">
                  <c:v>152.05417181762786</c:v>
                </c:pt>
                <c:pt idx="112">
                  <c:v>151.82322504048065</c:v>
                </c:pt>
                <c:pt idx="113">
                  <c:v>151.59262903578011</c:v>
                </c:pt>
                <c:pt idx="114">
                  <c:v>151.36238327075714</c:v>
                </c:pt>
                <c:pt idx="115">
                  <c:v>151.13248721345178</c:v>
                </c:pt>
                <c:pt idx="116">
                  <c:v>150.90294033271212</c:v>
                </c:pt>
                <c:pt idx="117">
                  <c:v>150.67374209819295</c:v>
                </c:pt>
                <c:pt idx="118">
                  <c:v>150.4448919803545</c:v>
                </c:pt>
                <c:pt idx="119">
                  <c:v>150.21638945046143</c:v>
                </c:pt>
                <c:pt idx="120">
                  <c:v>149.98823398058138</c:v>
                </c:pt>
                <c:pt idx="121">
                  <c:v>149.76042504358384</c:v>
                </c:pt>
                <c:pt idx="122">
                  <c:v>149.53296211313889</c:v>
                </c:pt>
                <c:pt idx="123">
                  <c:v>149.30584466371619</c:v>
                </c:pt>
                <c:pt idx="124">
                  <c:v>149.07907217058337</c:v>
                </c:pt>
                <c:pt idx="125">
                  <c:v>148.85264410980523</c:v>
                </c:pt>
                <c:pt idx="126">
                  <c:v>148.62655995824224</c:v>
                </c:pt>
                <c:pt idx="127">
                  <c:v>148.40081919354949</c:v>
                </c:pt>
                <c:pt idx="128">
                  <c:v>148.17542129417544</c:v>
                </c:pt>
                <c:pt idx="129">
                  <c:v>147.95036573936065</c:v>
                </c:pt>
                <c:pt idx="130">
                  <c:v>147.72565200913664</c:v>
                </c:pt>
                <c:pt idx="131">
                  <c:v>147.50127958432481</c:v>
                </c:pt>
                <c:pt idx="132">
                  <c:v>147.27724794653489</c:v>
                </c:pt>
                <c:pt idx="133">
                  <c:v>147.05355657816418</c:v>
                </c:pt>
                <c:pt idx="134">
                  <c:v>146.83020496239598</c:v>
                </c:pt>
                <c:pt idx="135">
                  <c:v>146.60719258319864</c:v>
                </c:pt>
                <c:pt idx="136">
                  <c:v>146.38451892532427</c:v>
                </c:pt>
                <c:pt idx="137">
                  <c:v>146.16218347430754</c:v>
                </c:pt>
                <c:pt idx="138">
                  <c:v>145.94018571646453</c:v>
                </c:pt>
                <c:pt idx="139">
                  <c:v>145.71852513889149</c:v>
                </c:pt>
                <c:pt idx="140">
                  <c:v>145.49720122946377</c:v>
                </c:pt>
                <c:pt idx="141">
                  <c:v>145.27621347683447</c:v>
                </c:pt>
                <c:pt idx="142">
                  <c:v>145.05556137043345</c:v>
                </c:pt>
                <c:pt idx="143">
                  <c:v>144.83524440046594</c:v>
                </c:pt>
                <c:pt idx="144">
                  <c:v>144.61526205791148</c:v>
                </c:pt>
                <c:pt idx="145">
                  <c:v>144.39561383452286</c:v>
                </c:pt>
                <c:pt idx="146">
                  <c:v>144.17629922282461</c:v>
                </c:pt>
                <c:pt idx="147">
                  <c:v>143.95731771611227</c:v>
                </c:pt>
                <c:pt idx="148">
                  <c:v>143.73866880845083</c:v>
                </c:pt>
                <c:pt idx="149">
                  <c:v>143.52035199467369</c:v>
                </c:pt>
                <c:pt idx="150">
                  <c:v>143.30236677038167</c:v>
                </c:pt>
                <c:pt idx="151">
                  <c:v>143.08471263194158</c:v>
                </c:pt>
                <c:pt idx="152">
                  <c:v>142.86738907648521</c:v>
                </c:pt>
                <c:pt idx="153">
                  <c:v>142.65039560190812</c:v>
                </c:pt>
                <c:pt idx="154">
                  <c:v>142.43373170686846</c:v>
                </c:pt>
                <c:pt idx="155">
                  <c:v>142.21739689078589</c:v>
                </c:pt>
                <c:pt idx="156">
                  <c:v>142.00139065384039</c:v>
                </c:pt>
                <c:pt idx="157">
                  <c:v>141.785712496971</c:v>
                </c:pt>
                <c:pt idx="158">
                  <c:v>141.57036192187482</c:v>
                </c:pt>
                <c:pt idx="159">
                  <c:v>141.35533843100583</c:v>
                </c:pt>
                <c:pt idx="160">
                  <c:v>141.14064152757362</c:v>
                </c:pt>
                <c:pt idx="161">
                  <c:v>140.92627071554239</c:v>
                </c:pt>
                <c:pt idx="162">
                  <c:v>140.71222549962968</c:v>
                </c:pt>
                <c:pt idx="163">
                  <c:v>140.49850538530538</c:v>
                </c:pt>
                <c:pt idx="164">
                  <c:v>140.28510987879042</c:v>
                </c:pt>
                <c:pt idx="165">
                  <c:v>140.07203848705572</c:v>
                </c:pt>
                <c:pt idx="166">
                  <c:v>139.85929071782104</c:v>
                </c:pt>
                <c:pt idx="167">
                  <c:v>139.64686607955386</c:v>
                </c:pt>
                <c:pt idx="168">
                  <c:v>139.43476408146819</c:v>
                </c:pt>
                <c:pt idx="169">
                  <c:v>139.22298423352348</c:v>
                </c:pt>
                <c:pt idx="170">
                  <c:v>139.01152604642346</c:v>
                </c:pt>
                <c:pt idx="171">
                  <c:v>138.80038903161505</c:v>
                </c:pt>
                <c:pt idx="172">
                  <c:v>138.58957270128724</c:v>
                </c:pt>
                <c:pt idx="173">
                  <c:v>138.37907656836981</c:v>
                </c:pt>
                <c:pt idx="174">
                  <c:v>138.16890014653245</c:v>
                </c:pt>
                <c:pt idx="175">
                  <c:v>137.95904295018346</c:v>
                </c:pt>
                <c:pt idx="176">
                  <c:v>137.74950449446865</c:v>
                </c:pt>
                <c:pt idx="177">
                  <c:v>137.54028429527031</c:v>
                </c:pt>
                <c:pt idx="178">
                  <c:v>137.33138186920598</c:v>
                </c:pt>
                <c:pt idx="179">
                  <c:v>137.12279673362744</c:v>
                </c:pt>
                <c:pt idx="180">
                  <c:v>136.91452840661944</c:v>
                </c:pt>
                <c:pt idx="181">
                  <c:v>136.70657640699875</c:v>
                </c:pt>
                <c:pt idx="182">
                  <c:v>136.49894025431306</c:v>
                </c:pt>
                <c:pt idx="183">
                  <c:v>136.2916194688396</c:v>
                </c:pt>
                <c:pt idx="184">
                  <c:v>136.08461357158444</c:v>
                </c:pt>
                <c:pt idx="185">
                  <c:v>135.87792208428095</c:v>
                </c:pt>
                <c:pt idx="186">
                  <c:v>135.67154452938914</c:v>
                </c:pt>
                <c:pt idx="187">
                  <c:v>135.46548043009415</c:v>
                </c:pt>
                <c:pt idx="188">
                  <c:v>135.25972931030537</c:v>
                </c:pt>
                <c:pt idx="189">
                  <c:v>135.05429069465538</c:v>
                </c:pt>
                <c:pt idx="190">
                  <c:v>134.84916410849871</c:v>
                </c:pt>
                <c:pt idx="191">
                  <c:v>134.64434907791073</c:v>
                </c:pt>
                <c:pt idx="192">
                  <c:v>134.4398451296868</c:v>
                </c:pt>
                <c:pt idx="193">
                  <c:v>134.23565179134084</c:v>
                </c:pt>
                <c:pt idx="194">
                  <c:v>134.03176859110448</c:v>
                </c:pt>
                <c:pt idx="195">
                  <c:v>133.82819505792591</c:v>
                </c:pt>
                <c:pt idx="196">
                  <c:v>133.62493072146873</c:v>
                </c:pt>
                <c:pt idx="197">
                  <c:v>133.42197511211091</c:v>
                </c:pt>
                <c:pt idx="198">
                  <c:v>133.2193277609438</c:v>
                </c:pt>
                <c:pt idx="199">
                  <c:v>133.01698819977074</c:v>
                </c:pt>
                <c:pt idx="200">
                  <c:v>132.81495596110639</c:v>
                </c:pt>
                <c:pt idx="201">
                  <c:v>132.61323057817543</c:v>
                </c:pt>
                <c:pt idx="202">
                  <c:v>132.41181158491133</c:v>
                </c:pt>
                <c:pt idx="203">
                  <c:v>132.21069851595564</c:v>
                </c:pt>
                <c:pt idx="204">
                  <c:v>132.00989090665661</c:v>
                </c:pt>
                <c:pt idx="205">
                  <c:v>131.80938829306828</c:v>
                </c:pt>
                <c:pt idx="206">
                  <c:v>131.60919021194925</c:v>
                </c:pt>
                <c:pt idx="207">
                  <c:v>131.40929620076184</c:v>
                </c:pt>
                <c:pt idx="208">
                  <c:v>131.20970579767086</c:v>
                </c:pt>
                <c:pt idx="209">
                  <c:v>131.01041854154249</c:v>
                </c:pt>
                <c:pt idx="210">
                  <c:v>130.81143397194339</c:v>
                </c:pt>
                <c:pt idx="211">
                  <c:v>130.61275162913955</c:v>
                </c:pt>
                <c:pt idx="212">
                  <c:v>130.41437105409517</c:v>
                </c:pt>
                <c:pt idx="213">
                  <c:v>130.21629178847166</c:v>
                </c:pt>
                <c:pt idx="214">
                  <c:v>130.01851337462665</c:v>
                </c:pt>
                <c:pt idx="215">
                  <c:v>129.82103535561276</c:v>
                </c:pt>
                <c:pt idx="216">
                  <c:v>129.6238572751767</c:v>
                </c:pt>
                <c:pt idx="217">
                  <c:v>129.4269786777582</c:v>
                </c:pt>
                <c:pt idx="218">
                  <c:v>129.23039910848874</c:v>
                </c:pt>
                <c:pt idx="219">
                  <c:v>129.03411811319091</c:v>
                </c:pt>
                <c:pt idx="220">
                  <c:v>128.83813523837694</c:v>
                </c:pt>
                <c:pt idx="221">
                  <c:v>128.64245003124796</c:v>
                </c:pt>
                <c:pt idx="222">
                  <c:v>128.44706203969275</c:v>
                </c:pt>
                <c:pt idx="223">
                  <c:v>128.2519708122868</c:v>
                </c:pt>
                <c:pt idx="224">
                  <c:v>128.05717589829126</c:v>
                </c:pt>
                <c:pt idx="225">
                  <c:v>127.86267684765191</c:v>
                </c:pt>
                <c:pt idx="226">
                  <c:v>127.66847321099802</c:v>
                </c:pt>
                <c:pt idx="227">
                  <c:v>127.47456453964141</c:v>
                </c:pt>
                <c:pt idx="228">
                  <c:v>127.28095038557542</c:v>
                </c:pt>
                <c:pt idx="229">
                  <c:v>127.08763030147381</c:v>
                </c:pt>
                <c:pt idx="230">
                  <c:v>126.8946038406898</c:v>
                </c:pt>
                <c:pt idx="231">
                  <c:v>126.70187055725494</c:v>
                </c:pt>
                <c:pt idx="232">
                  <c:v>126.50943000587817</c:v>
                </c:pt>
                <c:pt idx="233">
                  <c:v>126.31728174194478</c:v>
                </c:pt>
                <c:pt idx="234">
                  <c:v>126.12542532151529</c:v>
                </c:pt>
                <c:pt idx="235">
                  <c:v>125.93386030132459</c:v>
                </c:pt>
                <c:pt idx="236">
                  <c:v>125.74258623878075</c:v>
                </c:pt>
                <c:pt idx="237">
                  <c:v>125.55160269196406</c:v>
                </c:pt>
                <c:pt idx="238">
                  <c:v>125.36090921962612</c:v>
                </c:pt>
                <c:pt idx="239">
                  <c:v>125.17050538118859</c:v>
                </c:pt>
                <c:pt idx="240">
                  <c:v>124.98039073674236</c:v>
                </c:pt>
                <c:pt idx="241">
                  <c:v>124.7905648470465</c:v>
                </c:pt>
                <c:pt idx="242">
                  <c:v>124.60102727352715</c:v>
                </c:pt>
                <c:pt idx="243">
                  <c:v>124.41177757827664</c:v>
                </c:pt>
                <c:pt idx="244">
                  <c:v>124.22281532405241</c:v>
                </c:pt>
                <c:pt idx="245">
                  <c:v>124.03414007427597</c:v>
                </c:pt>
                <c:pt idx="246">
                  <c:v>123.8457513930319</c:v>
                </c:pt>
                <c:pt idx="247">
                  <c:v>123.65764884506696</c:v>
                </c:pt>
                <c:pt idx="248">
                  <c:v>123.46983199578892</c:v>
                </c:pt>
                <c:pt idx="249">
                  <c:v>123.28230041126564</c:v>
                </c:pt>
                <c:pt idx="250">
                  <c:v>123.09505365822407</c:v>
                </c:pt>
                <c:pt idx="251">
                  <c:v>122.90809130404922</c:v>
                </c:pt>
                <c:pt idx="252">
                  <c:v>122.72141291678319</c:v>
                </c:pt>
                <c:pt idx="253">
                  <c:v>122.53501806512418</c:v>
                </c:pt>
                <c:pt idx="254">
                  <c:v>122.34890631842538</c:v>
                </c:pt>
                <c:pt idx="255">
                  <c:v>122.16307724669417</c:v>
                </c:pt>
                <c:pt idx="256">
                  <c:v>121.97753042059098</c:v>
                </c:pt>
                <c:pt idx="257">
                  <c:v>121.79226541142833</c:v>
                </c:pt>
                <c:pt idx="258">
                  <c:v>121.60728179116987</c:v>
                </c:pt>
                <c:pt idx="259">
                  <c:v>121.42257913242936</c:v>
                </c:pt>
                <c:pt idx="260">
                  <c:v>121.23815700846967</c:v>
                </c:pt>
                <c:pt idx="261">
                  <c:v>121.05401499320189</c:v>
                </c:pt>
                <c:pt idx="262">
                  <c:v>120.87015266118416</c:v>
                </c:pt>
                <c:pt idx="263">
                  <c:v>120.68656958762097</c:v>
                </c:pt>
                <c:pt idx="264">
                  <c:v>120.50326534836178</c:v>
                </c:pt>
                <c:pt idx="265">
                  <c:v>120.32023951990047</c:v>
                </c:pt>
                <c:pt idx="266">
                  <c:v>120.13749167937407</c:v>
                </c:pt>
                <c:pt idx="267">
                  <c:v>119.95502140456188</c:v>
                </c:pt>
                <c:pt idx="268">
                  <c:v>119.77282827388451</c:v>
                </c:pt>
                <c:pt idx="269">
                  <c:v>119.59091186640288</c:v>
                </c:pt>
                <c:pt idx="270">
                  <c:v>119.40927176181719</c:v>
                </c:pt>
                <c:pt idx="271">
                  <c:v>119.22790754046612</c:v>
                </c:pt>
                <c:pt idx="272">
                  <c:v>119.04681878332566</c:v>
                </c:pt>
                <c:pt idx="273">
                  <c:v>118.86600507200828</c:v>
                </c:pt>
                <c:pt idx="274">
                  <c:v>118.68546598876186</c:v>
                </c:pt>
                <c:pt idx="275">
                  <c:v>118.5052011164689</c:v>
                </c:pt>
                <c:pt idx="276">
                  <c:v>118.32521003864528</c:v>
                </c:pt>
                <c:pt idx="277">
                  <c:v>118.14549233943958</c:v>
                </c:pt>
                <c:pt idx="278">
                  <c:v>117.96604760363195</c:v>
                </c:pt>
                <c:pt idx="279">
                  <c:v>117.78687541663317</c:v>
                </c:pt>
                <c:pt idx="280">
                  <c:v>117.60797536448375</c:v>
                </c:pt>
                <c:pt idx="281">
                  <c:v>117.42934703385291</c:v>
                </c:pt>
                <c:pt idx="282">
                  <c:v>117.25099001203769</c:v>
                </c:pt>
                <c:pt idx="283">
                  <c:v>117.07290388696197</c:v>
                </c:pt>
                <c:pt idx="284">
                  <c:v>116.89508824717547</c:v>
                </c:pt>
                <c:pt idx="285">
                  <c:v>116.71754268185285</c:v>
                </c:pt>
                <c:pt idx="286">
                  <c:v>116.54026678079275</c:v>
                </c:pt>
                <c:pt idx="287">
                  <c:v>116.36326013441688</c:v>
                </c:pt>
                <c:pt idx="288">
                  <c:v>116.18652233376896</c:v>
                </c:pt>
                <c:pt idx="289">
                  <c:v>116.01005297051395</c:v>
                </c:pt>
                <c:pt idx="290">
                  <c:v>115.8338516369369</c:v>
                </c:pt>
                <c:pt idx="291">
                  <c:v>115.65791792594221</c:v>
                </c:pt>
                <c:pt idx="292">
                  <c:v>115.48225143105257</c:v>
                </c:pt>
                <c:pt idx="293">
                  <c:v>115.30685174640799</c:v>
                </c:pt>
                <c:pt idx="294">
                  <c:v>115.13171846676495</c:v>
                </c:pt>
                <c:pt idx="295">
                  <c:v>114.95685118749549</c:v>
                </c:pt>
                <c:pt idx="296">
                  <c:v>114.78224950458615</c:v>
                </c:pt>
                <c:pt idx="297">
                  <c:v>114.60791301463713</c:v>
                </c:pt>
                <c:pt idx="298">
                  <c:v>114.43384131486131</c:v>
                </c:pt>
                <c:pt idx="299">
                  <c:v>114.26003400308336</c:v>
                </c:pt>
                <c:pt idx="300">
                  <c:v>114.08649067773884</c:v>
                </c:pt>
                <c:pt idx="301">
                  <c:v>113.91321093787309</c:v>
                </c:pt>
                <c:pt idx="302">
                  <c:v>113.74019438314058</c:v>
                </c:pt>
                <c:pt idx="303">
                  <c:v>113.56744061380375</c:v>
                </c:pt>
                <c:pt idx="304">
                  <c:v>113.39494923073224</c:v>
                </c:pt>
                <c:pt idx="305">
                  <c:v>113.22271983540188</c:v>
                </c:pt>
                <c:pt idx="306">
                  <c:v>113.05075202989379</c:v>
                </c:pt>
                <c:pt idx="307">
                  <c:v>112.87904541689348</c:v>
                </c:pt>
                <c:pt idx="308">
                  <c:v>112.7075995996899</c:v>
                </c:pt>
                <c:pt idx="309">
                  <c:v>112.5364141821746</c:v>
                </c:pt>
                <c:pt idx="310">
                  <c:v>112.36548876884065</c:v>
                </c:pt>
                <c:pt idx="311">
                  <c:v>112.19482296478195</c:v>
                </c:pt>
                <c:pt idx="312">
                  <c:v>112.02441637569214</c:v>
                </c:pt>
                <c:pt idx="313">
                  <c:v>111.85426860786376</c:v>
                </c:pt>
                <c:pt idx="314">
                  <c:v>111.6843792681873</c:v>
                </c:pt>
                <c:pt idx="315">
                  <c:v>111.51474796415042</c:v>
                </c:pt>
                <c:pt idx="316">
                  <c:v>111.34537430383681</c:v>
                </c:pt>
                <c:pt idx="317">
                  <c:v>111.17625789592556</c:v>
                </c:pt>
                <c:pt idx="318">
                  <c:v>111.00739834968996</c:v>
                </c:pt>
                <c:pt idx="319">
                  <c:v>110.83879527499693</c:v>
                </c:pt>
                <c:pt idx="320">
                  <c:v>110.67044828230578</c:v>
                </c:pt>
                <c:pt idx="321">
                  <c:v>110.50235698266756</c:v>
                </c:pt>
                <c:pt idx="322">
                  <c:v>110.3345209877241</c:v>
                </c:pt>
                <c:pt idx="323">
                  <c:v>110.166939909707</c:v>
                </c:pt>
                <c:pt idx="324">
                  <c:v>109.99961336143686</c:v>
                </c:pt>
                <c:pt idx="325">
                  <c:v>109.83254095632236</c:v>
                </c:pt>
                <c:pt idx="326">
                  <c:v>109.66572230835936</c:v>
                </c:pt>
                <c:pt idx="327">
                  <c:v>109.49915703212994</c:v>
                </c:pt>
                <c:pt idx="328">
                  <c:v>109.33284474280165</c:v>
                </c:pt>
                <c:pt idx="329">
                  <c:v>109.16678505612651</c:v>
                </c:pt>
                <c:pt idx="330">
                  <c:v>109.00097758844009</c:v>
                </c:pt>
                <c:pt idx="331">
                  <c:v>108.83542195666078</c:v>
                </c:pt>
                <c:pt idx="332">
                  <c:v>108.67011777828878</c:v>
                </c:pt>
                <c:pt idx="333">
                  <c:v>108.50506467140526</c:v>
                </c:pt>
                <c:pt idx="334">
                  <c:v>108.3402622546714</c:v>
                </c:pt>
                <c:pt idx="335">
                  <c:v>108.17571014732762</c:v>
                </c:pt>
                <c:pt idx="336">
                  <c:v>108.01140796919273</c:v>
                </c:pt>
                <c:pt idx="337">
                  <c:v>107.84735534066283</c:v>
                </c:pt>
                <c:pt idx="338">
                  <c:v>107.68355188271069</c:v>
                </c:pt>
                <c:pt idx="339">
                  <c:v>107.51999721688473</c:v>
                </c:pt>
                <c:pt idx="340">
                  <c:v>107.35669096530816</c:v>
                </c:pt>
                <c:pt idx="341">
                  <c:v>107.19363275067813</c:v>
                </c:pt>
                <c:pt idx="342">
                  <c:v>107.03082219626492</c:v>
                </c:pt>
                <c:pt idx="343">
                  <c:v>106.86825892591092</c:v>
                </c:pt>
                <c:pt idx="344">
                  <c:v>106.70594256402987</c:v>
                </c:pt>
                <c:pt idx="345">
                  <c:v>106.54387273560599</c:v>
                </c:pt>
                <c:pt idx="346">
                  <c:v>106.38204906619308</c:v>
                </c:pt>
                <c:pt idx="347">
                  <c:v>106.22047118191364</c:v>
                </c:pt>
                <c:pt idx="348">
                  <c:v>106.05913870945807</c:v>
                </c:pt>
                <c:pt idx="349">
                  <c:v>105.89805127608378</c:v>
                </c:pt>
                <c:pt idx="350">
                  <c:v>105.73720850961423</c:v>
                </c:pt>
                <c:pt idx="351">
                  <c:v>105.57661003843826</c:v>
                </c:pt>
                <c:pt idx="352">
                  <c:v>105.41625549150911</c:v>
                </c:pt>
                <c:pt idx="353">
                  <c:v>105.25614449834352</c:v>
                </c:pt>
                <c:pt idx="354">
                  <c:v>105.096276689021</c:v>
                </c:pt>
                <c:pt idx="355">
                  <c:v>104.93665169418288</c:v>
                </c:pt>
                <c:pt idx="356">
                  <c:v>104.77726914503154</c:v>
                </c:pt>
                <c:pt idx="357">
                  <c:v>104.61812867332944</c:v>
                </c:pt>
                <c:pt idx="358">
                  <c:v>104.45922991139834</c:v>
                </c:pt>
                <c:pt idx="359">
                  <c:v>104.3005724921185</c:v>
                </c:pt>
                <c:pt idx="360">
                  <c:v>104.14215604892776</c:v>
                </c:pt>
                <c:pt idx="361">
                  <c:v>103.98398021582067</c:v>
                </c:pt>
                <c:pt idx="362">
                  <c:v>103.82604462734773</c:v>
                </c:pt>
                <c:pt idx="363">
                  <c:v>103.66834891861447</c:v>
                </c:pt>
                <c:pt idx="364">
                  <c:v>103.51089272528068</c:v>
                </c:pt>
                <c:pt idx="365">
                  <c:v>103.35367568355949</c:v>
                </c:pt>
                <c:pt idx="366">
                  <c:v>103.19669743021656</c:v>
                </c:pt>
                <c:pt idx="367">
                  <c:v>103.03995760256927</c:v>
                </c:pt>
                <c:pt idx="368">
                  <c:v>102.88345583848589</c:v>
                </c:pt>
                <c:pt idx="369">
                  <c:v>102.72719177638464</c:v>
                </c:pt>
                <c:pt idx="370">
                  <c:v>102.57116505523294</c:v>
                </c:pt>
                <c:pt idx="371">
                  <c:v>102.41537531454662</c:v>
                </c:pt>
                <c:pt idx="372">
                  <c:v>102.25982219438899</c:v>
                </c:pt>
                <c:pt idx="373">
                  <c:v>102.10450533537005</c:v>
                </c:pt>
                <c:pt idx="374">
                  <c:v>101.94942437864565</c:v>
                </c:pt>
                <c:pt idx="375">
                  <c:v>101.79457896591667</c:v>
                </c:pt>
                <c:pt idx="376">
                  <c:v>101.63996873942824</c:v>
                </c:pt>
                <c:pt idx="377">
                  <c:v>101.48559334196878</c:v>
                </c:pt>
                <c:pt idx="378">
                  <c:v>101.33145241686934</c:v>
                </c:pt>
                <c:pt idx="379">
                  <c:v>101.17754560800262</c:v>
                </c:pt>
                <c:pt idx="380">
                  <c:v>101.0238725597823</c:v>
                </c:pt>
                <c:pt idx="381">
                  <c:v>100.87043291716205</c:v>
                </c:pt>
                <c:pt idx="382">
                  <c:v>100.7172263256349</c:v>
                </c:pt>
                <c:pt idx="383">
                  <c:v>100.56425243123226</c:v>
                </c:pt>
                <c:pt idx="384">
                  <c:v>100.41151088052317</c:v>
                </c:pt>
                <c:pt idx="385">
                  <c:v>100.25900132061348</c:v>
                </c:pt>
                <c:pt idx="386">
                  <c:v>100.10672339914504</c:v>
                </c:pt>
                <c:pt idx="387">
                  <c:v>99.954676764294874</c:v>
                </c:pt>
                <c:pt idx="388">
                  <c:v>99.802861064774348</c:v>
                </c:pt>
                <c:pt idx="389">
                  <c:v>99.651275949828431</c:v>
                </c:pt>
                <c:pt idx="390">
                  <c:v>99.499921069234802</c:v>
                </c:pt>
                <c:pt idx="391">
                  <c:v>99.348796073303092</c:v>
                </c:pt>
                <c:pt idx="392">
                  <c:v>99.197900612873994</c:v>
                </c:pt>
                <c:pt idx="393">
                  <c:v>99.047234339318592</c:v>
                </c:pt>
                <c:pt idx="394">
                  <c:v>98.896796904537482</c:v>
                </c:pt>
                <c:pt idx="395">
                  <c:v>98.746587960959943</c:v>
                </c:pt>
                <c:pt idx="396">
                  <c:v>98.596607161543147</c:v>
                </c:pt>
                <c:pt idx="397">
                  <c:v>98.446854159771391</c:v>
                </c:pt>
                <c:pt idx="398">
                  <c:v>98.297328609655267</c:v>
                </c:pt>
                <c:pt idx="399">
                  <c:v>98.148030165730901</c:v>
                </c:pt>
                <c:pt idx="400">
                  <c:v>97.998958483059084</c:v>
                </c:pt>
                <c:pt idx="401">
                  <c:v>97.850113217224546</c:v>
                </c:pt>
                <c:pt idx="402">
                  <c:v>97.701494024335105</c:v>
                </c:pt>
                <c:pt idx="403">
                  <c:v>97.553100561020926</c:v>
                </c:pt>
                <c:pt idx="404">
                  <c:v>97.404932484433672</c:v>
                </c:pt>
                <c:pt idx="405">
                  <c:v>97.256989452245776</c:v>
                </c:pt>
                <c:pt idx="406">
                  <c:v>97.109271122649545</c:v>
                </c:pt>
                <c:pt idx="407">
                  <c:v>96.961777154356525</c:v>
                </c:pt>
                <c:pt idx="408">
                  <c:v>96.814507206596573</c:v>
                </c:pt>
                <c:pt idx="409">
                  <c:v>96.667460939117149</c:v>
                </c:pt>
                <c:pt idx="410">
                  <c:v>96.520638012182459</c:v>
                </c:pt>
                <c:pt idx="411">
                  <c:v>96.374038086572767</c:v>
                </c:pt>
                <c:pt idx="412">
                  <c:v>96.227660823583534</c:v>
                </c:pt>
                <c:pt idx="413">
                  <c:v>96.081505885024697</c:v>
                </c:pt>
                <c:pt idx="414">
                  <c:v>95.935572933219802</c:v>
                </c:pt>
                <c:pt idx="415">
                  <c:v>95.789861631005266</c:v>
                </c:pt>
                <c:pt idx="416">
                  <c:v>95.644371641729649</c:v>
                </c:pt>
                <c:pt idx="417">
                  <c:v>95.499102629252846</c:v>
                </c:pt>
                <c:pt idx="418">
                  <c:v>95.354054257945222</c:v>
                </c:pt>
                <c:pt idx="419">
                  <c:v>95.209226192686955</c:v>
                </c:pt>
                <c:pt idx="420">
                  <c:v>95.064618098867257</c:v>
                </c:pt>
                <c:pt idx="421">
                  <c:v>94.920229642383504</c:v>
                </c:pt>
                <c:pt idx="422">
                  <c:v>94.776060489640528</c:v>
                </c:pt>
                <c:pt idx="423">
                  <c:v>94.632110307549866</c:v>
                </c:pt>
                <c:pt idx="424">
                  <c:v>94.488378763528971</c:v>
                </c:pt>
                <c:pt idx="425">
                  <c:v>94.344865525500396</c:v>
                </c:pt>
                <c:pt idx="426">
                  <c:v>94.201570261891092</c:v>
                </c:pt>
                <c:pt idx="427">
                  <c:v>94.058492641631616</c:v>
                </c:pt>
                <c:pt idx="428">
                  <c:v>93.91563233415539</c:v>
                </c:pt>
                <c:pt idx="429">
                  <c:v>93.772989009397875</c:v>
                </c:pt>
                <c:pt idx="430">
                  <c:v>93.630562337795894</c:v>
                </c:pt>
                <c:pt idx="431">
                  <c:v>93.488351990286787</c:v>
                </c:pt>
                <c:pt idx="432">
                  <c:v>93.34635763830768</c:v>
                </c:pt>
                <c:pt idx="433">
                  <c:v>93.204578953794808</c:v>
                </c:pt>
                <c:pt idx="434">
                  <c:v>93.063015609182614</c:v>
                </c:pt>
                <c:pt idx="435">
                  <c:v>92.921667277403088</c:v>
                </c:pt>
                <c:pt idx="436">
                  <c:v>92.78053363188495</c:v>
                </c:pt>
                <c:pt idx="437">
                  <c:v>92.639614346552989</c:v>
                </c:pt>
                <c:pt idx="438">
                  <c:v>92.49890909582723</c:v>
                </c:pt>
                <c:pt idx="439">
                  <c:v>92.358417554622193</c:v>
                </c:pt>
                <c:pt idx="440">
                  <c:v>92.218139398346153</c:v>
                </c:pt>
                <c:pt idx="441">
                  <c:v>92.07807430290039</c:v>
                </c:pt>
                <c:pt idx="442">
                  <c:v>91.938221944678489</c:v>
                </c:pt>
                <c:pt idx="443">
                  <c:v>91.798582000565446</c:v>
                </c:pt>
                <c:pt idx="444">
                  <c:v>91.659154147937087</c:v>
                </c:pt>
                <c:pt idx="445">
                  <c:v>91.519938064659243</c:v>
                </c:pt>
                <c:pt idx="446">
                  <c:v>91.380933429087037</c:v>
                </c:pt>
                <c:pt idx="447">
                  <c:v>91.242139920064062</c:v>
                </c:pt>
                <c:pt idx="448">
                  <c:v>91.103557216921729</c:v>
                </c:pt>
                <c:pt idx="449">
                  <c:v>90.965184999478524</c:v>
                </c:pt>
                <c:pt idx="450">
                  <c:v>90.827022948039215</c:v>
                </c:pt>
                <c:pt idx="451">
                  <c:v>90.689070743394126</c:v>
                </c:pt>
                <c:pt idx="452">
                  <c:v>90.551328066818428</c:v>
                </c:pt>
                <c:pt idx="453">
                  <c:v>90.41379460007137</c:v>
                </c:pt>
                <c:pt idx="454">
                  <c:v>90.276470025395554</c:v>
                </c:pt>
                <c:pt idx="455">
                  <c:v>90.139354025516269</c:v>
                </c:pt>
                <c:pt idx="456">
                  <c:v>90.002446283640609</c:v>
                </c:pt>
                <c:pt idx="457">
                  <c:v>89.865746483456874</c:v>
                </c:pt>
                <c:pt idx="458">
                  <c:v>89.729254309133808</c:v>
                </c:pt>
                <c:pt idx="459">
                  <c:v>89.592969445319795</c:v>
                </c:pt>
                <c:pt idx="460">
                  <c:v>89.456891577142258</c:v>
                </c:pt>
                <c:pt idx="461">
                  <c:v>89.321020390206797</c:v>
                </c:pt>
                <c:pt idx="462">
                  <c:v>89.185355570596585</c:v>
                </c:pt>
                <c:pt idx="463">
                  <c:v>89.049896804871565</c:v>
                </c:pt>
                <c:pt idx="464">
                  <c:v>88.914643780067721</c:v>
                </c:pt>
                <c:pt idx="465">
                  <c:v>88.779596183696412</c:v>
                </c:pt>
                <c:pt idx="466">
                  <c:v>88.644753703743632</c:v>
                </c:pt>
                <c:pt idx="467">
                  <c:v>88.510116028669245</c:v>
                </c:pt>
                <c:pt idx="468">
                  <c:v>88.37568284740631</c:v>
                </c:pt>
                <c:pt idx="469">
                  <c:v>88.241453849360312</c:v>
                </c:pt>
                <c:pt idx="470">
                  <c:v>88.10742872440855</c:v>
                </c:pt>
                <c:pt idx="471">
                  <c:v>87.973607162899313</c:v>
                </c:pt>
                <c:pt idx="472">
                  <c:v>87.839988855651185</c:v>
                </c:pt>
                <c:pt idx="473">
                  <c:v>87.706573493952376</c:v>
                </c:pt>
                <c:pt idx="474">
                  <c:v>87.573360769559997</c:v>
                </c:pt>
                <c:pt idx="475">
                  <c:v>87.440350374699293</c:v>
                </c:pt>
                <c:pt idx="476">
                  <c:v>87.307542002063002</c:v>
                </c:pt>
                <c:pt idx="477">
                  <c:v>87.174935344810592</c:v>
                </c:pt>
                <c:pt idx="478">
                  <c:v>87.042530096567546</c:v>
                </c:pt>
                <c:pt idx="479">
                  <c:v>86.910325951424781</c:v>
                </c:pt>
                <c:pt idx="480">
                  <c:v>86.778322603937752</c:v>
                </c:pt>
                <c:pt idx="481">
                  <c:v>86.646519749125872</c:v>
                </c:pt>
                <c:pt idx="482">
                  <c:v>86.514917082471754</c:v>
                </c:pt>
                <c:pt idx="483">
                  <c:v>86.383514299920549</c:v>
                </c:pt>
                <c:pt idx="484">
                  <c:v>86.252311097879215</c:v>
                </c:pt>
                <c:pt idx="485">
                  <c:v>86.121307173215797</c:v>
                </c:pt>
                <c:pt idx="486">
                  <c:v>85.990502223258773</c:v>
                </c:pt>
                <c:pt idx="487">
                  <c:v>85.859895945796367</c:v>
                </c:pt>
                <c:pt idx="488">
                  <c:v>85.729488039075733</c:v>
                </c:pt>
                <c:pt idx="489">
                  <c:v>85.599278201802406</c:v>
                </c:pt>
                <c:pt idx="490">
                  <c:v>85.469266133139485</c:v>
                </c:pt>
                <c:pt idx="491">
                  <c:v>85.339451532707088</c:v>
                </c:pt>
                <c:pt idx="492">
                  <c:v>85.209834100581475</c:v>
                </c:pt>
                <c:pt idx="493">
                  <c:v>85.080413537294461</c:v>
                </c:pt>
                <c:pt idx="494">
                  <c:v>84.951189543832712</c:v>
                </c:pt>
                <c:pt idx="495">
                  <c:v>84.822161821637096</c:v>
                </c:pt>
                <c:pt idx="496">
                  <c:v>84.693330072601881</c:v>
                </c:pt>
                <c:pt idx="497">
                  <c:v>84.564693999074152</c:v>
                </c:pt>
                <c:pt idx="498">
                  <c:v>84.436253303853036</c:v>
                </c:pt>
                <c:pt idx="499">
                  <c:v>84.308007690189115</c:v>
                </c:pt>
                <c:pt idx="500">
                  <c:v>84.179956861783666</c:v>
                </c:pt>
                <c:pt idx="501">
                  <c:v>84.05210052278801</c:v>
                </c:pt>
                <c:pt idx="502">
                  <c:v>83.924438377802787</c:v>
                </c:pt>
                <c:pt idx="503">
                  <c:v>83.796970131877288</c:v>
                </c:pt>
                <c:pt idx="504">
                  <c:v>83.669695490508886</c:v>
                </c:pt>
                <c:pt idx="505">
                  <c:v>83.54261415964217</c:v>
                </c:pt>
                <c:pt idx="506">
                  <c:v>83.415725845668362</c:v>
                </c:pt>
                <c:pt idx="507">
                  <c:v>83.289030255424649</c:v>
                </c:pt>
                <c:pt idx="508">
                  <c:v>83.1625270961935</c:v>
                </c:pt>
                <c:pt idx="509">
                  <c:v>83.036216075701944</c:v>
                </c:pt>
                <c:pt idx="510">
                  <c:v>82.910096902120941</c:v>
                </c:pt>
                <c:pt idx="511">
                  <c:v>82.784169284064689</c:v>
                </c:pt>
                <c:pt idx="512">
                  <c:v>82.658432930589996</c:v>
                </c:pt>
                <c:pt idx="513">
                  <c:v>82.532887551195515</c:v>
                </c:pt>
                <c:pt idx="514">
                  <c:v>82.407532855821145</c:v>
                </c:pt>
                <c:pt idx="515">
                  <c:v>82.282368554847324</c:v>
                </c:pt>
                <c:pt idx="516">
                  <c:v>82.157394359094425</c:v>
                </c:pt>
                <c:pt idx="517">
                  <c:v>82.032609979821999</c:v>
                </c:pt>
                <c:pt idx="518">
                  <c:v>81.908015128728167</c:v>
                </c:pt>
                <c:pt idx="519">
                  <c:v>81.783609517948904</c:v>
                </c:pt>
                <c:pt idx="520">
                  <c:v>81.65939286005748</c:v>
                </c:pt>
                <c:pt idx="521">
                  <c:v>81.535364868063638</c:v>
                </c:pt>
                <c:pt idx="522">
                  <c:v>81.411525255413039</c:v>
                </c:pt>
                <c:pt idx="523">
                  <c:v>81.287873735986608</c:v>
                </c:pt>
                <c:pt idx="524">
                  <c:v>81.164410024099837</c:v>
                </c:pt>
                <c:pt idx="525">
                  <c:v>81.041133834502062</c:v>
                </c:pt>
                <c:pt idx="526">
                  <c:v>80.918044882375966</c:v>
                </c:pt>
                <c:pt idx="527">
                  <c:v>80.795142883336766</c:v>
                </c:pt>
                <c:pt idx="528">
                  <c:v>80.672427553431604</c:v>
                </c:pt>
                <c:pt idx="529">
                  <c:v>80.54989860913895</c:v>
                </c:pt>
                <c:pt idx="530">
                  <c:v>80.427555767367878</c:v>
                </c:pt>
                <c:pt idx="531">
                  <c:v>80.305398745457438</c:v>
                </c:pt>
                <c:pt idx="532">
                  <c:v>80.18342726117595</c:v>
                </c:pt>
                <c:pt idx="533">
                  <c:v>80.061641032720516</c:v>
                </c:pt>
                <c:pt idx="534">
                  <c:v>79.940039778716113</c:v>
                </c:pt>
                <c:pt idx="535">
                  <c:v>79.81862321821518</c:v>
                </c:pt>
                <c:pt idx="536">
                  <c:v>79.697391070696838</c:v>
                </c:pt>
                <c:pt idx="537">
                  <c:v>79.576343056066264</c:v>
                </c:pt>
                <c:pt idx="538">
                  <c:v>79.455478894654107</c:v>
                </c:pt>
                <c:pt idx="539">
                  <c:v>79.334798307215721</c:v>
                </c:pt>
                <c:pt idx="540">
                  <c:v>79.214301014930626</c:v>
                </c:pt>
                <c:pt idx="541">
                  <c:v>79.093986739401842</c:v>
                </c:pt>
                <c:pt idx="542">
                  <c:v>78.973855202655201</c:v>
                </c:pt>
                <c:pt idx="543">
                  <c:v>78.853906127138771</c:v>
                </c:pt>
                <c:pt idx="544">
                  <c:v>78.734139235722097</c:v>
                </c:pt>
                <c:pt idx="545">
                  <c:v>78.614554251695751</c:v>
                </c:pt>
                <c:pt idx="546">
                  <c:v>78.495150898770532</c:v>
                </c:pt>
                <c:pt idx="547">
                  <c:v>78.375928901076847</c:v>
                </c:pt>
                <c:pt idx="548">
                  <c:v>78.256887983164162</c:v>
                </c:pt>
                <c:pt idx="549">
                  <c:v>78.1380278700003</c:v>
                </c:pt>
                <c:pt idx="550">
                  <c:v>78.019348286970768</c:v>
                </c:pt>
                <c:pt idx="551">
                  <c:v>77.900848959878246</c:v>
                </c:pt>
                <c:pt idx="552">
                  <c:v>77.782529614941794</c:v>
                </c:pt>
                <c:pt idx="553">
                  <c:v>77.664389978796365</c:v>
                </c:pt>
                <c:pt idx="554">
                  <c:v>77.546429778492097</c:v>
                </c:pt>
                <c:pt idx="555">
                  <c:v>77.428648741493689</c:v>
                </c:pt>
                <c:pt idx="556">
                  <c:v>77.31104659567977</c:v>
                </c:pt>
                <c:pt idx="557">
                  <c:v>77.193623069342294</c:v>
                </c:pt>
                <c:pt idx="558">
                  <c:v>77.076377891185899</c:v>
                </c:pt>
                <c:pt idx="559">
                  <c:v>76.959310790327265</c:v>
                </c:pt>
                <c:pt idx="560">
                  <c:v>76.842421496294534</c:v>
                </c:pt>
                <c:pt idx="561">
                  <c:v>76.72570973902657</c:v>
                </c:pt>
                <c:pt idx="562">
                  <c:v>76.609175248872532</c:v>
                </c:pt>
                <c:pt idx="563">
                  <c:v>76.492817756591094</c:v>
                </c:pt>
                <c:pt idx="564">
                  <c:v>76.376636993349805</c:v>
                </c:pt>
                <c:pt idx="565">
                  <c:v>76.260632690724591</c:v>
                </c:pt>
                <c:pt idx="566">
                  <c:v>76.144804580699088</c:v>
                </c:pt>
                <c:pt idx="567">
                  <c:v>76.029152395663942</c:v>
                </c:pt>
                <c:pt idx="568">
                  <c:v>75.913675868416334</c:v>
                </c:pt>
                <c:pt idx="569">
                  <c:v>75.798374732159203</c:v>
                </c:pt>
                <c:pt idx="570">
                  <c:v>75.683248720500771</c:v>
                </c:pt>
                <c:pt idx="571">
                  <c:v>75.568297567453868</c:v>
                </c:pt>
                <c:pt idx="572">
                  <c:v>75.453521007435256</c:v>
                </c:pt>
                <c:pt idx="573">
                  <c:v>75.338918775265142</c:v>
                </c:pt>
                <c:pt idx="574">
                  <c:v>75.224490606166498</c:v>
                </c:pt>
                <c:pt idx="575">
                  <c:v>75.110236235764418</c:v>
                </c:pt>
                <c:pt idx="576">
                  <c:v>74.996155400085527</c:v>
                </c:pt>
                <c:pt idx="577">
                  <c:v>74.88224783555745</c:v>
                </c:pt>
                <c:pt idx="578">
                  <c:v>74.768513279008062</c:v>
                </c:pt>
                <c:pt idx="579">
                  <c:v>74.654951467665015</c:v>
                </c:pt>
                <c:pt idx="580">
                  <c:v>74.541562139155062</c:v>
                </c:pt>
                <c:pt idx="581">
                  <c:v>74.428345031503426</c:v>
                </c:pt>
                <c:pt idx="582">
                  <c:v>74.315299883133264</c:v>
                </c:pt>
                <c:pt idx="583">
                  <c:v>74.202426432864996</c:v>
                </c:pt>
                <c:pt idx="584">
                  <c:v>74.089724419915783</c:v>
                </c:pt>
                <c:pt idx="585">
                  <c:v>73.977193583898824</c:v>
                </c:pt>
                <c:pt idx="586">
                  <c:v>73.864833664822825</c:v>
                </c:pt>
                <c:pt idx="587">
                  <c:v>73.752644403091381</c:v>
                </c:pt>
                <c:pt idx="588">
                  <c:v>73.640625539502366</c:v>
                </c:pt>
                <c:pt idx="589">
                  <c:v>73.528776815247383</c:v>
                </c:pt>
                <c:pt idx="590">
                  <c:v>73.417097971911019</c:v>
                </c:pt>
                <c:pt idx="591">
                  <c:v>73.305588751470495</c:v>
                </c:pt>
                <c:pt idx="592">
                  <c:v>73.194248896294823</c:v>
                </c:pt>
                <c:pt idx="593">
                  <c:v>73.08307814914437</c:v>
                </c:pt>
                <c:pt idx="594">
                  <c:v>72.972076253170172</c:v>
                </c:pt>
                <c:pt idx="595">
                  <c:v>72.861242951913411</c:v>
                </c:pt>
                <c:pt idx="596">
                  <c:v>72.750577989304773</c:v>
                </c:pt>
                <c:pt idx="597">
                  <c:v>72.64008110966391</c:v>
                </c:pt>
                <c:pt idx="598">
                  <c:v>72.529752057698715</c:v>
                </c:pt>
                <c:pt idx="599">
                  <c:v>72.419590578504966</c:v>
                </c:pt>
                <c:pt idx="600">
                  <c:v>72.309596417565501</c:v>
                </c:pt>
                <c:pt idx="601">
                  <c:v>72.199769320749752</c:v>
                </c:pt>
                <c:pt idx="602">
                  <c:v>72.090109034313173</c:v>
                </c:pt>
                <c:pt idx="603">
                  <c:v>71.98061530489656</c:v>
                </c:pt>
                <c:pt idx="604">
                  <c:v>71.871287879525568</c:v>
                </c:pt>
                <c:pt idx="605">
                  <c:v>71.76212650561007</c:v>
                </c:pt>
                <c:pt idx="606">
                  <c:v>71.653130930943576</c:v>
                </c:pt>
                <c:pt idx="607">
                  <c:v>71.544300903702634</c:v>
                </c:pt>
                <c:pt idx="608">
                  <c:v>71.435636172446337</c:v>
                </c:pt>
                <c:pt idx="609">
                  <c:v>71.327136486115648</c:v>
                </c:pt>
                <c:pt idx="610">
                  <c:v>71.218801594032811</c:v>
                </c:pt>
                <c:pt idx="611">
                  <c:v>71.110631245900862</c:v>
                </c:pt>
                <c:pt idx="612">
                  <c:v>71.002625191802963</c:v>
                </c:pt>
                <c:pt idx="613">
                  <c:v>70.894783182201905</c:v>
                </c:pt>
                <c:pt idx="614">
                  <c:v>70.787104967939456</c:v>
                </c:pt>
                <c:pt idx="615">
                  <c:v>70.679590300235787</c:v>
                </c:pt>
                <c:pt idx="616">
                  <c:v>70.572238930689011</c:v>
                </c:pt>
                <c:pt idx="617">
                  <c:v>70.465050611274435</c:v>
                </c:pt>
                <c:pt idx="618">
                  <c:v>70.358025094344157</c:v>
                </c:pt>
                <c:pt idx="619">
                  <c:v>70.25116213262632</c:v>
                </c:pt>
                <c:pt idx="620">
                  <c:v>70.144461479224745</c:v>
                </c:pt>
                <c:pt idx="621">
                  <c:v>70.037922887618166</c:v>
                </c:pt>
                <c:pt idx="622">
                  <c:v>69.931546111659799</c:v>
                </c:pt>
                <c:pt idx="623">
                  <c:v>69.825330905576664</c:v>
                </c:pt>
                <c:pt idx="624">
                  <c:v>69.719277023969113</c:v>
                </c:pt>
                <c:pt idx="625">
                  <c:v>69.613384221810222</c:v>
                </c:pt>
                <c:pt idx="626">
                  <c:v>69.50765225444519</c:v>
                </c:pt>
                <c:pt idx="627">
                  <c:v>69.402080877590862</c:v>
                </c:pt>
                <c:pt idx="628">
                  <c:v>69.296669847335039</c:v>
                </c:pt>
                <c:pt idx="629">
                  <c:v>69.191418920136073</c:v>
                </c:pt>
                <c:pt idx="630">
                  <c:v>69.086327852822166</c:v>
                </c:pt>
                <c:pt idx="631">
                  <c:v>68.98139640259086</c:v>
                </c:pt>
                <c:pt idx="632">
                  <c:v>68.876624327008471</c:v>
                </c:pt>
                <c:pt idx="633">
                  <c:v>68.772011384009588</c:v>
                </c:pt>
                <c:pt idx="634">
                  <c:v>68.667557331896376</c:v>
                </c:pt>
                <c:pt idx="635">
                  <c:v>68.563261929338182</c:v>
                </c:pt>
                <c:pt idx="636">
                  <c:v>68.459124935370838</c:v>
                </c:pt>
                <c:pt idx="637">
                  <c:v>68.355146109396202</c:v>
                </c:pt>
                <c:pt idx="638">
                  <c:v>68.251325211181552</c:v>
                </c:pt>
                <c:pt idx="639">
                  <c:v>68.147662000859029</c:v>
                </c:pt>
                <c:pt idx="640">
                  <c:v>68.044156238925098</c:v>
                </c:pt>
                <c:pt idx="641">
                  <c:v>67.940807686240007</c:v>
                </c:pt>
                <c:pt idx="642">
                  <c:v>67.837616104027219</c:v>
                </c:pt>
                <c:pt idx="643">
                  <c:v>67.734581253872861</c:v>
                </c:pt>
                <c:pt idx="644">
                  <c:v>67.631702897725162</c:v>
                </c:pt>
                <c:pt idx="645">
                  <c:v>67.528980797893908</c:v>
                </c:pt>
                <c:pt idx="646">
                  <c:v>67.426414717049951</c:v>
                </c:pt>
                <c:pt idx="647">
                  <c:v>67.324004418224547</c:v>
                </c:pt>
                <c:pt idx="648">
                  <c:v>67.221749664808883</c:v>
                </c:pt>
                <c:pt idx="649">
                  <c:v>67.119650220553552</c:v>
                </c:pt>
                <c:pt idx="650">
                  <c:v>67.017705849567946</c:v>
                </c:pt>
                <c:pt idx="651">
                  <c:v>66.915916316319752</c:v>
                </c:pt>
                <c:pt idx="652">
                  <c:v>66.814281385634388</c:v>
                </c:pt>
                <c:pt idx="653">
                  <c:v>66.712800822694433</c:v>
                </c:pt>
                <c:pt idx="654">
                  <c:v>66.611474393039188</c:v>
                </c:pt>
                <c:pt idx="655">
                  <c:v>66.51030186256402</c:v>
                </c:pt>
                <c:pt idx="656">
                  <c:v>66.409282997519853</c:v>
                </c:pt>
                <c:pt idx="657">
                  <c:v>66.308417564512666</c:v>
                </c:pt>
                <c:pt idx="658">
                  <c:v>66.207705330502918</c:v>
                </c:pt>
                <c:pt idx="659">
                  <c:v>66.107146062805015</c:v>
                </c:pt>
                <c:pt idx="660">
                  <c:v>66.006739529086786</c:v>
                </c:pt>
                <c:pt idx="661">
                  <c:v>65.906485497368905</c:v>
                </c:pt>
                <c:pt idx="662">
                  <c:v>65.806383736024443</c:v>
                </c:pt>
                <c:pt idx="663">
                  <c:v>65.706434013778249</c:v>
                </c:pt>
                <c:pt idx="664">
                  <c:v>65.606636099706435</c:v>
                </c:pt>
                <c:pt idx="665">
                  <c:v>65.50698976323585</c:v>
                </c:pt>
                <c:pt idx="666">
                  <c:v>65.40749477414353</c:v>
                </c:pt>
                <c:pt idx="667">
                  <c:v>65.30815090255625</c:v>
                </c:pt>
                <c:pt idx="668">
                  <c:v>65.208957918949864</c:v>
                </c:pt>
                <c:pt idx="669">
                  <c:v>65.109915594148845</c:v>
                </c:pt>
                <c:pt idx="670">
                  <c:v>65.01102369932579</c:v>
                </c:pt>
                <c:pt idx="671">
                  <c:v>64.912282006000808</c:v>
                </c:pt>
                <c:pt idx="672">
                  <c:v>64.813690286041066</c:v>
                </c:pt>
                <c:pt idx="673">
                  <c:v>64.715248311660147</c:v>
                </c:pt>
                <c:pt idx="674">
                  <c:v>64.616955855417743</c:v>
                </c:pt>
                <c:pt idx="675">
                  <c:v>64.518812690218894</c:v>
                </c:pt>
                <c:pt idx="676">
                  <c:v>64.420818589313583</c:v>
                </c:pt>
                <c:pt idx="677">
                  <c:v>64.322973326296193</c:v>
                </c:pt>
                <c:pt idx="678">
                  <c:v>64.225276675104993</c:v>
                </c:pt>
                <c:pt idx="679">
                  <c:v>64.127728410021589</c:v>
                </c:pt>
                <c:pt idx="680">
                  <c:v>64.030328305670437</c:v>
                </c:pt>
                <c:pt idx="681">
                  <c:v>63.933076137018283</c:v>
                </c:pt>
                <c:pt idx="682">
                  <c:v>63.835971679373657</c:v>
                </c:pt>
                <c:pt idx="683">
                  <c:v>63.739014708386406</c:v>
                </c:pt>
                <c:pt idx="684">
                  <c:v>63.642205000047092</c:v>
                </c:pt>
                <c:pt idx="685">
                  <c:v>63.545542330686516</c:v>
                </c:pt>
                <c:pt idx="686">
                  <c:v>63.44902647697522</c:v>
                </c:pt>
                <c:pt idx="687">
                  <c:v>63.352657215922918</c:v>
                </c:pt>
                <c:pt idx="688">
                  <c:v>63.256434324878015</c:v>
                </c:pt>
                <c:pt idx="689">
                  <c:v>63.160357581527137</c:v>
                </c:pt>
                <c:pt idx="690">
                  <c:v>63.064426763894481</c:v>
                </c:pt>
                <c:pt idx="691">
                  <c:v>62.968641650341489</c:v>
                </c:pt>
                <c:pt idx="692">
                  <c:v>62.873002019566179</c:v>
                </c:pt>
                <c:pt idx="693">
                  <c:v>62.777507650602701</c:v>
                </c:pt>
                <c:pt idx="694">
                  <c:v>62.682158322820804</c:v>
                </c:pt>
                <c:pt idx="695">
                  <c:v>62.586953815925405</c:v>
                </c:pt>
                <c:pt idx="696">
                  <c:v>62.491893909955934</c:v>
                </c:pt>
                <c:pt idx="697">
                  <c:v>62.396978385285955</c:v>
                </c:pt>
                <c:pt idx="698">
                  <c:v>62.302207022622596</c:v>
                </c:pt>
                <c:pt idx="699">
                  <c:v>62.207579603006046</c:v>
                </c:pt>
                <c:pt idx="700">
                  <c:v>62.113095907809097</c:v>
                </c:pt>
                <c:pt idx="701">
                  <c:v>62.01875571873655</c:v>
                </c:pt>
                <c:pt idx="702">
                  <c:v>61.924558817824803</c:v>
                </c:pt>
                <c:pt idx="703">
                  <c:v>61.830504987441287</c:v>
                </c:pt>
                <c:pt idx="704">
                  <c:v>61.736594010284009</c:v>
                </c:pt>
                <c:pt idx="705">
                  <c:v>61.642825669380997</c:v>
                </c:pt>
                <c:pt idx="706">
                  <c:v>61.549199748089833</c:v>
                </c:pt>
                <c:pt idx="707">
                  <c:v>61.455716030097129</c:v>
                </c:pt>
                <c:pt idx="708">
                  <c:v>61.362374299418093</c:v>
                </c:pt>
                <c:pt idx="709">
                  <c:v>61.269174340395935</c:v>
                </c:pt>
                <c:pt idx="710">
                  <c:v>61.176115937701425</c:v>
                </c:pt>
                <c:pt idx="711">
                  <c:v>61.083198876332396</c:v>
                </c:pt>
                <c:pt idx="712">
                  <c:v>60.990422941613218</c:v>
                </c:pt>
                <c:pt idx="713">
                  <c:v>60.897787919194336</c:v>
                </c:pt>
                <c:pt idx="714">
                  <c:v>60.805293595051758</c:v>
                </c:pt>
                <c:pt idx="715">
                  <c:v>60.712939755486524</c:v>
                </c:pt>
                <c:pt idx="716">
                  <c:v>60.620726187124326</c:v>
                </c:pt>
                <c:pt idx="717">
                  <c:v>60.528652676914881</c:v>
                </c:pt>
                <c:pt idx="718">
                  <c:v>60.436719012131498</c:v>
                </c:pt>
                <c:pt idx="719">
                  <c:v>60.3449249803706</c:v>
                </c:pt>
                <c:pt idx="720">
                  <c:v>60.253270369551224</c:v>
                </c:pt>
                <c:pt idx="721">
                  <c:v>60.161754967914518</c:v>
                </c:pt>
                <c:pt idx="722">
                  <c:v>60.070378564023258</c:v>
                </c:pt>
                <c:pt idx="723">
                  <c:v>59.979140946761341</c:v>
                </c:pt>
                <c:pt idx="724">
                  <c:v>59.888041905333345</c:v>
                </c:pt>
                <c:pt idx="725">
                  <c:v>59.797081229264023</c:v>
                </c:pt>
                <c:pt idx="726">
                  <c:v>59.706258708397762</c:v>
                </c:pt>
                <c:pt idx="727">
                  <c:v>59.615574132898175</c:v>
                </c:pt>
                <c:pt idx="728">
                  <c:v>59.525027293247582</c:v>
                </c:pt>
                <c:pt idx="729">
                  <c:v>59.434617980246529</c:v>
                </c:pt>
                <c:pt idx="730">
                  <c:v>59.344345985013305</c:v>
                </c:pt>
                <c:pt idx="731">
                  <c:v>59.25421109898344</c:v>
                </c:pt>
                <c:pt idx="732">
                  <c:v>59.164213113909248</c:v>
                </c:pt>
                <c:pt idx="733">
                  <c:v>59.074351821859352</c:v>
                </c:pt>
                <c:pt idx="734">
                  <c:v>58.984627015218194</c:v>
                </c:pt>
                <c:pt idx="735">
                  <c:v>58.895038486685522</c:v>
                </c:pt>
                <c:pt idx="736">
                  <c:v>58.805586029275979</c:v>
                </c:pt>
                <c:pt idx="737">
                  <c:v>58.716269436318541</c:v>
                </c:pt>
                <c:pt idx="738">
                  <c:v>58.627088501456136</c:v>
                </c:pt>
                <c:pt idx="739">
                  <c:v>58.538043018645084</c:v>
                </c:pt>
                <c:pt idx="740">
                  <c:v>58.449132782154649</c:v>
                </c:pt>
                <c:pt idx="741">
                  <c:v>58.360357586566614</c:v>
                </c:pt>
                <c:pt idx="742">
                  <c:v>58.271717226774705</c:v>
                </c:pt>
                <c:pt idx="743">
                  <c:v>58.183211497984182</c:v>
                </c:pt>
                <c:pt idx="744">
                  <c:v>58.094840195711392</c:v>
                </c:pt>
                <c:pt idx="745">
                  <c:v>58.006603115783236</c:v>
                </c:pt>
                <c:pt idx="746">
                  <c:v>57.918500054336725</c:v>
                </c:pt>
                <c:pt idx="747">
                  <c:v>57.830530807818512</c:v>
                </c:pt>
                <c:pt idx="748">
                  <c:v>57.742695172984369</c:v>
                </c:pt>
                <c:pt idx="749">
                  <c:v>57.654992946898858</c:v>
                </c:pt>
                <c:pt idx="750">
                  <c:v>57.567423926934708</c:v>
                </c:pt>
                <c:pt idx="751">
                  <c:v>57.479987910772394</c:v>
                </c:pt>
                <c:pt idx="752">
                  <c:v>57.392684696399726</c:v>
                </c:pt>
                <c:pt idx="753">
                  <c:v>57.305514082111294</c:v>
                </c:pt>
                <c:pt idx="754">
                  <c:v>57.218475866508108</c:v>
                </c:pt>
                <c:pt idx="755">
                  <c:v>57.131569848497008</c:v>
                </c:pt>
                <c:pt idx="756">
                  <c:v>57.044795827290301</c:v>
                </c:pt>
                <c:pt idx="757">
                  <c:v>56.958153602405247</c:v>
                </c:pt>
                <c:pt idx="758">
                  <c:v>56.871642973663626</c:v>
                </c:pt>
                <c:pt idx="759">
                  <c:v>56.785263741191216</c:v>
                </c:pt>
                <c:pt idx="760">
                  <c:v>56.699015705417409</c:v>
                </c:pt>
                <c:pt idx="761">
                  <c:v>56.61289866707471</c:v>
                </c:pt>
                <c:pt idx="762">
                  <c:v>56.526912427198276</c:v>
                </c:pt>
                <c:pt idx="763">
                  <c:v>56.441056787125461</c:v>
                </c:pt>
                <c:pt idx="764">
                  <c:v>56.355331548495364</c:v>
                </c:pt>
                <c:pt idx="765">
                  <c:v>56.269736513248326</c:v>
                </c:pt>
                <c:pt idx="766">
                  <c:v>56.184271483625565</c:v>
                </c:pt>
                <c:pt idx="767">
                  <c:v>56.098936262168635</c:v>
                </c:pt>
                <c:pt idx="768">
                  <c:v>56.013730651719001</c:v>
                </c:pt>
                <c:pt idx="769">
                  <c:v>55.928654455417586</c:v>
                </c:pt>
                <c:pt idx="770">
                  <c:v>55.843707476704303</c:v>
                </c:pt>
                <c:pt idx="771">
                  <c:v>55.758889519317606</c:v>
                </c:pt>
                <c:pt idx="772">
                  <c:v>55.674200387294071</c:v>
                </c:pt>
                <c:pt idx="773">
                  <c:v>55.589639884967852</c:v>
                </c:pt>
                <c:pt idx="774">
                  <c:v>55.505207816970369</c:v>
                </c:pt>
                <c:pt idx="775">
                  <c:v>55.420903988229711</c:v>
                </c:pt>
                <c:pt idx="776">
                  <c:v>55.336728203970289</c:v>
                </c:pt>
                <c:pt idx="777">
                  <c:v>55.252680269712314</c:v>
                </c:pt>
                <c:pt idx="778">
                  <c:v>55.168759991271408</c:v>
                </c:pt>
                <c:pt idx="779">
                  <c:v>55.084967174758134</c:v>
                </c:pt>
                <c:pt idx="780">
                  <c:v>55.001301626577536</c:v>
                </c:pt>
                <c:pt idx="781">
                  <c:v>54.917763153428673</c:v>
                </c:pt>
                <c:pt idx="782">
                  <c:v>54.834351562304221</c:v>
                </c:pt>
                <c:pt idx="783">
                  <c:v>54.751066660490032</c:v>
                </c:pt>
                <c:pt idx="784">
                  <c:v>54.667908255564591</c:v>
                </c:pt>
                <c:pt idx="785">
                  <c:v>54.58487615539871</c:v>
                </c:pt>
                <c:pt idx="786">
                  <c:v>54.501970168154962</c:v>
                </c:pt>
                <c:pt idx="787">
                  <c:v>54.419190102287345</c:v>
                </c:pt>
                <c:pt idx="788">
                  <c:v>54.336535766540756</c:v>
                </c:pt>
                <c:pt idx="789">
                  <c:v>54.254006969950566</c:v>
                </c:pt>
                <c:pt idx="790">
                  <c:v>54.171603521842208</c:v>
                </c:pt>
                <c:pt idx="791">
                  <c:v>54.089325231830742</c:v>
                </c:pt>
                <c:pt idx="792">
                  <c:v>54.007171909820343</c:v>
                </c:pt>
                <c:pt idx="793">
                  <c:v>53.925143366003944</c:v>
                </c:pt>
                <c:pt idx="794">
                  <c:v>53.843239410862751</c:v>
                </c:pt>
                <c:pt idx="795">
                  <c:v>53.761459855165867</c:v>
                </c:pt>
                <c:pt idx="796">
                  <c:v>53.679804509969735</c:v>
                </c:pt>
                <c:pt idx="797">
                  <c:v>53.598273186617831</c:v>
                </c:pt>
                <c:pt idx="798">
                  <c:v>53.516865696740119</c:v>
                </c:pt>
                <c:pt idx="799">
                  <c:v>53.435581852252746</c:v>
                </c:pt>
                <c:pt idx="800">
                  <c:v>53.35442146535744</c:v>
                </c:pt>
                <c:pt idx="801">
                  <c:v>53.273384348541228</c:v>
                </c:pt>
                <c:pt idx="802">
                  <c:v>53.192470314575907</c:v>
                </c:pt>
                <c:pt idx="803">
                  <c:v>53.111679176517654</c:v>
                </c:pt>
                <c:pt idx="804">
                  <c:v>53.03101074770661</c:v>
                </c:pt>
                <c:pt idx="805">
                  <c:v>52.950464841766376</c:v>
                </c:pt>
                <c:pt idx="806">
                  <c:v>52.870041272603672</c:v>
                </c:pt>
                <c:pt idx="807">
                  <c:v>52.789739854407848</c:v>
                </c:pt>
                <c:pt idx="808">
                  <c:v>52.709560401650457</c:v>
                </c:pt>
                <c:pt idx="809">
                  <c:v>52.629502729084869</c:v>
                </c:pt>
                <c:pt idx="810">
                  <c:v>52.549566651745799</c:v>
                </c:pt>
                <c:pt idx="811">
                  <c:v>52.4697519849489</c:v>
                </c:pt>
                <c:pt idx="812">
                  <c:v>52.390058544290319</c:v>
                </c:pt>
                <c:pt idx="813">
                  <c:v>52.310486145646294</c:v>
                </c:pt>
                <c:pt idx="814">
                  <c:v>52.231034605172745</c:v>
                </c:pt>
                <c:pt idx="815">
                  <c:v>52.151703739304779</c:v>
                </c:pt>
                <c:pt idx="816">
                  <c:v>52.072493364756333</c:v>
                </c:pt>
                <c:pt idx="817">
                  <c:v>51.993403298519716</c:v>
                </c:pt>
                <c:pt idx="818">
                  <c:v>51.914433357865214</c:v>
                </c:pt>
                <c:pt idx="819">
                  <c:v>51.835583360340628</c:v>
                </c:pt>
                <c:pt idx="820">
                  <c:v>51.756853123770902</c:v>
                </c:pt>
                <c:pt idx="821">
                  <c:v>51.678242466257629</c:v>
                </c:pt>
                <c:pt idx="822">
                  <c:v>51.599751206178759</c:v>
                </c:pt>
                <c:pt idx="823">
                  <c:v>51.521379162188033</c:v>
                </c:pt>
                <c:pt idx="824">
                  <c:v>51.443126153214649</c:v>
                </c:pt>
                <c:pt idx="825">
                  <c:v>51.364991998462799</c:v>
                </c:pt>
                <c:pt idx="826">
                  <c:v>51.286976517411318</c:v>
                </c:pt>
                <c:pt idx="827">
                  <c:v>51.209079529813195</c:v>
                </c:pt>
                <c:pt idx="828">
                  <c:v>51.131300855695194</c:v>
                </c:pt>
                <c:pt idx="829">
                  <c:v>51.053640315357441</c:v>
                </c:pt>
                <c:pt idx="830">
                  <c:v>50.976097729372967</c:v>
                </c:pt>
                <c:pt idx="831">
                  <c:v>50.898672918587373</c:v>
                </c:pt>
                <c:pt idx="832">
                  <c:v>50.821365704118335</c:v>
                </c:pt>
                <c:pt idx="833">
                  <c:v>50.744175907355221</c:v>
                </c:pt>
                <c:pt idx="834">
                  <c:v>50.667103349958708</c:v>
                </c:pt>
                <c:pt idx="835">
                  <c:v>50.590147853860309</c:v>
                </c:pt>
                <c:pt idx="836">
                  <c:v>50.513309241262</c:v>
                </c:pt>
                <c:pt idx="837">
                  <c:v>50.436587334635846</c:v>
                </c:pt>
                <c:pt idx="838">
                  <c:v>50.359981956723487</c:v>
                </c:pt>
                <c:pt idx="839">
                  <c:v>50.283492930535864</c:v>
                </c:pt>
                <c:pt idx="840">
                  <c:v>50.20712007935267</c:v>
                </c:pt>
                <c:pt idx="841">
                  <c:v>50.130863226722035</c:v>
                </c:pt>
                <c:pt idx="842">
                  <c:v>50.054722196460112</c:v>
                </c:pt>
                <c:pt idx="843">
                  <c:v>49.978696812650611</c:v>
                </c:pt>
                <c:pt idx="844">
                  <c:v>49.902786899644454</c:v>
                </c:pt>
                <c:pt idx="845">
                  <c:v>49.826992282059351</c:v>
                </c:pt>
                <c:pt idx="846">
                  <c:v>49.751312784779365</c:v>
                </c:pt>
                <c:pt idx="847">
                  <c:v>49.675748232954589</c:v>
                </c:pt>
                <c:pt idx="848">
                  <c:v>49.600298452000622</c:v>
                </c:pt>
                <c:pt idx="849">
                  <c:v>49.52496326759826</c:v>
                </c:pt>
                <c:pt idx="850">
                  <c:v>49.44974250569306</c:v>
                </c:pt>
                <c:pt idx="851">
                  <c:v>49.374635992494945</c:v>
                </c:pt>
                <c:pt idx="852">
                  <c:v>49.299643554477797</c:v>
                </c:pt>
                <c:pt idx="853">
                  <c:v>49.224765018379038</c:v>
                </c:pt>
                <c:pt idx="854">
                  <c:v>49.150000211199277</c:v>
                </c:pt>
                <c:pt idx="855">
                  <c:v>49.075348960201843</c:v>
                </c:pt>
                <c:pt idx="856">
                  <c:v>49.0008110929125</c:v>
                </c:pt>
                <c:pt idx="857">
                  <c:v>48.926386437118907</c:v>
                </c:pt>
                <c:pt idx="858">
                  <c:v>48.852074820870307</c:v>
                </c:pt>
                <c:pt idx="859">
                  <c:v>48.777876072477085</c:v>
                </c:pt>
                <c:pt idx="860">
                  <c:v>48.703790020510461</c:v>
                </c:pt>
                <c:pt idx="861">
                  <c:v>48.629816493801954</c:v>
                </c:pt>
                <c:pt idx="862">
                  <c:v>48.555955321443101</c:v>
                </c:pt>
                <c:pt idx="863">
                  <c:v>48.482206332785019</c:v>
                </c:pt>
                <c:pt idx="864">
                  <c:v>48.408569357438019</c:v>
                </c:pt>
                <c:pt idx="865">
                  <c:v>48.335044225271204</c:v>
                </c:pt>
                <c:pt idx="866">
                  <c:v>48.261630766412061</c:v>
                </c:pt>
                <c:pt idx="867">
                  <c:v>48.188328811246116</c:v>
                </c:pt>
                <c:pt idx="868">
                  <c:v>48.115138190416481</c:v>
                </c:pt>
                <c:pt idx="869">
                  <c:v>48.042058734823527</c:v>
                </c:pt>
                <c:pt idx="870">
                  <c:v>47.969090275624453</c:v>
                </c:pt>
                <c:pt idx="871">
                  <c:v>47.896232644232875</c:v>
                </c:pt>
                <c:pt idx="872">
                  <c:v>47.823485672318519</c:v>
                </c:pt>
                <c:pt idx="873">
                  <c:v>47.750849191806722</c:v>
                </c:pt>
                <c:pt idx="874">
                  <c:v>47.678323034878147</c:v>
                </c:pt>
                <c:pt idx="875">
                  <c:v>47.605907033968322</c:v>
                </c:pt>
                <c:pt idx="876">
                  <c:v>47.533601021767282</c:v>
                </c:pt>
                <c:pt idx="877">
                  <c:v>47.461404831219184</c:v>
                </c:pt>
                <c:pt idx="878">
                  <c:v>47.389318295521925</c:v>
                </c:pt>
                <c:pt idx="879">
                  <c:v>47.317341248126738</c:v>
                </c:pt>
                <c:pt idx="880">
                  <c:v>47.24547352273779</c:v>
                </c:pt>
                <c:pt idx="881">
                  <c:v>47.173714953311908</c:v>
                </c:pt>
                <c:pt idx="882">
                  <c:v>47.102065374058036</c:v>
                </c:pt>
                <c:pt idx="883">
                  <c:v>47.03052461943696</c:v>
                </c:pt>
                <c:pt idx="884">
                  <c:v>46.959092524160887</c:v>
                </c:pt>
                <c:pt idx="885">
                  <c:v>46.887768923193072</c:v>
                </c:pt>
                <c:pt idx="886">
                  <c:v>46.816553651747434</c:v>
                </c:pt>
                <c:pt idx="887">
                  <c:v>46.745446545288175</c:v>
                </c:pt>
                <c:pt idx="888">
                  <c:v>46.674447439529402</c:v>
                </c:pt>
                <c:pt idx="889">
                  <c:v>46.603556170434757</c:v>
                </c:pt>
                <c:pt idx="890">
                  <c:v>46.532772574217027</c:v>
                </c:pt>
                <c:pt idx="891">
                  <c:v>46.462096487337753</c:v>
                </c:pt>
                <c:pt idx="892">
                  <c:v>46.391527746506867</c:v>
                </c:pt>
                <c:pt idx="893">
                  <c:v>46.321066188682316</c:v>
                </c:pt>
                <c:pt idx="894">
                  <c:v>46.2507116510697</c:v>
                </c:pt>
                <c:pt idx="895">
                  <c:v>46.18046397112186</c:v>
                </c:pt>
                <c:pt idx="896">
                  <c:v>46.110322986538499</c:v>
                </c:pt>
                <c:pt idx="897">
                  <c:v>46.040288535265901</c:v>
                </c:pt>
                <c:pt idx="898">
                  <c:v>45.970360455496412</c:v>
                </c:pt>
                <c:pt idx="899">
                  <c:v>45.900538585668166</c:v>
                </c:pt>
                <c:pt idx="900">
                  <c:v>45.830822764464678</c:v>
                </c:pt>
                <c:pt idx="901">
                  <c:v>45.7612128308145</c:v>
                </c:pt>
                <c:pt idx="902">
                  <c:v>45.691708623890804</c:v>
                </c:pt>
                <c:pt idx="903">
                  <c:v>45.622309983111037</c:v>
                </c:pt>
                <c:pt idx="904">
                  <c:v>45.553016748136542</c:v>
                </c:pt>
                <c:pt idx="905">
                  <c:v>45.483828758872207</c:v>
                </c:pt>
                <c:pt idx="906">
                  <c:v>45.414745855466073</c:v>
                </c:pt>
                <c:pt idx="907">
                  <c:v>45.345767878308962</c:v>
                </c:pt>
                <c:pt idx="908">
                  <c:v>45.276894668034139</c:v>
                </c:pt>
                <c:pt idx="909">
                  <c:v>45.208126065516879</c:v>
                </c:pt>
                <c:pt idx="910">
                  <c:v>45.1394619118742</c:v>
                </c:pt>
                <c:pt idx="911">
                  <c:v>45.070902048464404</c:v>
                </c:pt>
                <c:pt idx="912">
                  <c:v>45.002446316886754</c:v>
                </c:pt>
                <c:pt idx="913">
                  <c:v>44.934094558981066</c:v>
                </c:pt>
                <c:pt idx="914">
                  <c:v>44.865846616827454</c:v>
                </c:pt>
                <c:pt idx="915">
                  <c:v>44.797702332745828</c:v>
                </c:pt>
                <c:pt idx="916">
                  <c:v>44.729661549295599</c:v>
                </c:pt>
                <c:pt idx="917">
                  <c:v>44.661724109275305</c:v>
                </c:pt>
                <c:pt idx="918">
                  <c:v>44.593889855722267</c:v>
                </c:pt>
                <c:pt idx="919">
                  <c:v>44.526158631912182</c:v>
                </c:pt>
                <c:pt idx="920">
                  <c:v>44.458530281358804</c:v>
                </c:pt>
                <c:pt idx="921">
                  <c:v>44.39100464781356</c:v>
                </c:pt>
                <c:pt idx="922">
                  <c:v>44.323581575265216</c:v>
                </c:pt>
                <c:pt idx="923">
                  <c:v>44.256260907939449</c:v>
                </c:pt>
                <c:pt idx="924">
                  <c:v>44.189042490298576</c:v>
                </c:pt>
                <c:pt idx="925">
                  <c:v>44.121926167041124</c:v>
                </c:pt>
                <c:pt idx="926">
                  <c:v>44.054911783101524</c:v>
                </c:pt>
                <c:pt idx="927">
                  <c:v>43.987999183649698</c:v>
                </c:pt>
                <c:pt idx="928">
                  <c:v>43.921188214090762</c:v>
                </c:pt>
                <c:pt idx="929">
                  <c:v>43.854478720064598</c:v>
                </c:pt>
                <c:pt idx="930">
                  <c:v>43.787870547445578</c:v>
                </c:pt>
                <c:pt idx="931">
                  <c:v>43.721363542342154</c:v>
                </c:pt>
                <c:pt idx="932">
                  <c:v>43.654957551096508</c:v>
                </c:pt>
                <c:pt idx="933">
                  <c:v>43.588652420284212</c:v>
                </c:pt>
                <c:pt idx="934">
                  <c:v>43.522447996713851</c:v>
                </c:pt>
                <c:pt idx="935">
                  <c:v>43.456344127426703</c:v>
                </c:pt>
                <c:pt idx="936">
                  <c:v>43.390340659696356</c:v>
                </c:pt>
                <c:pt idx="937">
                  <c:v>43.324437441028373</c:v>
                </c:pt>
                <c:pt idx="938">
                  <c:v>43.258634319159917</c:v>
                </c:pt>
                <c:pt idx="939">
                  <c:v>43.192931142059443</c:v>
                </c:pt>
                <c:pt idx="940">
                  <c:v>43.127327757926295</c:v>
                </c:pt>
                <c:pt idx="941">
                  <c:v>43.061824015190382</c:v>
                </c:pt>
                <c:pt idx="942">
                  <c:v>42.996419762511827</c:v>
                </c:pt>
                <c:pt idx="943">
                  <c:v>42.931114848780616</c:v>
                </c:pt>
                <c:pt idx="944">
                  <c:v>42.865909123116239</c:v>
                </c:pt>
                <c:pt idx="945">
                  <c:v>42.800802434867386</c:v>
                </c:pt>
                <c:pt idx="946">
                  <c:v>42.735794633611505</c:v>
                </c:pt>
                <c:pt idx="947">
                  <c:v>42.670885569154557</c:v>
                </c:pt>
                <c:pt idx="948">
                  <c:v>42.606075091530613</c:v>
                </c:pt>
                <c:pt idx="949">
                  <c:v>42.541363051001511</c:v>
                </c:pt>
                <c:pt idx="950">
                  <c:v>42.476749298056532</c:v>
                </c:pt>
                <c:pt idx="951">
                  <c:v>42.412233683412026</c:v>
                </c:pt>
                <c:pt idx="952">
                  <c:v>42.347816058011084</c:v>
                </c:pt>
                <c:pt idx="953">
                  <c:v>42.283496273023204</c:v>
                </c:pt>
                <c:pt idx="954">
                  <c:v>42.219274179843914</c:v>
                </c:pt>
                <c:pt idx="955">
                  <c:v>42.155149630094471</c:v>
                </c:pt>
                <c:pt idx="956">
                  <c:v>42.091122475621489</c:v>
                </c:pt>
                <c:pt idx="957">
                  <c:v>42.027192568496595</c:v>
                </c:pt>
                <c:pt idx="958">
                  <c:v>41.963359761016108</c:v>
                </c:pt>
                <c:pt idx="959">
                  <c:v>41.899623905700686</c:v>
                </c:pt>
                <c:pt idx="960">
                  <c:v>41.835984855294967</c:v>
                </c:pt>
                <c:pt idx="961">
                  <c:v>41.772442462767273</c:v>
                </c:pt>
                <c:pt idx="962">
                  <c:v>41.708996581309215</c:v>
                </c:pt>
                <c:pt idx="963">
                  <c:v>41.645647064335414</c:v>
                </c:pt>
                <c:pt idx="964">
                  <c:v>41.582393765483118</c:v>
                </c:pt>
                <c:pt idx="965">
                  <c:v>41.519236538611885</c:v>
                </c:pt>
                <c:pt idx="966">
                  <c:v>41.456175237803215</c:v>
                </c:pt>
                <c:pt idx="967">
                  <c:v>41.39320971736025</c:v>
                </c:pt>
                <c:pt idx="968">
                  <c:v>41.330339831807436</c:v>
                </c:pt>
                <c:pt idx="969">
                  <c:v>41.267565435890141</c:v>
                </c:pt>
                <c:pt idx="970">
                  <c:v>41.204886384574401</c:v>
                </c:pt>
                <c:pt idx="971">
                  <c:v>41.142302533046468</c:v>
                </c:pt>
                <c:pt idx="972">
                  <c:v>41.07981373671263</c:v>
                </c:pt>
                <c:pt idx="973">
                  <c:v>41.017419851198717</c:v>
                </c:pt>
                <c:pt idx="974">
                  <c:v>40.955120732349883</c:v>
                </c:pt>
                <c:pt idx="975">
                  <c:v>40.892916236230199</c:v>
                </c:pt>
                <c:pt idx="976">
                  <c:v>40.83080621912238</c:v>
                </c:pt>
                <c:pt idx="977">
                  <c:v>40.768790537527416</c:v>
                </c:pt>
                <c:pt idx="978">
                  <c:v>40.706869048164236</c:v>
                </c:pt>
                <c:pt idx="979">
                  <c:v>40.645041607969425</c:v>
                </c:pt>
                <c:pt idx="980">
                  <c:v>40.583308074096806</c:v>
                </c:pt>
                <c:pt idx="981">
                  <c:v>40.521668303917231</c:v>
                </c:pt>
                <c:pt idx="982">
                  <c:v>40.460122155018126</c:v>
                </c:pt>
                <c:pt idx="983">
                  <c:v>40.398669485203243</c:v>
                </c:pt>
                <c:pt idx="984">
                  <c:v>40.337310152492314</c:v>
                </c:pt>
                <c:pt idx="985">
                  <c:v>40.276044015120704</c:v>
                </c:pt>
                <c:pt idx="986">
                  <c:v>40.214870931539096</c:v>
                </c:pt>
                <c:pt idx="987">
                  <c:v>40.153790760413187</c:v>
                </c:pt>
                <c:pt idx="988">
                  <c:v>40.092803360623293</c:v>
                </c:pt>
                <c:pt idx="989">
                  <c:v>40.031908591264134</c:v>
                </c:pt>
                <c:pt idx="990">
                  <c:v>39.971106311644391</c:v>
                </c:pt>
                <c:pt idx="991">
                  <c:v>39.910396381286454</c:v>
                </c:pt>
                <c:pt idx="992">
                  <c:v>39.849778659926059</c:v>
                </c:pt>
                <c:pt idx="993">
                  <c:v>39.789253007512016</c:v>
                </c:pt>
                <c:pt idx="994">
                  <c:v>39.728819284205819</c:v>
                </c:pt>
                <c:pt idx="995">
                  <c:v>39.668477350381366</c:v>
                </c:pt>
                <c:pt idx="996">
                  <c:v>39.608227066624622</c:v>
                </c:pt>
                <c:pt idx="997">
                  <c:v>39.548068293733316</c:v>
                </c:pt>
                <c:pt idx="998">
                  <c:v>39.488000892716599</c:v>
                </c:pt>
                <c:pt idx="999">
                  <c:v>39.428024724794696</c:v>
                </c:pt>
                <c:pt idx="1000">
                  <c:v>39.368139651398664</c:v>
                </c:pt>
                <c:pt idx="1001">
                  <c:v>39.308345534169995</c:v>
                </c:pt>
                <c:pt idx="1002">
                  <c:v>39.248642234960329</c:v>
                </c:pt>
                <c:pt idx="1003">
                  <c:v>39.189029615831146</c:v>
                </c:pt>
                <c:pt idx="1004">
                  <c:v>39.129507539053421</c:v>
                </c:pt>
                <c:pt idx="1005">
                  <c:v>39.070075867107299</c:v>
                </c:pt>
                <c:pt idx="1006">
                  <c:v>39.01073446268186</c:v>
                </c:pt>
                <c:pt idx="1007">
                  <c:v>38.951483188674672</c:v>
                </c:pt>
                <c:pt idx="1008">
                  <c:v>38.892321908191576</c:v>
                </c:pt>
                <c:pt idx="1009">
                  <c:v>38.833250484546312</c:v>
                </c:pt>
                <c:pt idx="1010">
                  <c:v>38.77426878126024</c:v>
                </c:pt>
                <c:pt idx="1011">
                  <c:v>38.71537666206202</c:v>
                </c:pt>
                <c:pt idx="1012">
                  <c:v>38.656573990887253</c:v>
                </c:pt>
                <c:pt idx="1013">
                  <c:v>38.59786063187822</c:v>
                </c:pt>
                <c:pt idx="1014">
                  <c:v>38.539236449383573</c:v>
                </c:pt>
                <c:pt idx="1015">
                  <c:v>38.480701307957958</c:v>
                </c:pt>
                <c:pt idx="1016">
                  <c:v>38.422255072361764</c:v>
                </c:pt>
                <c:pt idx="1017">
                  <c:v>38.363897607560787</c:v>
                </c:pt>
                <c:pt idx="1018">
                  <c:v>38.305628778725897</c:v>
                </c:pt>
                <c:pt idx="1019">
                  <c:v>38.247448451232785</c:v>
                </c:pt>
                <c:pt idx="1020">
                  <c:v>38.189356490661581</c:v>
                </c:pt>
                <c:pt idx="1021">
                  <c:v>38.131352762796595</c:v>
                </c:pt>
                <c:pt idx="1022">
                  <c:v>38.073437133626008</c:v>
                </c:pt>
                <c:pt idx="1023">
                  <c:v>38.015609469341506</c:v>
                </c:pt>
                <c:pt idx="1024">
                  <c:v>37.957869636338032</c:v>
                </c:pt>
                <c:pt idx="1025">
                  <c:v>37.900217501213447</c:v>
                </c:pt>
                <c:pt idx="1026">
                  <c:v>37.842652930768239</c:v>
                </c:pt>
                <c:pt idx="1027">
                  <c:v>37.785175792005205</c:v>
                </c:pt>
                <c:pt idx="1028">
                  <c:v>37.727785952129118</c:v>
                </c:pt>
                <c:pt idx="1029">
                  <c:v>37.670483278546477</c:v>
                </c:pt>
                <c:pt idx="1030">
                  <c:v>37.613267638865146</c:v>
                </c:pt>
                <c:pt idx="1031">
                  <c:v>37.556138900894119</c:v>
                </c:pt>
                <c:pt idx="1032">
                  <c:v>37.499096932643113</c:v>
                </c:pt>
                <c:pt idx="1033">
                  <c:v>37.442141602322337</c:v>
                </c:pt>
                <c:pt idx="1034">
                  <c:v>37.385272778342177</c:v>
                </c:pt>
                <c:pt idx="1035">
                  <c:v>37.328490329312878</c:v>
                </c:pt>
                <c:pt idx="1036">
                  <c:v>37.271794124044234</c:v>
                </c:pt>
                <c:pt idx="1037">
                  <c:v>37.215184031545313</c:v>
                </c:pt>
                <c:pt idx="1038">
                  <c:v>37.158659921024132</c:v>
                </c:pt>
                <c:pt idx="1039">
                  <c:v>37.10222166188737</c:v>
                </c:pt>
                <c:pt idx="1040">
                  <c:v>37.045869123740033</c:v>
                </c:pt>
                <c:pt idx="1041">
                  <c:v>36.989602176385205</c:v>
                </c:pt>
                <c:pt idx="1042">
                  <c:v>36.933420689823691</c:v>
                </c:pt>
                <c:pt idx="1043">
                  <c:v>36.877324534253773</c:v>
                </c:pt>
                <c:pt idx="1044">
                  <c:v>36.821313580070864</c:v>
                </c:pt>
                <c:pt idx="1045">
                  <c:v>36.765387697867226</c:v>
                </c:pt>
                <c:pt idx="1046">
                  <c:v>36.709546758431678</c:v>
                </c:pt>
                <c:pt idx="1047">
                  <c:v>36.653790632749292</c:v>
                </c:pt>
                <c:pt idx="1048">
                  <c:v>36.598119192001093</c:v>
                </c:pt>
                <c:pt idx="1049">
                  <c:v>36.542532307563746</c:v>
                </c:pt>
                <c:pt idx="1050">
                  <c:v>36.487029851009311</c:v>
                </c:pt>
                <c:pt idx="1051">
                  <c:v>36.431611694104866</c:v>
                </c:pt>
                <c:pt idx="1052">
                  <c:v>36.376277708812282</c:v>
                </c:pt>
                <c:pt idx="1053">
                  <c:v>36.321027767287909</c:v>
                </c:pt>
                <c:pt idx="1054">
                  <c:v>36.265861741882233</c:v>
                </c:pt>
                <c:pt idx="1055">
                  <c:v>36.210779505139662</c:v>
                </c:pt>
                <c:pt idx="1056">
                  <c:v>36.155780929798169</c:v>
                </c:pt>
                <c:pt idx="1057">
                  <c:v>36.100865888789016</c:v>
                </c:pt>
                <c:pt idx="1058">
                  <c:v>36.046034255236478</c:v>
                </c:pt>
                <c:pt idx="1059">
                  <c:v>35.991285902457513</c:v>
                </c:pt>
                <c:pt idx="1060">
                  <c:v>35.936620703961509</c:v>
                </c:pt>
                <c:pt idx="1061">
                  <c:v>35.882038533449965</c:v>
                </c:pt>
                <c:pt idx="1062">
                  <c:v>35.827539264816203</c:v>
                </c:pt>
                <c:pt idx="1063">
                  <c:v>35.773122772145086</c:v>
                </c:pt>
                <c:pt idx="1064">
                  <c:v>35.718788929712758</c:v>
                </c:pt>
                <c:pt idx="1065">
                  <c:v>35.664537611986255</c:v>
                </c:pt>
                <c:pt idx="1066">
                  <c:v>35.610368693623315</c:v>
                </c:pt>
                <c:pt idx="1067">
                  <c:v>35.556282049472038</c:v>
                </c:pt>
                <c:pt idx="1068">
                  <c:v>35.502277554570632</c:v>
                </c:pt>
                <c:pt idx="1069">
                  <c:v>35.448355084147082</c:v>
                </c:pt>
                <c:pt idx="1070">
                  <c:v>35.394514513618887</c:v>
                </c:pt>
                <c:pt idx="1071">
                  <c:v>35.34075571859276</c:v>
                </c:pt>
                <c:pt idx="1072">
                  <c:v>35.287078574864374</c:v>
                </c:pt>
                <c:pt idx="1073">
                  <c:v>35.233482958418023</c:v>
                </c:pt>
                <c:pt idx="1074">
                  <c:v>35.179968745426365</c:v>
                </c:pt>
                <c:pt idx="1075">
                  <c:v>35.126535812250154</c:v>
                </c:pt>
                <c:pt idx="1076">
                  <c:v>35.073184035437912</c:v>
                </c:pt>
                <c:pt idx="1077">
                  <c:v>35.019913291725658</c:v>
                </c:pt>
                <c:pt idx="1078">
                  <c:v>34.966723458036654</c:v>
                </c:pt>
                <c:pt idx="1079">
                  <c:v>34.913614411481085</c:v>
                </c:pt>
                <c:pt idx="1080">
                  <c:v>34.860586029355773</c:v>
                </c:pt>
                <c:pt idx="1081">
                  <c:v>34.807638189143944</c:v>
                </c:pt>
                <c:pt idx="1082">
                  <c:v>34.754770768514859</c:v>
                </c:pt>
                <c:pt idx="1083">
                  <c:v>34.701983645323622</c:v>
                </c:pt>
                <c:pt idx="1084">
                  <c:v>34.649276697610837</c:v>
                </c:pt>
                <c:pt idx="1085">
                  <c:v>34.596649803602347</c:v>
                </c:pt>
                <c:pt idx="1086">
                  <c:v>34.544102841708956</c:v>
                </c:pt>
                <c:pt idx="1087">
                  <c:v>34.491635690526131</c:v>
                </c:pt>
                <c:pt idx="1088">
                  <c:v>34.439248228833748</c:v>
                </c:pt>
                <c:pt idx="1089">
                  <c:v>34.386940335595796</c:v>
                </c:pt>
                <c:pt idx="1090">
                  <c:v>34.33471188996009</c:v>
                </c:pt>
                <c:pt idx="1091">
                  <c:v>34.282562771258007</c:v>
                </c:pt>
                <c:pt idx="1092">
                  <c:v>34.230492859004194</c:v>
                </c:pt>
                <c:pt idx="1093">
                  <c:v>34.178502032896318</c:v>
                </c:pt>
                <c:pt idx="1094">
                  <c:v>34.126590172814744</c:v>
                </c:pt>
                <c:pt idx="1095">
                  <c:v>34.07475715882228</c:v>
                </c:pt>
                <c:pt idx="1096">
                  <c:v>34.023002871163911</c:v>
                </c:pt>
                <c:pt idx="1097">
                  <c:v>33.971327190266514</c:v>
                </c:pt>
                <c:pt idx="1098">
                  <c:v>33.919729996738567</c:v>
                </c:pt>
                <c:pt idx="1099">
                  <c:v>33.868211171369907</c:v>
                </c:pt>
                <c:pt idx="1100">
                  <c:v>33.816770595131388</c:v>
                </c:pt>
                <c:pt idx="1101">
                  <c:v>33.765408149174696</c:v>
                </c:pt>
                <c:pt idx="1102">
                  <c:v>33.71412371483202</c:v>
                </c:pt>
                <c:pt idx="1103">
                  <c:v>33.66291717361576</c:v>
                </c:pt>
                <c:pt idx="1104">
                  <c:v>33.611788407218327</c:v>
                </c:pt>
                <c:pt idx="1105">
                  <c:v>33.560737297511764</c:v>
                </c:pt>
                <c:pt idx="1106">
                  <c:v>33.50976372654759</c:v>
                </c:pt>
                <c:pt idx="1107">
                  <c:v>33.458867576556436</c:v>
                </c:pt>
                <c:pt idx="1108">
                  <c:v>33.408048729947815</c:v>
                </c:pt>
                <c:pt idx="1109">
                  <c:v>33.35730706930984</c:v>
                </c:pt>
                <c:pt idx="1110">
                  <c:v>33.306642477408957</c:v>
                </c:pt>
                <c:pt idx="1111">
                  <c:v>33.256054837189673</c:v>
                </c:pt>
                <c:pt idx="1112">
                  <c:v>33.205544031774274</c:v>
                </c:pt>
                <c:pt idx="1113">
                  <c:v>33.155109944462566</c:v>
                </c:pt>
                <c:pt idx="1114">
                  <c:v>33.104752458731639</c:v>
                </c:pt>
                <c:pt idx="1115">
                  <c:v>33.054471458235511</c:v>
                </c:pt>
                <c:pt idx="1116">
                  <c:v>33.004266826804944</c:v>
                </c:pt>
                <c:pt idx="1117">
                  <c:v>32.954138448447139</c:v>
                </c:pt>
                <c:pt idx="1118">
                  <c:v>32.904086207345458</c:v>
                </c:pt>
                <c:pt idx="1119">
                  <c:v>32.854109987859196</c:v>
                </c:pt>
                <c:pt idx="1120">
                  <c:v>32.804209674523264</c:v>
                </c:pt>
                <c:pt idx="1121">
                  <c:v>32.754385152047938</c:v>
                </c:pt>
                <c:pt idx="1122">
                  <c:v>32.704636305318644</c:v>
                </c:pt>
                <c:pt idx="1123">
                  <c:v>32.65496301939563</c:v>
                </c:pt>
                <c:pt idx="1124">
                  <c:v>32.605365179513697</c:v>
                </c:pt>
                <c:pt idx="1125">
                  <c:v>32.555842671081976</c:v>
                </c:pt>
                <c:pt idx="1126">
                  <c:v>32.506395379683646</c:v>
                </c:pt>
                <c:pt idx="1127">
                  <c:v>32.457023191075663</c:v>
                </c:pt>
                <c:pt idx="1128">
                  <c:v>32.407725991188492</c:v>
                </c:pt>
                <c:pt idx="1129">
                  <c:v>32.358503666125877</c:v>
                </c:pt>
                <c:pt idx="1130">
                  <c:v>32.309356102164514</c:v>
                </c:pt>
                <c:pt idx="1131">
                  <c:v>32.26028318575387</c:v>
                </c:pt>
                <c:pt idx="1132">
                  <c:v>32.211284803515845</c:v>
                </c:pt>
                <c:pt idx="1133">
                  <c:v>32.16236084224456</c:v>
                </c:pt>
                <c:pt idx="1134">
                  <c:v>32.113511188906074</c:v>
                </c:pt>
                <c:pt idx="1135">
                  <c:v>32.064735730638127</c:v>
                </c:pt>
                <c:pt idx="1136">
                  <c:v>32.01603435474987</c:v>
                </c:pt>
                <c:pt idx="1137">
                  <c:v>31.967406948721624</c:v>
                </c:pt>
                <c:pt idx="1138">
                  <c:v>31.918853400204611</c:v>
                </c:pt>
                <c:pt idx="1139">
                  <c:v>31.870373597020702</c:v>
                </c:pt>
                <c:pt idx="1140">
                  <c:v>31.821967427162122</c:v>
                </c:pt>
                <c:pt idx="1141">
                  <c:v>31.773634778791248</c:v>
                </c:pt>
                <c:pt idx="1142">
                  <c:v>31.725375540240293</c:v>
                </c:pt>
                <c:pt idx="1143">
                  <c:v>31.677189600011104</c:v>
                </c:pt>
                <c:pt idx="1144">
                  <c:v>31.629076846774858</c:v>
                </c:pt>
                <c:pt idx="1145">
                  <c:v>31.581037169371825</c:v>
                </c:pt>
                <c:pt idx="1146">
                  <c:v>31.53307045681111</c:v>
                </c:pt>
                <c:pt idx="1147">
                  <c:v>31.48517659827041</c:v>
                </c:pt>
                <c:pt idx="1148">
                  <c:v>31.437355483095736</c:v>
                </c:pt>
                <c:pt idx="1149">
                  <c:v>31.389607000801149</c:v>
                </c:pt>
                <c:pt idx="1150">
                  <c:v>31.341931041068541</c:v>
                </c:pt>
                <c:pt idx="1151">
                  <c:v>31.29432749374735</c:v>
                </c:pt>
                <c:pt idx="1152">
                  <c:v>31.246796248854324</c:v>
                </c:pt>
                <c:pt idx="1153">
                  <c:v>31.199337196573246</c:v>
                </c:pt>
                <c:pt idx="1154">
                  <c:v>31.151950227254712</c:v>
                </c:pt>
                <c:pt idx="1155">
                  <c:v>31.10463523141582</c:v>
                </c:pt>
                <c:pt idx="1156">
                  <c:v>31.057392099740021</c:v>
                </c:pt>
                <c:pt idx="1157">
                  <c:v>31.010220723076745</c:v>
                </c:pt>
                <c:pt idx="1158">
                  <c:v>30.963120992441219</c:v>
                </c:pt>
                <c:pt idx="1159">
                  <c:v>30.916092799014208</c:v>
                </c:pt>
                <c:pt idx="1160">
                  <c:v>30.869136034141754</c:v>
                </c:pt>
                <c:pt idx="1161">
                  <c:v>30.822250589334921</c:v>
                </c:pt>
                <c:pt idx="1162">
                  <c:v>30.775436356269562</c:v>
                </c:pt>
                <c:pt idx="1163">
                  <c:v>30.728693226786046</c:v>
                </c:pt>
                <c:pt idx="1164">
                  <c:v>30.682021092889034</c:v>
                </c:pt>
                <c:pt idx="1165">
                  <c:v>30.635419846747205</c:v>
                </c:pt>
                <c:pt idx="1166">
                  <c:v>30.588889380693015</c:v>
                </c:pt>
                <c:pt idx="1167">
                  <c:v>30.542429587222461</c:v>
                </c:pt>
                <c:pt idx="1168">
                  <c:v>30.496040358994811</c:v>
                </c:pt>
                <c:pt idx="1169">
                  <c:v>30.449721588832368</c:v>
                </c:pt>
                <c:pt idx="1170">
                  <c:v>30.403473169720233</c:v>
                </c:pt>
                <c:pt idx="1171">
                  <c:v>30.357294994806026</c:v>
                </c:pt>
                <c:pt idx="1172">
                  <c:v>30.311186957399684</c:v>
                </c:pt>
                <c:pt idx="1173">
                  <c:v>30.26514895097317</c:v>
                </c:pt>
                <c:pt idx="1174">
                  <c:v>30.219180869160258</c:v>
                </c:pt>
                <c:pt idx="1175">
                  <c:v>30.17328260575627</c:v>
                </c:pt>
                <c:pt idx="1176">
                  <c:v>30.12745405471783</c:v>
                </c:pt>
                <c:pt idx="1177">
                  <c:v>30.081695110162645</c:v>
                </c:pt>
                <c:pt idx="1178">
                  <c:v>30.036005666369224</c:v>
                </c:pt>
                <c:pt idx="1179">
                  <c:v>29.990385617776653</c:v>
                </c:pt>
                <c:pt idx="1180">
                  <c:v>29.94483485898434</c:v>
                </c:pt>
                <c:pt idx="1181">
                  <c:v>29.899353284751825</c:v>
                </c:pt>
                <c:pt idx="1182">
                  <c:v>29.853940789998429</c:v>
                </c:pt>
                <c:pt idx="1183">
                  <c:v>29.808597269803119</c:v>
                </c:pt>
                <c:pt idx="1184">
                  <c:v>29.763322619404207</c:v>
                </c:pt>
                <c:pt idx="1185">
                  <c:v>29.718116734199107</c:v>
                </c:pt>
                <c:pt idx="1186">
                  <c:v>29.672979509744131</c:v>
                </c:pt>
                <c:pt idx="1187">
                  <c:v>29.627910841754215</c:v>
                </c:pt>
                <c:pt idx="1188">
                  <c:v>29.582910626102677</c:v>
                </c:pt>
                <c:pt idx="1189">
                  <c:v>29.537978758821019</c:v>
                </c:pt>
                <c:pt idx="1190">
                  <c:v>29.493115136098623</c:v>
                </c:pt>
                <c:pt idx="1191">
                  <c:v>29.448319654282557</c:v>
                </c:pt>
                <c:pt idx="1192">
                  <c:v>29.403592209877321</c:v>
                </c:pt>
                <c:pt idx="1193">
                  <c:v>29.358932699544606</c:v>
                </c:pt>
                <c:pt idx="1194">
                  <c:v>29.314341020103058</c:v>
                </c:pt>
                <c:pt idx="1195">
                  <c:v>29.269817068528042</c:v>
                </c:pt>
                <c:pt idx="1196">
                  <c:v>29.225360741951398</c:v>
                </c:pt>
                <c:pt idx="1197">
                  <c:v>29.180971937661216</c:v>
                </c:pt>
                <c:pt idx="1198">
                  <c:v>29.136650553101582</c:v>
                </c:pt>
                <c:pt idx="1199">
                  <c:v>29.092396485872342</c:v>
                </c:pt>
                <c:pt idx="1200">
                  <c:v>29.048209633728892</c:v>
                </c:pt>
                <c:pt idx="1201">
                  <c:v>29.004089894581895</c:v>
                </c:pt>
                <c:pt idx="1202">
                  <c:v>28.960037166497095</c:v>
                </c:pt>
                <c:pt idx="1203">
                  <c:v>28.916051347695046</c:v>
                </c:pt>
                <c:pt idx="1204">
                  <c:v>28.872132336550894</c:v>
                </c:pt>
                <c:pt idx="1205">
                  <c:v>28.828280031594126</c:v>
                </c:pt>
                <c:pt idx="1206">
                  <c:v>28.784494331508377</c:v>
                </c:pt>
                <c:pt idx="1207">
                  <c:v>28.740775135131134</c:v>
                </c:pt>
                <c:pt idx="1208">
                  <c:v>28.697122341453547</c:v>
                </c:pt>
                <c:pt idx="1209">
                  <c:v>28.653535849620187</c:v>
                </c:pt>
                <c:pt idx="1210">
                  <c:v>28.610015558928794</c:v>
                </c:pt>
                <c:pt idx="1211">
                  <c:v>28.566561368830083</c:v>
                </c:pt>
                <c:pt idx="1212">
                  <c:v>28.523173178927458</c:v>
                </c:pt>
                <c:pt idx="1213">
                  <c:v>28.479850888976824</c:v>
                </c:pt>
                <c:pt idx="1214">
                  <c:v>28.436594398886363</c:v>
                </c:pt>
                <c:pt idx="1215">
                  <c:v>28.393403608716255</c:v>
                </c:pt>
                <c:pt idx="1216">
                  <c:v>28.350278418678471</c:v>
                </c:pt>
                <c:pt idx="1217">
                  <c:v>28.307218729136558</c:v>
                </c:pt>
                <c:pt idx="1218">
                  <c:v>28.264224440605386</c:v>
                </c:pt>
                <c:pt idx="1219">
                  <c:v>28.22129545375094</c:v>
                </c:pt>
                <c:pt idx="1220">
                  <c:v>28.178431669390061</c:v>
                </c:pt>
                <c:pt idx="1221">
                  <c:v>28.13563298849024</c:v>
                </c:pt>
                <c:pt idx="1222">
                  <c:v>28.092899312169397</c:v>
                </c:pt>
                <c:pt idx="1223">
                  <c:v>28.050230541695615</c:v>
                </c:pt>
                <c:pt idx="1224">
                  <c:v>28.007626578486963</c:v>
                </c:pt>
                <c:pt idx="1225">
                  <c:v>27.965087324111213</c:v>
                </c:pt>
                <c:pt idx="1226">
                  <c:v>27.92261268028566</c:v>
                </c:pt>
                <c:pt idx="1227">
                  <c:v>27.880202548876859</c:v>
                </c:pt>
                <c:pt idx="1228">
                  <c:v>27.837856831900432</c:v>
                </c:pt>
                <c:pt idx="1229">
                  <c:v>27.79557543152081</c:v>
                </c:pt>
                <c:pt idx="1230">
                  <c:v>27.753358250051026</c:v>
                </c:pt>
                <c:pt idx="1231">
                  <c:v>27.711205189952494</c:v>
                </c:pt>
                <c:pt idx="1232">
                  <c:v>27.669116153834757</c:v>
                </c:pt>
                <c:pt idx="1233">
                  <c:v>27.627091044455291</c:v>
                </c:pt>
                <c:pt idx="1234">
                  <c:v>27.585129764719266</c:v>
                </c:pt>
                <c:pt idx="1235">
                  <c:v>27.543232217679314</c:v>
                </c:pt>
                <c:pt idx="1236">
                  <c:v>27.501398306535339</c:v>
                </c:pt>
                <c:pt idx="1237">
                  <c:v>27.459627934634238</c:v>
                </c:pt>
                <c:pt idx="1238">
                  <c:v>27.417921005469729</c:v>
                </c:pt>
                <c:pt idx="1239">
                  <c:v>27.376277422682112</c:v>
                </c:pt>
                <c:pt idx="1240">
                  <c:v>27.334697090058022</c:v>
                </c:pt>
                <c:pt idx="1241">
                  <c:v>27.29317991153026</c:v>
                </c:pt>
                <c:pt idx="1242">
                  <c:v>27.251725791177499</c:v>
                </c:pt>
                <c:pt idx="1243">
                  <c:v>27.210334633224132</c:v>
                </c:pt>
                <c:pt idx="1244">
                  <c:v>27.169006342040007</c:v>
                </c:pt>
                <c:pt idx="1245">
                  <c:v>27.127740822140218</c:v>
                </c:pt>
                <c:pt idx="1246">
                  <c:v>27.086537978184889</c:v>
                </c:pt>
                <c:pt idx="1247">
                  <c:v>27.045397714978954</c:v>
                </c:pt>
                <c:pt idx="1248">
                  <c:v>27.004319937471937</c:v>
                </c:pt>
                <c:pt idx="1249">
                  <c:v>26.963304550757709</c:v>
                </c:pt>
                <c:pt idx="1250">
                  <c:v>26.92235146007431</c:v>
                </c:pt>
                <c:pt idx="1251">
                  <c:v>26.881460570803704</c:v>
                </c:pt>
                <c:pt idx="1252">
                  <c:v>26.840631788471558</c:v>
                </c:pt>
                <c:pt idx="1253">
                  <c:v>26.799865018747031</c:v>
                </c:pt>
                <c:pt idx="1254">
                  <c:v>26.759160167442573</c:v>
                </c:pt>
                <c:pt idx="1255">
                  <c:v>26.718517140513658</c:v>
                </c:pt>
                <c:pt idx="1256">
                  <c:v>26.677935844058634</c:v>
                </c:pt>
                <c:pt idx="1257">
                  <c:v>26.637416184318454</c:v>
                </c:pt>
                <c:pt idx="1258">
                  <c:v>26.596958067676475</c:v>
                </c:pt>
                <c:pt idx="1259">
                  <c:v>26.556561400658243</c:v>
                </c:pt>
                <c:pt idx="1260">
                  <c:v>26.516226089931287</c:v>
                </c:pt>
                <c:pt idx="1261">
                  <c:v>26.47595204230489</c:v>
                </c:pt>
                <c:pt idx="1262">
                  <c:v>26.435739164729863</c:v>
                </c:pt>
                <c:pt idx="1263">
                  <c:v>26.395587364298358</c:v>
                </c:pt>
                <c:pt idx="1264">
                  <c:v>26.355496548243643</c:v>
                </c:pt>
                <c:pt idx="1265">
                  <c:v>26.315466623939876</c:v>
                </c:pt>
                <c:pt idx="1266">
                  <c:v>26.275497498901906</c:v>
                </c:pt>
                <c:pt idx="1267">
                  <c:v>26.235589080785044</c:v>
                </c:pt>
                <c:pt idx="1268">
                  <c:v>26.195741277384865</c:v>
                </c:pt>
                <c:pt idx="1269">
                  <c:v>26.155953996636992</c:v>
                </c:pt>
                <c:pt idx="1270">
                  <c:v>26.116227146616858</c:v>
                </c:pt>
                <c:pt idx="1271">
                  <c:v>26.07656063553954</c:v>
                </c:pt>
                <c:pt idx="1272">
                  <c:v>26.036954371759514</c:v>
                </c:pt>
                <c:pt idx="1273">
                  <c:v>25.99740826377046</c:v>
                </c:pt>
                <c:pt idx="1274">
                  <c:v>25.957922220205017</c:v>
                </c:pt>
                <c:pt idx="1275">
                  <c:v>25.91849614983462</c:v>
                </c:pt>
                <c:pt idx="1276">
                  <c:v>25.879129961569255</c:v>
                </c:pt>
                <c:pt idx="1277">
                  <c:v>25.839823564457269</c:v>
                </c:pt>
                <c:pt idx="1278">
                  <c:v>25.800576867685137</c:v>
                </c:pt>
                <c:pt idx="1279">
                  <c:v>25.761389780577279</c:v>
                </c:pt>
                <c:pt idx="1280">
                  <c:v>25.722262212595826</c:v>
                </c:pt>
                <c:pt idx="1281">
                  <c:v>25.683194073340431</c:v>
                </c:pt>
                <c:pt idx="1282">
                  <c:v>25.64418527254805</c:v>
                </c:pt>
                <c:pt idx="1283">
                  <c:v>25.605235720092733</c:v>
                </c:pt>
                <c:pt idx="1284">
                  <c:v>25.566345325985409</c:v>
                </c:pt>
                <c:pt idx="1285">
                  <c:v>25.527514000373706</c:v>
                </c:pt>
                <c:pt idx="1286">
                  <c:v>25.488741653541695</c:v>
                </c:pt>
                <c:pt idx="1287">
                  <c:v>25.450028195909749</c:v>
                </c:pt>
                <c:pt idx="1288">
                  <c:v>25.411373538034255</c:v>
                </c:pt>
                <c:pt idx="1289">
                  <c:v>25.372777590607495</c:v>
                </c:pt>
                <c:pt idx="1290">
                  <c:v>25.334240264457364</c:v>
                </c:pt>
                <c:pt idx="1291">
                  <c:v>25.295761470547212</c:v>
                </c:pt>
                <c:pt idx="1292">
                  <c:v>25.257341119975614</c:v>
                </c:pt>
                <c:pt idx="1293">
                  <c:v>25.218979123976172</c:v>
                </c:pt>
                <c:pt idx="1294">
                  <c:v>25.180675393917319</c:v>
                </c:pt>
                <c:pt idx="1295">
                  <c:v>25.1424298413021</c:v>
                </c:pt>
                <c:pt idx="1296">
                  <c:v>25.10424237776796</c:v>
                </c:pt>
              </c:numCache>
            </c:numRef>
          </c:val>
          <c:smooth val="1"/>
          <c:extLst>
            <c:ext xmlns:c16="http://schemas.microsoft.com/office/drawing/2014/chart" uri="{C3380CC4-5D6E-409C-BE32-E72D297353CC}">
              <c16:uniqueId val="{00000000-5D71-40CD-B8EF-A2B72A8350E8}"/>
            </c:ext>
          </c:extLst>
        </c:ser>
        <c:ser>
          <c:idx val="1"/>
          <c:order val="1"/>
          <c:tx>
            <c:strRef>
              <c:f>[Book1.xlsx]Sheet2!$C$9:$C$11</c:f>
              <c:strCache>
                <c:ptCount val="3"/>
                <c:pt idx="0">
                  <c:v>-Θ(t)</c:v>
                </c:pt>
              </c:strCache>
            </c:strRef>
          </c:tx>
          <c:spPr>
            <a:ln w="19050" cap="rnd">
              <a:solidFill>
                <a:schemeClr val="tx1">
                  <a:alpha val="75000"/>
                </a:schemeClr>
              </a:solidFill>
              <a:prstDash val="sysDash"/>
              <a:round/>
            </a:ln>
            <a:effectLst/>
          </c:spPr>
          <c:marker>
            <c:symbol val="none"/>
          </c:marker>
          <c:cat>
            <c:numRef>
              <c:f>[Book1.xlsx]Sheet2!$A$12:$A$1308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[Book1.xlsx]Sheet2!$C$12:$C$1308</c:f>
              <c:numCache>
                <c:formatCode>General</c:formatCode>
                <c:ptCount val="1297"/>
                <c:pt idx="0">
                  <c:v>-180</c:v>
                </c:pt>
                <c:pt idx="1">
                  <c:v>-179.72660783068579</c:v>
                </c:pt>
                <c:pt idx="2">
                  <c:v>-179.45363090180626</c:v>
                </c:pt>
                <c:pt idx="3">
                  <c:v>-179.18106858267538</c:v>
                </c:pt>
                <c:pt idx="4">
                  <c:v>-178.90892024356506</c:v>
                </c:pt>
                <c:pt idx="5">
                  <c:v>-178.63718525570363</c:v>
                </c:pt>
                <c:pt idx="6">
                  <c:v>-178.36586299127453</c:v>
                </c:pt>
                <c:pt idx="7">
                  <c:v>-178.09495282341459</c:v>
                </c:pt>
                <c:pt idx="8">
                  <c:v>-177.82445412621288</c:v>
                </c:pt>
                <c:pt idx="9">
                  <c:v>-177.55436627470911</c:v>
                </c:pt>
                <c:pt idx="10">
                  <c:v>-177.28468864489216</c:v>
                </c:pt>
                <c:pt idx="11">
                  <c:v>-177.01542061369867</c:v>
                </c:pt>
                <c:pt idx="12">
                  <c:v>-176.74656155901172</c:v>
                </c:pt>
                <c:pt idx="13">
                  <c:v>-176.47811085965927</c:v>
                </c:pt>
                <c:pt idx="14">
                  <c:v>-176.21006789541261</c:v>
                </c:pt>
                <c:pt idx="15">
                  <c:v>-175.9424320469852</c:v>
                </c:pt>
                <c:pt idx="16">
                  <c:v>-175.67520269603105</c:v>
                </c:pt>
                <c:pt idx="17">
                  <c:v>-175.40837922514339</c:v>
                </c:pt>
                <c:pt idx="18">
                  <c:v>-175.14196101785311</c:v>
                </c:pt>
                <c:pt idx="19">
                  <c:v>-174.87594745862745</c:v>
                </c:pt>
                <c:pt idx="20">
                  <c:v>-174.61033793286859</c:v>
                </c:pt>
                <c:pt idx="21">
                  <c:v>-174.34513182691217</c:v>
                </c:pt>
                <c:pt idx="22">
                  <c:v>-174.08032852802589</c:v>
                </c:pt>
                <c:pt idx="23">
                  <c:v>-173.81592742440804</c:v>
                </c:pt>
                <c:pt idx="24">
                  <c:v>-173.55192790518626</c:v>
                </c:pt>
                <c:pt idx="25">
                  <c:v>-173.2883293604159</c:v>
                </c:pt>
                <c:pt idx="26">
                  <c:v>-173.02513118107882</c:v>
                </c:pt>
                <c:pt idx="27">
                  <c:v>-172.76233275908174</c:v>
                </c:pt>
                <c:pt idx="28">
                  <c:v>-172.49993348725511</c:v>
                </c:pt>
                <c:pt idx="29">
                  <c:v>-172.23793275935157</c:v>
                </c:pt>
                <c:pt idx="30">
                  <c:v>-171.97632997004447</c:v>
                </c:pt>
                <c:pt idx="31">
                  <c:v>-171.71512451492666</c:v>
                </c:pt>
                <c:pt idx="32">
                  <c:v>-171.4543157905089</c:v>
                </c:pt>
                <c:pt idx="33">
                  <c:v>-171.19390319421862</c:v>
                </c:pt>
                <c:pt idx="34">
                  <c:v>-170.93388612439841</c:v>
                </c:pt>
                <c:pt idx="35">
                  <c:v>-170.67426398030474</c:v>
                </c:pt>
                <c:pt idx="36">
                  <c:v>-170.41503616210653</c:v>
                </c:pt>
                <c:pt idx="37">
                  <c:v>-170.15620207088364</c:v>
                </c:pt>
                <c:pt idx="38">
                  <c:v>-169.8977611086257</c:v>
                </c:pt>
                <c:pt idx="39">
                  <c:v>-169.63971267823061</c:v>
                </c:pt>
                <c:pt idx="40">
                  <c:v>-169.38205618350315</c:v>
                </c:pt>
                <c:pt idx="41">
                  <c:v>-169.12479102915364</c:v>
                </c:pt>
                <c:pt idx="42">
                  <c:v>-168.86791662079656</c:v>
                </c:pt>
                <c:pt idx="43">
                  <c:v>-168.61143236494917</c:v>
                </c:pt>
                <c:pt idx="44">
                  <c:v>-168.35533766903012</c:v>
                </c:pt>
                <c:pt idx="45">
                  <c:v>-168.0996319413581</c:v>
                </c:pt>
                <c:pt idx="46">
                  <c:v>-167.84431459115049</c:v>
                </c:pt>
                <c:pt idx="47">
                  <c:v>-167.58938502852197</c:v>
                </c:pt>
                <c:pt idx="48">
                  <c:v>-167.33484266448318</c:v>
                </c:pt>
                <c:pt idx="49">
                  <c:v>-167.08068691093931</c:v>
                </c:pt>
                <c:pt idx="50">
                  <c:v>-166.82691718068881</c:v>
                </c:pt>
                <c:pt idx="51">
                  <c:v>-166.57353288742195</c:v>
                </c:pt>
                <c:pt idx="52">
                  <c:v>-166.3205334457196</c:v>
                </c:pt>
                <c:pt idx="53">
                  <c:v>-166.0679182710517</c:v>
                </c:pt>
                <c:pt idx="54">
                  <c:v>-165.81568677977603</c:v>
                </c:pt>
                <c:pt idx="55">
                  <c:v>-165.56383838913686</c:v>
                </c:pt>
                <c:pt idx="56">
                  <c:v>-165.31237251726355</c:v>
                </c:pt>
                <c:pt idx="57">
                  <c:v>-165.06128858316924</c:v>
                </c:pt>
                <c:pt idx="58">
                  <c:v>-164.8105860067495</c:v>
                </c:pt>
                <c:pt idx="59">
                  <c:v>-164.56026420878101</c:v>
                </c:pt>
                <c:pt idx="60">
                  <c:v>-164.31032261092014</c:v>
                </c:pt>
                <c:pt idx="61">
                  <c:v>-164.06076063570168</c:v>
                </c:pt>
                <c:pt idx="62">
                  <c:v>-163.81157770653761</c:v>
                </c:pt>
                <c:pt idx="63">
                  <c:v>-163.56277324771551</c:v>
                </c:pt>
                <c:pt idx="64">
                  <c:v>-163.31434668439752</c:v>
                </c:pt>
                <c:pt idx="65">
                  <c:v>-163.06629744261872</c:v>
                </c:pt>
                <c:pt idx="66">
                  <c:v>-162.81862494928606</c:v>
                </c:pt>
                <c:pt idx="67">
                  <c:v>-162.57132863217694</c:v>
                </c:pt>
                <c:pt idx="68">
                  <c:v>-162.32440791993781</c:v>
                </c:pt>
                <c:pt idx="69">
                  <c:v>-162.07786224208292</c:v>
                </c:pt>
                <c:pt idx="70">
                  <c:v>-161.83169102899308</c:v>
                </c:pt>
                <c:pt idx="71">
                  <c:v>-161.58589371191417</c:v>
                </c:pt>
                <c:pt idx="72">
                  <c:v>-161.34046972295596</c:v>
                </c:pt>
                <c:pt idx="73">
                  <c:v>-161.09541849509077</c:v>
                </c:pt>
                <c:pt idx="74">
                  <c:v>-160.85073946215215</c:v>
                </c:pt>
                <c:pt idx="75">
                  <c:v>-160.60643205883349</c:v>
                </c:pt>
                <c:pt idx="76">
                  <c:v>-160.36249572068695</c:v>
                </c:pt>
                <c:pt idx="77">
                  <c:v>-160.11892988412183</c:v>
                </c:pt>
                <c:pt idx="78">
                  <c:v>-159.87573398640356</c:v>
                </c:pt>
                <c:pt idx="79">
                  <c:v>-159.63290746565218</c:v>
                </c:pt>
                <c:pt idx="80">
                  <c:v>-159.39044976084122</c:v>
                </c:pt>
                <c:pt idx="81">
                  <c:v>-159.1483603117963</c:v>
                </c:pt>
                <c:pt idx="82">
                  <c:v>-158.90663855919385</c:v>
                </c:pt>
                <c:pt idx="83">
                  <c:v>-158.6652839445598</c:v>
                </c:pt>
                <c:pt idx="84">
                  <c:v>-158.42429591026837</c:v>
                </c:pt>
                <c:pt idx="85">
                  <c:v>-158.18367389954068</c:v>
                </c:pt>
                <c:pt idx="86">
                  <c:v>-157.94341735644352</c:v>
                </c:pt>
                <c:pt idx="87">
                  <c:v>-157.70352572588808</c:v>
                </c:pt>
                <c:pt idx="88">
                  <c:v>-157.46399845362862</c:v>
                </c:pt>
                <c:pt idx="89">
                  <c:v>-157.22483498626124</c:v>
                </c:pt>
                <c:pt idx="90">
                  <c:v>-156.98603477122256</c:v>
                </c:pt>
                <c:pt idx="91">
                  <c:v>-156.74759725678842</c:v>
                </c:pt>
                <c:pt idx="92">
                  <c:v>-156.50952189207274</c:v>
                </c:pt>
                <c:pt idx="93">
                  <c:v>-156.27180812702605</c:v>
                </c:pt>
                <c:pt idx="94">
                  <c:v>-156.03445541243437</c:v>
                </c:pt>
                <c:pt idx="95">
                  <c:v>-155.79746319991787</c:v>
                </c:pt>
                <c:pt idx="96">
                  <c:v>-155.56083094192965</c:v>
                </c:pt>
                <c:pt idx="97">
                  <c:v>-155.32455809175445</c:v>
                </c:pt>
                <c:pt idx="98">
                  <c:v>-155.08864410350736</c:v>
                </c:pt>
                <c:pt idx="99">
                  <c:v>-154.85308843213261</c:v>
                </c:pt>
                <c:pt idx="100">
                  <c:v>-154.61789053340223</c:v>
                </c:pt>
                <c:pt idx="101">
                  <c:v>-154.38304986391492</c:v>
                </c:pt>
                <c:pt idx="102">
                  <c:v>-154.1485658810947</c:v>
                </c:pt>
                <c:pt idx="103">
                  <c:v>-153.91443804318965</c:v>
                </c:pt>
                <c:pt idx="104">
                  <c:v>-153.68066580927072</c:v>
                </c:pt>
                <c:pt idx="105">
                  <c:v>-153.44724863923045</c:v>
                </c:pt>
                <c:pt idx="106">
                  <c:v>-153.21418599378168</c:v>
                </c:pt>
                <c:pt idx="107">
                  <c:v>-152.9814773344564</c:v>
                </c:pt>
                <c:pt idx="108">
                  <c:v>-152.74912212360439</c:v>
                </c:pt>
                <c:pt idx="109">
                  <c:v>-152.5171198243921</c:v>
                </c:pt>
                <c:pt idx="110">
                  <c:v>-152.28546990080127</c:v>
                </c:pt>
                <c:pt idx="111">
                  <c:v>-152.05417181762786</c:v>
                </c:pt>
                <c:pt idx="112">
                  <c:v>-151.82322504048065</c:v>
                </c:pt>
                <c:pt idx="113">
                  <c:v>-151.59262903578011</c:v>
                </c:pt>
                <c:pt idx="114">
                  <c:v>-151.36238327075714</c:v>
                </c:pt>
                <c:pt idx="115">
                  <c:v>-151.13248721345178</c:v>
                </c:pt>
                <c:pt idx="116">
                  <c:v>-150.90294033271212</c:v>
                </c:pt>
                <c:pt idx="117">
                  <c:v>-150.67374209819295</c:v>
                </c:pt>
                <c:pt idx="118">
                  <c:v>-150.4448919803545</c:v>
                </c:pt>
                <c:pt idx="119">
                  <c:v>-150.21638945046143</c:v>
                </c:pt>
                <c:pt idx="120">
                  <c:v>-149.98823398058138</c:v>
                </c:pt>
                <c:pt idx="121">
                  <c:v>-149.76042504358384</c:v>
                </c:pt>
                <c:pt idx="122">
                  <c:v>-149.53296211313889</c:v>
                </c:pt>
                <c:pt idx="123">
                  <c:v>-149.30584466371619</c:v>
                </c:pt>
                <c:pt idx="124">
                  <c:v>-149.07907217058337</c:v>
                </c:pt>
                <c:pt idx="125">
                  <c:v>-148.85264410980523</c:v>
                </c:pt>
                <c:pt idx="126">
                  <c:v>-148.62655995824224</c:v>
                </c:pt>
                <c:pt idx="127">
                  <c:v>-148.40081919354949</c:v>
                </c:pt>
                <c:pt idx="128">
                  <c:v>-148.17542129417544</c:v>
                </c:pt>
                <c:pt idx="129">
                  <c:v>-147.95036573936065</c:v>
                </c:pt>
                <c:pt idx="130">
                  <c:v>-147.72565200913664</c:v>
                </c:pt>
                <c:pt idx="131">
                  <c:v>-147.50127958432481</c:v>
                </c:pt>
                <c:pt idx="132">
                  <c:v>-147.27724794653489</c:v>
                </c:pt>
                <c:pt idx="133">
                  <c:v>-147.05355657816418</c:v>
                </c:pt>
                <c:pt idx="134">
                  <c:v>-146.83020496239598</c:v>
                </c:pt>
                <c:pt idx="135">
                  <c:v>-146.60719258319864</c:v>
                </c:pt>
                <c:pt idx="136">
                  <c:v>-146.38451892532427</c:v>
                </c:pt>
                <c:pt idx="137">
                  <c:v>-146.16218347430754</c:v>
                </c:pt>
                <c:pt idx="138">
                  <c:v>-145.94018571646453</c:v>
                </c:pt>
                <c:pt idx="139">
                  <c:v>-145.71852513889149</c:v>
                </c:pt>
                <c:pt idx="140">
                  <c:v>-145.49720122946377</c:v>
                </c:pt>
                <c:pt idx="141">
                  <c:v>-145.27621347683447</c:v>
                </c:pt>
                <c:pt idx="142">
                  <c:v>-145.05556137043345</c:v>
                </c:pt>
                <c:pt idx="143">
                  <c:v>-144.83524440046594</c:v>
                </c:pt>
                <c:pt idx="144">
                  <c:v>-144.61526205791148</c:v>
                </c:pt>
                <c:pt idx="145">
                  <c:v>-144.39561383452286</c:v>
                </c:pt>
                <c:pt idx="146">
                  <c:v>-144.17629922282461</c:v>
                </c:pt>
                <c:pt idx="147">
                  <c:v>-143.95731771611227</c:v>
                </c:pt>
                <c:pt idx="148">
                  <c:v>-143.73866880845083</c:v>
                </c:pt>
                <c:pt idx="149">
                  <c:v>-143.52035199467369</c:v>
                </c:pt>
                <c:pt idx="150">
                  <c:v>-143.30236677038167</c:v>
                </c:pt>
                <c:pt idx="151">
                  <c:v>-143.08471263194158</c:v>
                </c:pt>
                <c:pt idx="152">
                  <c:v>-142.86738907648521</c:v>
                </c:pt>
                <c:pt idx="153">
                  <c:v>-142.65039560190812</c:v>
                </c:pt>
                <c:pt idx="154">
                  <c:v>-142.43373170686846</c:v>
                </c:pt>
                <c:pt idx="155">
                  <c:v>-142.21739689078589</c:v>
                </c:pt>
                <c:pt idx="156">
                  <c:v>-142.00139065384039</c:v>
                </c:pt>
                <c:pt idx="157">
                  <c:v>-141.785712496971</c:v>
                </c:pt>
                <c:pt idx="158">
                  <c:v>-141.57036192187482</c:v>
                </c:pt>
                <c:pt idx="159">
                  <c:v>-141.35533843100583</c:v>
                </c:pt>
                <c:pt idx="160">
                  <c:v>-141.14064152757362</c:v>
                </c:pt>
                <c:pt idx="161">
                  <c:v>-140.92627071554239</c:v>
                </c:pt>
                <c:pt idx="162">
                  <c:v>-140.71222549962968</c:v>
                </c:pt>
                <c:pt idx="163">
                  <c:v>-140.49850538530538</c:v>
                </c:pt>
                <c:pt idx="164">
                  <c:v>-140.28510987879042</c:v>
                </c:pt>
                <c:pt idx="165">
                  <c:v>-140.07203848705572</c:v>
                </c:pt>
                <c:pt idx="166">
                  <c:v>-139.85929071782104</c:v>
                </c:pt>
                <c:pt idx="167">
                  <c:v>-139.64686607955386</c:v>
                </c:pt>
                <c:pt idx="168">
                  <c:v>-139.43476408146819</c:v>
                </c:pt>
                <c:pt idx="169">
                  <c:v>-139.22298423352348</c:v>
                </c:pt>
                <c:pt idx="170">
                  <c:v>-139.01152604642346</c:v>
                </c:pt>
                <c:pt idx="171">
                  <c:v>-138.80038903161505</c:v>
                </c:pt>
                <c:pt idx="172">
                  <c:v>-138.58957270128724</c:v>
                </c:pt>
                <c:pt idx="173">
                  <c:v>-138.37907656836981</c:v>
                </c:pt>
                <c:pt idx="174">
                  <c:v>-138.16890014653245</c:v>
                </c:pt>
                <c:pt idx="175">
                  <c:v>-137.95904295018346</c:v>
                </c:pt>
                <c:pt idx="176">
                  <c:v>-137.74950449446865</c:v>
                </c:pt>
                <c:pt idx="177">
                  <c:v>-137.54028429527031</c:v>
                </c:pt>
                <c:pt idx="178">
                  <c:v>-137.33138186920598</c:v>
                </c:pt>
                <c:pt idx="179">
                  <c:v>-137.12279673362744</c:v>
                </c:pt>
                <c:pt idx="180">
                  <c:v>-136.91452840661944</c:v>
                </c:pt>
                <c:pt idx="181">
                  <c:v>-136.70657640699875</c:v>
                </c:pt>
                <c:pt idx="182">
                  <c:v>-136.49894025431306</c:v>
                </c:pt>
                <c:pt idx="183">
                  <c:v>-136.2916194688396</c:v>
                </c:pt>
                <c:pt idx="184">
                  <c:v>-136.08461357158444</c:v>
                </c:pt>
                <c:pt idx="185">
                  <c:v>-135.87792208428095</c:v>
                </c:pt>
                <c:pt idx="186">
                  <c:v>-135.67154452938914</c:v>
                </c:pt>
                <c:pt idx="187">
                  <c:v>-135.46548043009415</c:v>
                </c:pt>
                <c:pt idx="188">
                  <c:v>-135.25972931030537</c:v>
                </c:pt>
                <c:pt idx="189">
                  <c:v>-135.05429069465538</c:v>
                </c:pt>
                <c:pt idx="190">
                  <c:v>-134.84916410849871</c:v>
                </c:pt>
                <c:pt idx="191">
                  <c:v>-134.64434907791073</c:v>
                </c:pt>
                <c:pt idx="192">
                  <c:v>-134.4398451296868</c:v>
                </c:pt>
                <c:pt idx="193">
                  <c:v>-134.23565179134084</c:v>
                </c:pt>
                <c:pt idx="194">
                  <c:v>-134.03176859110448</c:v>
                </c:pt>
                <c:pt idx="195">
                  <c:v>-133.82819505792591</c:v>
                </c:pt>
                <c:pt idx="196">
                  <c:v>-133.62493072146873</c:v>
                </c:pt>
                <c:pt idx="197">
                  <c:v>-133.42197511211091</c:v>
                </c:pt>
                <c:pt idx="198">
                  <c:v>-133.2193277609438</c:v>
                </c:pt>
                <c:pt idx="199">
                  <c:v>-133.01698819977074</c:v>
                </c:pt>
                <c:pt idx="200">
                  <c:v>-132.81495596110639</c:v>
                </c:pt>
                <c:pt idx="201">
                  <c:v>-132.61323057817543</c:v>
                </c:pt>
                <c:pt idx="202">
                  <c:v>-132.41181158491133</c:v>
                </c:pt>
                <c:pt idx="203">
                  <c:v>-132.21069851595564</c:v>
                </c:pt>
                <c:pt idx="204">
                  <c:v>-132.00989090665661</c:v>
                </c:pt>
                <c:pt idx="205">
                  <c:v>-131.80938829306828</c:v>
                </c:pt>
                <c:pt idx="206">
                  <c:v>-131.60919021194925</c:v>
                </c:pt>
                <c:pt idx="207">
                  <c:v>-131.40929620076184</c:v>
                </c:pt>
                <c:pt idx="208">
                  <c:v>-131.20970579767086</c:v>
                </c:pt>
                <c:pt idx="209">
                  <c:v>-131.01041854154249</c:v>
                </c:pt>
                <c:pt idx="210">
                  <c:v>-130.81143397194339</c:v>
                </c:pt>
                <c:pt idx="211">
                  <c:v>-130.61275162913955</c:v>
                </c:pt>
                <c:pt idx="212">
                  <c:v>-130.41437105409517</c:v>
                </c:pt>
                <c:pt idx="213">
                  <c:v>-130.21629178847166</c:v>
                </c:pt>
                <c:pt idx="214">
                  <c:v>-130.01851337462665</c:v>
                </c:pt>
                <c:pt idx="215">
                  <c:v>-129.82103535561276</c:v>
                </c:pt>
                <c:pt idx="216">
                  <c:v>-129.6238572751767</c:v>
                </c:pt>
                <c:pt idx="217">
                  <c:v>-129.4269786777582</c:v>
                </c:pt>
                <c:pt idx="218">
                  <c:v>-129.23039910848874</c:v>
                </c:pt>
                <c:pt idx="219">
                  <c:v>-129.03411811319091</c:v>
                </c:pt>
                <c:pt idx="220">
                  <c:v>-128.83813523837694</c:v>
                </c:pt>
                <c:pt idx="221">
                  <c:v>-128.64245003124796</c:v>
                </c:pt>
                <c:pt idx="222">
                  <c:v>-128.44706203969275</c:v>
                </c:pt>
                <c:pt idx="223">
                  <c:v>-128.2519708122868</c:v>
                </c:pt>
                <c:pt idx="224">
                  <c:v>-128.05717589829126</c:v>
                </c:pt>
                <c:pt idx="225">
                  <c:v>-127.86267684765191</c:v>
                </c:pt>
                <c:pt idx="226">
                  <c:v>-127.66847321099802</c:v>
                </c:pt>
                <c:pt idx="227">
                  <c:v>-127.47456453964141</c:v>
                </c:pt>
                <c:pt idx="228">
                  <c:v>-127.28095038557542</c:v>
                </c:pt>
                <c:pt idx="229">
                  <c:v>-127.08763030147381</c:v>
                </c:pt>
                <c:pt idx="230">
                  <c:v>-126.8946038406898</c:v>
                </c:pt>
                <c:pt idx="231">
                  <c:v>-126.70187055725494</c:v>
                </c:pt>
                <c:pt idx="232">
                  <c:v>-126.50943000587817</c:v>
                </c:pt>
                <c:pt idx="233">
                  <c:v>-126.31728174194478</c:v>
                </c:pt>
                <c:pt idx="234">
                  <c:v>-126.12542532151529</c:v>
                </c:pt>
                <c:pt idx="235">
                  <c:v>-125.93386030132459</c:v>
                </c:pt>
                <c:pt idx="236">
                  <c:v>-125.74258623878075</c:v>
                </c:pt>
                <c:pt idx="237">
                  <c:v>-125.55160269196406</c:v>
                </c:pt>
                <c:pt idx="238">
                  <c:v>-125.36090921962612</c:v>
                </c:pt>
                <c:pt idx="239">
                  <c:v>-125.17050538118859</c:v>
                </c:pt>
                <c:pt idx="240">
                  <c:v>-124.98039073674236</c:v>
                </c:pt>
                <c:pt idx="241">
                  <c:v>-124.7905648470465</c:v>
                </c:pt>
                <c:pt idx="242">
                  <c:v>-124.60102727352715</c:v>
                </c:pt>
                <c:pt idx="243">
                  <c:v>-124.41177757827664</c:v>
                </c:pt>
                <c:pt idx="244">
                  <c:v>-124.22281532405241</c:v>
                </c:pt>
                <c:pt idx="245">
                  <c:v>-124.03414007427597</c:v>
                </c:pt>
                <c:pt idx="246">
                  <c:v>-123.8457513930319</c:v>
                </c:pt>
                <c:pt idx="247">
                  <c:v>-123.65764884506696</c:v>
                </c:pt>
                <c:pt idx="248">
                  <c:v>-123.46983199578892</c:v>
                </c:pt>
                <c:pt idx="249">
                  <c:v>-123.28230041126564</c:v>
                </c:pt>
                <c:pt idx="250">
                  <c:v>-123.09505365822407</c:v>
                </c:pt>
                <c:pt idx="251">
                  <c:v>-122.90809130404922</c:v>
                </c:pt>
                <c:pt idx="252">
                  <c:v>-122.72141291678319</c:v>
                </c:pt>
                <c:pt idx="253">
                  <c:v>-122.53501806512418</c:v>
                </c:pt>
                <c:pt idx="254">
                  <c:v>-122.34890631842538</c:v>
                </c:pt>
                <c:pt idx="255">
                  <c:v>-122.16307724669417</c:v>
                </c:pt>
                <c:pt idx="256">
                  <c:v>-121.97753042059098</c:v>
                </c:pt>
                <c:pt idx="257">
                  <c:v>-121.79226541142833</c:v>
                </c:pt>
                <c:pt idx="258">
                  <c:v>-121.60728179116987</c:v>
                </c:pt>
                <c:pt idx="259">
                  <c:v>-121.42257913242936</c:v>
                </c:pt>
                <c:pt idx="260">
                  <c:v>-121.23815700846967</c:v>
                </c:pt>
                <c:pt idx="261">
                  <c:v>-121.05401499320189</c:v>
                </c:pt>
                <c:pt idx="262">
                  <c:v>-120.87015266118416</c:v>
                </c:pt>
                <c:pt idx="263">
                  <c:v>-120.68656958762097</c:v>
                </c:pt>
                <c:pt idx="264">
                  <c:v>-120.50326534836178</c:v>
                </c:pt>
                <c:pt idx="265">
                  <c:v>-120.32023951990047</c:v>
                </c:pt>
                <c:pt idx="266">
                  <c:v>-120.13749167937407</c:v>
                </c:pt>
                <c:pt idx="267">
                  <c:v>-119.95502140456188</c:v>
                </c:pt>
                <c:pt idx="268">
                  <c:v>-119.77282827388451</c:v>
                </c:pt>
                <c:pt idx="269">
                  <c:v>-119.59091186640288</c:v>
                </c:pt>
                <c:pt idx="270">
                  <c:v>-119.40927176181719</c:v>
                </c:pt>
                <c:pt idx="271">
                  <c:v>-119.22790754046612</c:v>
                </c:pt>
                <c:pt idx="272">
                  <c:v>-119.04681878332566</c:v>
                </c:pt>
                <c:pt idx="273">
                  <c:v>-118.86600507200828</c:v>
                </c:pt>
                <c:pt idx="274">
                  <c:v>-118.68546598876186</c:v>
                </c:pt>
                <c:pt idx="275">
                  <c:v>-118.5052011164689</c:v>
                </c:pt>
                <c:pt idx="276">
                  <c:v>-118.32521003864528</c:v>
                </c:pt>
                <c:pt idx="277">
                  <c:v>-118.14549233943958</c:v>
                </c:pt>
                <c:pt idx="278">
                  <c:v>-117.96604760363195</c:v>
                </c:pt>
                <c:pt idx="279">
                  <c:v>-117.78687541663317</c:v>
                </c:pt>
                <c:pt idx="280">
                  <c:v>-117.60797536448375</c:v>
                </c:pt>
                <c:pt idx="281">
                  <c:v>-117.42934703385291</c:v>
                </c:pt>
                <c:pt idx="282">
                  <c:v>-117.25099001203769</c:v>
                </c:pt>
                <c:pt idx="283">
                  <c:v>-117.07290388696197</c:v>
                </c:pt>
                <c:pt idx="284">
                  <c:v>-116.89508824717547</c:v>
                </c:pt>
                <c:pt idx="285">
                  <c:v>-116.71754268185285</c:v>
                </c:pt>
                <c:pt idx="286">
                  <c:v>-116.54026678079275</c:v>
                </c:pt>
                <c:pt idx="287">
                  <c:v>-116.36326013441688</c:v>
                </c:pt>
                <c:pt idx="288">
                  <c:v>-116.18652233376896</c:v>
                </c:pt>
                <c:pt idx="289">
                  <c:v>-116.01005297051395</c:v>
                </c:pt>
                <c:pt idx="290">
                  <c:v>-115.8338516369369</c:v>
                </c:pt>
                <c:pt idx="291">
                  <c:v>-115.65791792594221</c:v>
                </c:pt>
                <c:pt idx="292">
                  <c:v>-115.48225143105257</c:v>
                </c:pt>
                <c:pt idx="293">
                  <c:v>-115.30685174640799</c:v>
                </c:pt>
                <c:pt idx="294">
                  <c:v>-115.13171846676495</c:v>
                </c:pt>
                <c:pt idx="295">
                  <c:v>-114.95685118749549</c:v>
                </c:pt>
                <c:pt idx="296">
                  <c:v>-114.78224950458615</c:v>
                </c:pt>
                <c:pt idx="297">
                  <c:v>-114.60791301463713</c:v>
                </c:pt>
                <c:pt idx="298">
                  <c:v>-114.43384131486131</c:v>
                </c:pt>
                <c:pt idx="299">
                  <c:v>-114.26003400308336</c:v>
                </c:pt>
                <c:pt idx="300">
                  <c:v>-114.08649067773884</c:v>
                </c:pt>
                <c:pt idx="301">
                  <c:v>-113.91321093787309</c:v>
                </c:pt>
                <c:pt idx="302">
                  <c:v>-113.74019438314058</c:v>
                </c:pt>
                <c:pt idx="303">
                  <c:v>-113.56744061380375</c:v>
                </c:pt>
                <c:pt idx="304">
                  <c:v>-113.39494923073224</c:v>
                </c:pt>
                <c:pt idx="305">
                  <c:v>-113.22271983540188</c:v>
                </c:pt>
                <c:pt idx="306">
                  <c:v>-113.05075202989379</c:v>
                </c:pt>
                <c:pt idx="307">
                  <c:v>-112.87904541689348</c:v>
                </c:pt>
                <c:pt idx="308">
                  <c:v>-112.7075995996899</c:v>
                </c:pt>
                <c:pt idx="309">
                  <c:v>-112.5364141821746</c:v>
                </c:pt>
                <c:pt idx="310">
                  <c:v>-112.36548876884065</c:v>
                </c:pt>
                <c:pt idx="311">
                  <c:v>-112.19482296478195</c:v>
                </c:pt>
                <c:pt idx="312">
                  <c:v>-112.02441637569214</c:v>
                </c:pt>
                <c:pt idx="313">
                  <c:v>-111.85426860786376</c:v>
                </c:pt>
                <c:pt idx="314">
                  <c:v>-111.6843792681873</c:v>
                </c:pt>
                <c:pt idx="315">
                  <c:v>-111.51474796415042</c:v>
                </c:pt>
                <c:pt idx="316">
                  <c:v>-111.34537430383681</c:v>
                </c:pt>
                <c:pt idx="317">
                  <c:v>-111.17625789592556</c:v>
                </c:pt>
                <c:pt idx="318">
                  <c:v>-111.00739834968996</c:v>
                </c:pt>
                <c:pt idx="319">
                  <c:v>-110.83879527499693</c:v>
                </c:pt>
                <c:pt idx="320">
                  <c:v>-110.67044828230578</c:v>
                </c:pt>
                <c:pt idx="321">
                  <c:v>-110.50235698266756</c:v>
                </c:pt>
                <c:pt idx="322">
                  <c:v>-110.3345209877241</c:v>
                </c:pt>
                <c:pt idx="323">
                  <c:v>-110.166939909707</c:v>
                </c:pt>
                <c:pt idx="324">
                  <c:v>-109.99961336143686</c:v>
                </c:pt>
                <c:pt idx="325">
                  <c:v>-109.83254095632236</c:v>
                </c:pt>
                <c:pt idx="326">
                  <c:v>-109.66572230835936</c:v>
                </c:pt>
                <c:pt idx="327">
                  <c:v>-109.49915703212994</c:v>
                </c:pt>
                <c:pt idx="328">
                  <c:v>-109.33284474280165</c:v>
                </c:pt>
                <c:pt idx="329">
                  <c:v>-109.16678505612651</c:v>
                </c:pt>
                <c:pt idx="330">
                  <c:v>-109.00097758844009</c:v>
                </c:pt>
                <c:pt idx="331">
                  <c:v>-108.83542195666078</c:v>
                </c:pt>
                <c:pt idx="332">
                  <c:v>-108.67011777828878</c:v>
                </c:pt>
                <c:pt idx="333">
                  <c:v>-108.50506467140526</c:v>
                </c:pt>
                <c:pt idx="334">
                  <c:v>-108.3402622546714</c:v>
                </c:pt>
                <c:pt idx="335">
                  <c:v>-108.17571014732762</c:v>
                </c:pt>
                <c:pt idx="336">
                  <c:v>-108.01140796919273</c:v>
                </c:pt>
                <c:pt idx="337">
                  <c:v>-107.84735534066283</c:v>
                </c:pt>
                <c:pt idx="338">
                  <c:v>-107.68355188271069</c:v>
                </c:pt>
                <c:pt idx="339">
                  <c:v>-107.51999721688473</c:v>
                </c:pt>
                <c:pt idx="340">
                  <c:v>-107.35669096530816</c:v>
                </c:pt>
                <c:pt idx="341">
                  <c:v>-107.19363275067813</c:v>
                </c:pt>
                <c:pt idx="342">
                  <c:v>-107.03082219626492</c:v>
                </c:pt>
                <c:pt idx="343">
                  <c:v>-106.86825892591092</c:v>
                </c:pt>
                <c:pt idx="344">
                  <c:v>-106.70594256402987</c:v>
                </c:pt>
                <c:pt idx="345">
                  <c:v>-106.54387273560599</c:v>
                </c:pt>
                <c:pt idx="346">
                  <c:v>-106.38204906619308</c:v>
                </c:pt>
                <c:pt idx="347">
                  <c:v>-106.22047118191364</c:v>
                </c:pt>
                <c:pt idx="348">
                  <c:v>-106.05913870945807</c:v>
                </c:pt>
                <c:pt idx="349">
                  <c:v>-105.89805127608378</c:v>
                </c:pt>
                <c:pt idx="350">
                  <c:v>-105.73720850961423</c:v>
                </c:pt>
                <c:pt idx="351">
                  <c:v>-105.57661003843826</c:v>
                </c:pt>
                <c:pt idx="352">
                  <c:v>-105.41625549150911</c:v>
                </c:pt>
                <c:pt idx="353">
                  <c:v>-105.25614449834352</c:v>
                </c:pt>
                <c:pt idx="354">
                  <c:v>-105.096276689021</c:v>
                </c:pt>
                <c:pt idx="355">
                  <c:v>-104.93665169418288</c:v>
                </c:pt>
                <c:pt idx="356">
                  <c:v>-104.77726914503154</c:v>
                </c:pt>
                <c:pt idx="357">
                  <c:v>-104.61812867332944</c:v>
                </c:pt>
                <c:pt idx="358">
                  <c:v>-104.45922991139834</c:v>
                </c:pt>
                <c:pt idx="359">
                  <c:v>-104.3005724921185</c:v>
                </c:pt>
                <c:pt idx="360">
                  <c:v>-104.14215604892776</c:v>
                </c:pt>
                <c:pt idx="361">
                  <c:v>-103.98398021582067</c:v>
                </c:pt>
                <c:pt idx="362">
                  <c:v>-103.82604462734773</c:v>
                </c:pt>
                <c:pt idx="363">
                  <c:v>-103.66834891861447</c:v>
                </c:pt>
                <c:pt idx="364">
                  <c:v>-103.51089272528068</c:v>
                </c:pt>
                <c:pt idx="365">
                  <c:v>-103.35367568355949</c:v>
                </c:pt>
                <c:pt idx="366">
                  <c:v>-103.19669743021656</c:v>
                </c:pt>
                <c:pt idx="367">
                  <c:v>-103.03995760256927</c:v>
                </c:pt>
                <c:pt idx="368">
                  <c:v>-102.88345583848589</c:v>
                </c:pt>
                <c:pt idx="369">
                  <c:v>-102.72719177638464</c:v>
                </c:pt>
                <c:pt idx="370">
                  <c:v>-102.57116505523294</c:v>
                </c:pt>
                <c:pt idx="371">
                  <c:v>-102.41537531454662</c:v>
                </c:pt>
                <c:pt idx="372">
                  <c:v>-102.25982219438899</c:v>
                </c:pt>
                <c:pt idx="373">
                  <c:v>-102.10450533537005</c:v>
                </c:pt>
                <c:pt idx="374">
                  <c:v>-101.94942437864565</c:v>
                </c:pt>
                <c:pt idx="375">
                  <c:v>-101.79457896591667</c:v>
                </c:pt>
                <c:pt idx="376">
                  <c:v>-101.63996873942824</c:v>
                </c:pt>
                <c:pt idx="377">
                  <c:v>-101.48559334196878</c:v>
                </c:pt>
                <c:pt idx="378">
                  <c:v>-101.33145241686934</c:v>
                </c:pt>
                <c:pt idx="379">
                  <c:v>-101.17754560800262</c:v>
                </c:pt>
                <c:pt idx="380">
                  <c:v>-101.0238725597823</c:v>
                </c:pt>
                <c:pt idx="381">
                  <c:v>-100.87043291716205</c:v>
                </c:pt>
                <c:pt idx="382">
                  <c:v>-100.7172263256349</c:v>
                </c:pt>
                <c:pt idx="383">
                  <c:v>-100.56425243123226</c:v>
                </c:pt>
                <c:pt idx="384">
                  <c:v>-100.41151088052317</c:v>
                </c:pt>
                <c:pt idx="385">
                  <c:v>-100.25900132061348</c:v>
                </c:pt>
                <c:pt idx="386">
                  <c:v>-100.10672339914504</c:v>
                </c:pt>
                <c:pt idx="387">
                  <c:v>-99.954676764294874</c:v>
                </c:pt>
                <c:pt idx="388">
                  <c:v>-99.802861064774348</c:v>
                </c:pt>
                <c:pt idx="389">
                  <c:v>-99.651275949828431</c:v>
                </c:pt>
                <c:pt idx="390">
                  <c:v>-99.499921069234802</c:v>
                </c:pt>
                <c:pt idx="391">
                  <c:v>-99.348796073303092</c:v>
                </c:pt>
                <c:pt idx="392">
                  <c:v>-99.197900612873994</c:v>
                </c:pt>
                <c:pt idx="393">
                  <c:v>-99.047234339318592</c:v>
                </c:pt>
                <c:pt idx="394">
                  <c:v>-98.896796904537482</c:v>
                </c:pt>
                <c:pt idx="395">
                  <c:v>-98.746587960959943</c:v>
                </c:pt>
                <c:pt idx="396">
                  <c:v>-98.596607161543147</c:v>
                </c:pt>
                <c:pt idx="397">
                  <c:v>-98.446854159771391</c:v>
                </c:pt>
                <c:pt idx="398">
                  <c:v>-98.297328609655267</c:v>
                </c:pt>
                <c:pt idx="399">
                  <c:v>-98.148030165730901</c:v>
                </c:pt>
                <c:pt idx="400">
                  <c:v>-97.998958483059084</c:v>
                </c:pt>
                <c:pt idx="401">
                  <c:v>-97.850113217224546</c:v>
                </c:pt>
                <c:pt idx="402">
                  <c:v>-97.701494024335105</c:v>
                </c:pt>
                <c:pt idx="403">
                  <c:v>-97.553100561020926</c:v>
                </c:pt>
                <c:pt idx="404">
                  <c:v>-97.404932484433672</c:v>
                </c:pt>
                <c:pt idx="405">
                  <c:v>-97.256989452245776</c:v>
                </c:pt>
                <c:pt idx="406">
                  <c:v>-97.109271122649545</c:v>
                </c:pt>
                <c:pt idx="407">
                  <c:v>-96.961777154356525</c:v>
                </c:pt>
                <c:pt idx="408">
                  <c:v>-96.814507206596573</c:v>
                </c:pt>
                <c:pt idx="409">
                  <c:v>-96.667460939117149</c:v>
                </c:pt>
                <c:pt idx="410">
                  <c:v>-96.520638012182459</c:v>
                </c:pt>
                <c:pt idx="411">
                  <c:v>-96.374038086572767</c:v>
                </c:pt>
                <c:pt idx="412">
                  <c:v>-96.227660823583534</c:v>
                </c:pt>
                <c:pt idx="413">
                  <c:v>-96.081505885024697</c:v>
                </c:pt>
                <c:pt idx="414">
                  <c:v>-95.935572933219802</c:v>
                </c:pt>
                <c:pt idx="415">
                  <c:v>-95.789861631005266</c:v>
                </c:pt>
                <c:pt idx="416">
                  <c:v>-95.644371641729649</c:v>
                </c:pt>
                <c:pt idx="417">
                  <c:v>-95.499102629252846</c:v>
                </c:pt>
                <c:pt idx="418">
                  <c:v>-95.354054257945222</c:v>
                </c:pt>
                <c:pt idx="419">
                  <c:v>-95.209226192686955</c:v>
                </c:pt>
                <c:pt idx="420">
                  <c:v>-95.064618098867257</c:v>
                </c:pt>
                <c:pt idx="421">
                  <c:v>-94.920229642383504</c:v>
                </c:pt>
                <c:pt idx="422">
                  <c:v>-94.776060489640528</c:v>
                </c:pt>
                <c:pt idx="423">
                  <c:v>-94.632110307549866</c:v>
                </c:pt>
                <c:pt idx="424">
                  <c:v>-94.488378763528971</c:v>
                </c:pt>
                <c:pt idx="425">
                  <c:v>-94.344865525500396</c:v>
                </c:pt>
                <c:pt idx="426">
                  <c:v>-94.201570261891092</c:v>
                </c:pt>
                <c:pt idx="427">
                  <c:v>-94.058492641631616</c:v>
                </c:pt>
                <c:pt idx="428">
                  <c:v>-93.91563233415539</c:v>
                </c:pt>
                <c:pt idx="429">
                  <c:v>-93.772989009397875</c:v>
                </c:pt>
                <c:pt idx="430">
                  <c:v>-93.630562337795894</c:v>
                </c:pt>
                <c:pt idx="431">
                  <c:v>-93.488351990286787</c:v>
                </c:pt>
                <c:pt idx="432">
                  <c:v>-93.34635763830768</c:v>
                </c:pt>
                <c:pt idx="433">
                  <c:v>-93.204578953794808</c:v>
                </c:pt>
                <c:pt idx="434">
                  <c:v>-93.063015609182614</c:v>
                </c:pt>
                <c:pt idx="435">
                  <c:v>-92.921667277403088</c:v>
                </c:pt>
                <c:pt idx="436">
                  <c:v>-92.78053363188495</c:v>
                </c:pt>
                <c:pt idx="437">
                  <c:v>-92.639614346552989</c:v>
                </c:pt>
                <c:pt idx="438">
                  <c:v>-92.49890909582723</c:v>
                </c:pt>
                <c:pt idx="439">
                  <c:v>-92.358417554622193</c:v>
                </c:pt>
                <c:pt idx="440">
                  <c:v>-92.218139398346153</c:v>
                </c:pt>
                <c:pt idx="441">
                  <c:v>-92.07807430290039</c:v>
                </c:pt>
                <c:pt idx="442">
                  <c:v>-91.938221944678489</c:v>
                </c:pt>
                <c:pt idx="443">
                  <c:v>-91.798582000565446</c:v>
                </c:pt>
                <c:pt idx="444">
                  <c:v>-91.659154147937087</c:v>
                </c:pt>
                <c:pt idx="445">
                  <c:v>-91.519938064659243</c:v>
                </c:pt>
                <c:pt idx="446">
                  <c:v>-91.380933429087037</c:v>
                </c:pt>
                <c:pt idx="447">
                  <c:v>-91.242139920064062</c:v>
                </c:pt>
                <c:pt idx="448">
                  <c:v>-91.103557216921729</c:v>
                </c:pt>
                <c:pt idx="449">
                  <c:v>-90.965184999478524</c:v>
                </c:pt>
                <c:pt idx="450">
                  <c:v>-90.827022948039215</c:v>
                </c:pt>
                <c:pt idx="451">
                  <c:v>-90.689070743394126</c:v>
                </c:pt>
                <c:pt idx="452">
                  <c:v>-90.551328066818428</c:v>
                </c:pt>
                <c:pt idx="453">
                  <c:v>-90.41379460007137</c:v>
                </c:pt>
                <c:pt idx="454">
                  <c:v>-90.276470025395554</c:v>
                </c:pt>
                <c:pt idx="455">
                  <c:v>-90.139354025516269</c:v>
                </c:pt>
                <c:pt idx="456">
                  <c:v>-90.002446283640609</c:v>
                </c:pt>
                <c:pt idx="457">
                  <c:v>-89.865746483456874</c:v>
                </c:pt>
                <c:pt idx="458">
                  <c:v>-89.729254309133808</c:v>
                </c:pt>
                <c:pt idx="459">
                  <c:v>-89.592969445319795</c:v>
                </c:pt>
                <c:pt idx="460">
                  <c:v>-89.456891577142258</c:v>
                </c:pt>
                <c:pt idx="461">
                  <c:v>-89.321020390206797</c:v>
                </c:pt>
                <c:pt idx="462">
                  <c:v>-89.185355570596585</c:v>
                </c:pt>
                <c:pt idx="463">
                  <c:v>-89.049896804871565</c:v>
                </c:pt>
                <c:pt idx="464">
                  <c:v>-88.914643780067721</c:v>
                </c:pt>
                <c:pt idx="465">
                  <c:v>-88.779596183696412</c:v>
                </c:pt>
                <c:pt idx="466">
                  <c:v>-88.644753703743632</c:v>
                </c:pt>
                <c:pt idx="467">
                  <c:v>-88.510116028669245</c:v>
                </c:pt>
                <c:pt idx="468">
                  <c:v>-88.37568284740631</c:v>
                </c:pt>
                <c:pt idx="469">
                  <c:v>-88.241453849360312</c:v>
                </c:pt>
                <c:pt idx="470">
                  <c:v>-88.10742872440855</c:v>
                </c:pt>
                <c:pt idx="471">
                  <c:v>-87.973607162899313</c:v>
                </c:pt>
                <c:pt idx="472">
                  <c:v>-87.839988855651185</c:v>
                </c:pt>
                <c:pt idx="473">
                  <c:v>-87.706573493952376</c:v>
                </c:pt>
                <c:pt idx="474">
                  <c:v>-87.573360769559997</c:v>
                </c:pt>
                <c:pt idx="475">
                  <c:v>-87.440350374699293</c:v>
                </c:pt>
                <c:pt idx="476">
                  <c:v>-87.307542002063002</c:v>
                </c:pt>
                <c:pt idx="477">
                  <c:v>-87.174935344810592</c:v>
                </c:pt>
                <c:pt idx="478">
                  <c:v>-87.042530096567546</c:v>
                </c:pt>
                <c:pt idx="479">
                  <c:v>-86.910325951424781</c:v>
                </c:pt>
                <c:pt idx="480">
                  <c:v>-86.778322603937752</c:v>
                </c:pt>
                <c:pt idx="481">
                  <c:v>-86.646519749125872</c:v>
                </c:pt>
                <c:pt idx="482">
                  <c:v>-86.514917082471754</c:v>
                </c:pt>
                <c:pt idx="483">
                  <c:v>-86.383514299920549</c:v>
                </c:pt>
                <c:pt idx="484">
                  <c:v>-86.252311097879215</c:v>
                </c:pt>
                <c:pt idx="485">
                  <c:v>-86.121307173215797</c:v>
                </c:pt>
                <c:pt idx="486">
                  <c:v>-85.990502223258773</c:v>
                </c:pt>
                <c:pt idx="487">
                  <c:v>-85.859895945796367</c:v>
                </c:pt>
                <c:pt idx="488">
                  <c:v>-85.729488039075733</c:v>
                </c:pt>
                <c:pt idx="489">
                  <c:v>-85.599278201802406</c:v>
                </c:pt>
                <c:pt idx="490">
                  <c:v>-85.469266133139485</c:v>
                </c:pt>
                <c:pt idx="491">
                  <c:v>-85.339451532707088</c:v>
                </c:pt>
                <c:pt idx="492">
                  <c:v>-85.209834100581475</c:v>
                </c:pt>
                <c:pt idx="493">
                  <c:v>-85.080413537294461</c:v>
                </c:pt>
                <c:pt idx="494">
                  <c:v>-84.951189543832712</c:v>
                </c:pt>
                <c:pt idx="495">
                  <c:v>-84.822161821637096</c:v>
                </c:pt>
                <c:pt idx="496">
                  <c:v>-84.693330072601881</c:v>
                </c:pt>
                <c:pt idx="497">
                  <c:v>-84.564693999074152</c:v>
                </c:pt>
                <c:pt idx="498">
                  <c:v>-84.436253303853036</c:v>
                </c:pt>
                <c:pt idx="499">
                  <c:v>-84.308007690189115</c:v>
                </c:pt>
                <c:pt idx="500">
                  <c:v>-84.179956861783666</c:v>
                </c:pt>
                <c:pt idx="501">
                  <c:v>-84.05210052278801</c:v>
                </c:pt>
                <c:pt idx="502">
                  <c:v>-83.924438377802787</c:v>
                </c:pt>
                <c:pt idx="503">
                  <c:v>-83.796970131877288</c:v>
                </c:pt>
                <c:pt idx="504">
                  <c:v>-83.669695490508886</c:v>
                </c:pt>
                <c:pt idx="505">
                  <c:v>-83.54261415964217</c:v>
                </c:pt>
                <c:pt idx="506">
                  <c:v>-83.415725845668362</c:v>
                </c:pt>
                <c:pt idx="507">
                  <c:v>-83.289030255424649</c:v>
                </c:pt>
                <c:pt idx="508">
                  <c:v>-83.1625270961935</c:v>
                </c:pt>
                <c:pt idx="509">
                  <c:v>-83.036216075701944</c:v>
                </c:pt>
                <c:pt idx="510">
                  <c:v>-82.910096902120941</c:v>
                </c:pt>
                <c:pt idx="511">
                  <c:v>-82.784169284064689</c:v>
                </c:pt>
                <c:pt idx="512">
                  <c:v>-82.658432930589996</c:v>
                </c:pt>
                <c:pt idx="513">
                  <c:v>-82.532887551195515</c:v>
                </c:pt>
                <c:pt idx="514">
                  <c:v>-82.407532855821145</c:v>
                </c:pt>
                <c:pt idx="515">
                  <c:v>-82.282368554847324</c:v>
                </c:pt>
                <c:pt idx="516">
                  <c:v>-82.157394359094425</c:v>
                </c:pt>
                <c:pt idx="517">
                  <c:v>-82.032609979821999</c:v>
                </c:pt>
                <c:pt idx="518">
                  <c:v>-81.908015128728167</c:v>
                </c:pt>
                <c:pt idx="519">
                  <c:v>-81.783609517948904</c:v>
                </c:pt>
                <c:pt idx="520">
                  <c:v>-81.65939286005748</c:v>
                </c:pt>
                <c:pt idx="521">
                  <c:v>-81.535364868063638</c:v>
                </c:pt>
                <c:pt idx="522">
                  <c:v>-81.411525255413039</c:v>
                </c:pt>
                <c:pt idx="523">
                  <c:v>-81.287873735986608</c:v>
                </c:pt>
                <c:pt idx="524">
                  <c:v>-81.164410024099837</c:v>
                </c:pt>
                <c:pt idx="525">
                  <c:v>-81.041133834502062</c:v>
                </c:pt>
                <c:pt idx="526">
                  <c:v>-80.918044882375966</c:v>
                </c:pt>
                <c:pt idx="527">
                  <c:v>-80.795142883336766</c:v>
                </c:pt>
                <c:pt idx="528">
                  <c:v>-80.672427553431604</c:v>
                </c:pt>
                <c:pt idx="529">
                  <c:v>-80.54989860913895</c:v>
                </c:pt>
                <c:pt idx="530">
                  <c:v>-80.427555767367878</c:v>
                </c:pt>
                <c:pt idx="531">
                  <c:v>-80.305398745457438</c:v>
                </c:pt>
                <c:pt idx="532">
                  <c:v>-80.18342726117595</c:v>
                </c:pt>
                <c:pt idx="533">
                  <c:v>-80.061641032720516</c:v>
                </c:pt>
                <c:pt idx="534">
                  <c:v>-79.940039778716113</c:v>
                </c:pt>
                <c:pt idx="535">
                  <c:v>-79.81862321821518</c:v>
                </c:pt>
                <c:pt idx="536">
                  <c:v>-79.697391070696838</c:v>
                </c:pt>
                <c:pt idx="537">
                  <c:v>-79.576343056066264</c:v>
                </c:pt>
                <c:pt idx="538">
                  <c:v>-79.455478894654107</c:v>
                </c:pt>
                <c:pt idx="539">
                  <c:v>-79.334798307215721</c:v>
                </c:pt>
                <c:pt idx="540">
                  <c:v>-79.214301014930626</c:v>
                </c:pt>
                <c:pt idx="541">
                  <c:v>-79.093986739401842</c:v>
                </c:pt>
                <c:pt idx="542">
                  <c:v>-78.973855202655201</c:v>
                </c:pt>
                <c:pt idx="543">
                  <c:v>-78.853906127138771</c:v>
                </c:pt>
                <c:pt idx="544">
                  <c:v>-78.734139235722097</c:v>
                </c:pt>
                <c:pt idx="545">
                  <c:v>-78.614554251695751</c:v>
                </c:pt>
                <c:pt idx="546">
                  <c:v>-78.495150898770532</c:v>
                </c:pt>
                <c:pt idx="547">
                  <c:v>-78.375928901076847</c:v>
                </c:pt>
                <c:pt idx="548">
                  <c:v>-78.256887983164162</c:v>
                </c:pt>
                <c:pt idx="549">
                  <c:v>-78.1380278700003</c:v>
                </c:pt>
                <c:pt idx="550">
                  <c:v>-78.019348286970768</c:v>
                </c:pt>
                <c:pt idx="551">
                  <c:v>-77.900848959878246</c:v>
                </c:pt>
                <c:pt idx="552">
                  <c:v>-77.782529614941794</c:v>
                </c:pt>
                <c:pt idx="553">
                  <c:v>-77.664389978796365</c:v>
                </c:pt>
                <c:pt idx="554">
                  <c:v>-77.546429778492097</c:v>
                </c:pt>
                <c:pt idx="555">
                  <c:v>-77.428648741493689</c:v>
                </c:pt>
                <c:pt idx="556">
                  <c:v>-77.31104659567977</c:v>
                </c:pt>
                <c:pt idx="557">
                  <c:v>-77.193623069342294</c:v>
                </c:pt>
                <c:pt idx="558">
                  <c:v>-77.076377891185899</c:v>
                </c:pt>
                <c:pt idx="559">
                  <c:v>-76.959310790327265</c:v>
                </c:pt>
                <c:pt idx="560">
                  <c:v>-76.842421496294534</c:v>
                </c:pt>
                <c:pt idx="561">
                  <c:v>-76.72570973902657</c:v>
                </c:pt>
                <c:pt idx="562">
                  <c:v>-76.609175248872532</c:v>
                </c:pt>
                <c:pt idx="563">
                  <c:v>-76.492817756591094</c:v>
                </c:pt>
                <c:pt idx="564">
                  <c:v>-76.376636993349805</c:v>
                </c:pt>
                <c:pt idx="565">
                  <c:v>-76.260632690724591</c:v>
                </c:pt>
                <c:pt idx="566">
                  <c:v>-76.144804580699088</c:v>
                </c:pt>
                <c:pt idx="567">
                  <c:v>-76.029152395663942</c:v>
                </c:pt>
                <c:pt idx="568">
                  <c:v>-75.913675868416334</c:v>
                </c:pt>
                <c:pt idx="569">
                  <c:v>-75.798374732159203</c:v>
                </c:pt>
                <c:pt idx="570">
                  <c:v>-75.683248720500771</c:v>
                </c:pt>
                <c:pt idx="571">
                  <c:v>-75.568297567453868</c:v>
                </c:pt>
                <c:pt idx="572">
                  <c:v>-75.453521007435256</c:v>
                </c:pt>
                <c:pt idx="573">
                  <c:v>-75.338918775265142</c:v>
                </c:pt>
                <c:pt idx="574">
                  <c:v>-75.224490606166498</c:v>
                </c:pt>
                <c:pt idx="575">
                  <c:v>-75.110236235764418</c:v>
                </c:pt>
                <c:pt idx="576">
                  <c:v>-74.996155400085527</c:v>
                </c:pt>
                <c:pt idx="577">
                  <c:v>-74.88224783555745</c:v>
                </c:pt>
                <c:pt idx="578">
                  <c:v>-74.768513279008062</c:v>
                </c:pt>
                <c:pt idx="579">
                  <c:v>-74.654951467665015</c:v>
                </c:pt>
                <c:pt idx="580">
                  <c:v>-74.541562139155062</c:v>
                </c:pt>
                <c:pt idx="581">
                  <c:v>-74.428345031503426</c:v>
                </c:pt>
                <c:pt idx="582">
                  <c:v>-74.315299883133264</c:v>
                </c:pt>
                <c:pt idx="583">
                  <c:v>-74.202426432864996</c:v>
                </c:pt>
                <c:pt idx="584">
                  <c:v>-74.089724419915783</c:v>
                </c:pt>
                <c:pt idx="585">
                  <c:v>-73.977193583898824</c:v>
                </c:pt>
                <c:pt idx="586">
                  <c:v>-73.864833664822825</c:v>
                </c:pt>
                <c:pt idx="587">
                  <c:v>-73.752644403091381</c:v>
                </c:pt>
                <c:pt idx="588">
                  <c:v>-73.640625539502366</c:v>
                </c:pt>
                <c:pt idx="589">
                  <c:v>-73.528776815247383</c:v>
                </c:pt>
                <c:pt idx="590">
                  <c:v>-73.417097971911019</c:v>
                </c:pt>
                <c:pt idx="591">
                  <c:v>-73.305588751470495</c:v>
                </c:pt>
                <c:pt idx="592">
                  <c:v>-73.194248896294823</c:v>
                </c:pt>
                <c:pt idx="593">
                  <c:v>-73.08307814914437</c:v>
                </c:pt>
                <c:pt idx="594">
                  <c:v>-72.972076253170172</c:v>
                </c:pt>
                <c:pt idx="595">
                  <c:v>-72.861242951913411</c:v>
                </c:pt>
                <c:pt idx="596">
                  <c:v>-72.750577989304773</c:v>
                </c:pt>
                <c:pt idx="597">
                  <c:v>-72.64008110966391</c:v>
                </c:pt>
                <c:pt idx="598">
                  <c:v>-72.529752057698715</c:v>
                </c:pt>
                <c:pt idx="599">
                  <c:v>-72.419590578504966</c:v>
                </c:pt>
                <c:pt idx="600">
                  <c:v>-72.309596417565501</c:v>
                </c:pt>
                <c:pt idx="601">
                  <c:v>-72.199769320749752</c:v>
                </c:pt>
                <c:pt idx="602">
                  <c:v>-72.090109034313173</c:v>
                </c:pt>
                <c:pt idx="603">
                  <c:v>-71.98061530489656</c:v>
                </c:pt>
                <c:pt idx="604">
                  <c:v>-71.871287879525568</c:v>
                </c:pt>
                <c:pt idx="605">
                  <c:v>-71.76212650561007</c:v>
                </c:pt>
                <c:pt idx="606">
                  <c:v>-71.653130930943576</c:v>
                </c:pt>
                <c:pt idx="607">
                  <c:v>-71.544300903702634</c:v>
                </c:pt>
                <c:pt idx="608">
                  <c:v>-71.435636172446337</c:v>
                </c:pt>
                <c:pt idx="609">
                  <c:v>-71.327136486115648</c:v>
                </c:pt>
                <c:pt idx="610">
                  <c:v>-71.218801594032811</c:v>
                </c:pt>
                <c:pt idx="611">
                  <c:v>-71.110631245900862</c:v>
                </c:pt>
                <c:pt idx="612">
                  <c:v>-71.002625191802963</c:v>
                </c:pt>
                <c:pt idx="613">
                  <c:v>-70.894783182201905</c:v>
                </c:pt>
                <c:pt idx="614">
                  <c:v>-70.787104967939456</c:v>
                </c:pt>
                <c:pt idx="615">
                  <c:v>-70.679590300235787</c:v>
                </c:pt>
                <c:pt idx="616">
                  <c:v>-70.572238930689011</c:v>
                </c:pt>
                <c:pt idx="617">
                  <c:v>-70.465050611274435</c:v>
                </c:pt>
                <c:pt idx="618">
                  <c:v>-70.358025094344157</c:v>
                </c:pt>
                <c:pt idx="619">
                  <c:v>-70.25116213262632</c:v>
                </c:pt>
                <c:pt idx="620">
                  <c:v>-70.144461479224745</c:v>
                </c:pt>
                <c:pt idx="621">
                  <c:v>-70.037922887618166</c:v>
                </c:pt>
                <c:pt idx="622">
                  <c:v>-69.931546111659799</c:v>
                </c:pt>
                <c:pt idx="623">
                  <c:v>-69.825330905576664</c:v>
                </c:pt>
                <c:pt idx="624">
                  <c:v>-69.719277023969113</c:v>
                </c:pt>
                <c:pt idx="625">
                  <c:v>-69.613384221810222</c:v>
                </c:pt>
                <c:pt idx="626">
                  <c:v>-69.50765225444519</c:v>
                </c:pt>
                <c:pt idx="627">
                  <c:v>-69.402080877590862</c:v>
                </c:pt>
                <c:pt idx="628">
                  <c:v>-69.296669847335039</c:v>
                </c:pt>
                <c:pt idx="629">
                  <c:v>-69.191418920136073</c:v>
                </c:pt>
                <c:pt idx="630">
                  <c:v>-69.086327852822166</c:v>
                </c:pt>
                <c:pt idx="631">
                  <c:v>-68.98139640259086</c:v>
                </c:pt>
                <c:pt idx="632">
                  <c:v>-68.876624327008471</c:v>
                </c:pt>
                <c:pt idx="633">
                  <c:v>-68.772011384009588</c:v>
                </c:pt>
                <c:pt idx="634">
                  <c:v>-68.667557331896376</c:v>
                </c:pt>
                <c:pt idx="635">
                  <c:v>-68.563261929338182</c:v>
                </c:pt>
                <c:pt idx="636">
                  <c:v>-68.459124935370838</c:v>
                </c:pt>
                <c:pt idx="637">
                  <c:v>-68.355146109396202</c:v>
                </c:pt>
                <c:pt idx="638">
                  <c:v>-68.251325211181552</c:v>
                </c:pt>
                <c:pt idx="639">
                  <c:v>-68.147662000859029</c:v>
                </c:pt>
                <c:pt idx="640">
                  <c:v>-68.044156238925098</c:v>
                </c:pt>
                <c:pt idx="641">
                  <c:v>-67.940807686240007</c:v>
                </c:pt>
                <c:pt idx="642">
                  <c:v>-67.837616104027219</c:v>
                </c:pt>
                <c:pt idx="643">
                  <c:v>-67.734581253872861</c:v>
                </c:pt>
                <c:pt idx="644">
                  <c:v>-67.631702897725162</c:v>
                </c:pt>
                <c:pt idx="645">
                  <c:v>-67.528980797893908</c:v>
                </c:pt>
                <c:pt idx="646">
                  <c:v>-67.426414717049951</c:v>
                </c:pt>
                <c:pt idx="647">
                  <c:v>-67.324004418224547</c:v>
                </c:pt>
                <c:pt idx="648">
                  <c:v>-67.221749664808883</c:v>
                </c:pt>
                <c:pt idx="649">
                  <c:v>-67.119650220553552</c:v>
                </c:pt>
                <c:pt idx="650">
                  <c:v>-67.017705849567946</c:v>
                </c:pt>
                <c:pt idx="651">
                  <c:v>-66.915916316319752</c:v>
                </c:pt>
                <c:pt idx="652">
                  <c:v>-66.814281385634388</c:v>
                </c:pt>
                <c:pt idx="653">
                  <c:v>-66.712800822694433</c:v>
                </c:pt>
                <c:pt idx="654">
                  <c:v>-66.611474393039188</c:v>
                </c:pt>
                <c:pt idx="655">
                  <c:v>-66.51030186256402</c:v>
                </c:pt>
                <c:pt idx="656">
                  <c:v>-66.409282997519853</c:v>
                </c:pt>
                <c:pt idx="657">
                  <c:v>-66.308417564512666</c:v>
                </c:pt>
                <c:pt idx="658">
                  <c:v>-66.207705330502918</c:v>
                </c:pt>
                <c:pt idx="659">
                  <c:v>-66.107146062805015</c:v>
                </c:pt>
                <c:pt idx="660">
                  <c:v>-66.006739529086786</c:v>
                </c:pt>
                <c:pt idx="661">
                  <c:v>-65.906485497368905</c:v>
                </c:pt>
                <c:pt idx="662">
                  <c:v>-65.806383736024443</c:v>
                </c:pt>
                <c:pt idx="663">
                  <c:v>-65.706434013778249</c:v>
                </c:pt>
                <c:pt idx="664">
                  <c:v>-65.606636099706435</c:v>
                </c:pt>
                <c:pt idx="665">
                  <c:v>-65.50698976323585</c:v>
                </c:pt>
                <c:pt idx="666">
                  <c:v>-65.40749477414353</c:v>
                </c:pt>
                <c:pt idx="667">
                  <c:v>-65.30815090255625</c:v>
                </c:pt>
                <c:pt idx="668">
                  <c:v>-65.208957918949864</c:v>
                </c:pt>
                <c:pt idx="669">
                  <c:v>-65.109915594148845</c:v>
                </c:pt>
                <c:pt idx="670">
                  <c:v>-65.01102369932579</c:v>
                </c:pt>
                <c:pt idx="671">
                  <c:v>-64.912282006000808</c:v>
                </c:pt>
                <c:pt idx="672">
                  <c:v>-64.813690286041066</c:v>
                </c:pt>
                <c:pt idx="673">
                  <c:v>-64.715248311660147</c:v>
                </c:pt>
                <c:pt idx="674">
                  <c:v>-64.616955855417743</c:v>
                </c:pt>
                <c:pt idx="675">
                  <c:v>-64.518812690218894</c:v>
                </c:pt>
                <c:pt idx="676">
                  <c:v>-64.420818589313583</c:v>
                </c:pt>
                <c:pt idx="677">
                  <c:v>-64.322973326296193</c:v>
                </c:pt>
                <c:pt idx="678">
                  <c:v>-64.225276675104993</c:v>
                </c:pt>
                <c:pt idx="679">
                  <c:v>-64.127728410021589</c:v>
                </c:pt>
                <c:pt idx="680">
                  <c:v>-64.030328305670437</c:v>
                </c:pt>
                <c:pt idx="681">
                  <c:v>-63.933076137018283</c:v>
                </c:pt>
                <c:pt idx="682">
                  <c:v>-63.835971679373657</c:v>
                </c:pt>
                <c:pt idx="683">
                  <c:v>-63.739014708386406</c:v>
                </c:pt>
                <c:pt idx="684">
                  <c:v>-63.642205000047092</c:v>
                </c:pt>
                <c:pt idx="685">
                  <c:v>-63.545542330686516</c:v>
                </c:pt>
                <c:pt idx="686">
                  <c:v>-63.44902647697522</c:v>
                </c:pt>
                <c:pt idx="687">
                  <c:v>-63.352657215922918</c:v>
                </c:pt>
                <c:pt idx="688">
                  <c:v>-63.256434324878015</c:v>
                </c:pt>
                <c:pt idx="689">
                  <c:v>-63.160357581527137</c:v>
                </c:pt>
                <c:pt idx="690">
                  <c:v>-63.064426763894481</c:v>
                </c:pt>
                <c:pt idx="691">
                  <c:v>-62.968641650341489</c:v>
                </c:pt>
                <c:pt idx="692">
                  <c:v>-62.873002019566179</c:v>
                </c:pt>
                <c:pt idx="693">
                  <c:v>-62.777507650602701</c:v>
                </c:pt>
                <c:pt idx="694">
                  <c:v>-62.682158322820804</c:v>
                </c:pt>
                <c:pt idx="695">
                  <c:v>-62.586953815925405</c:v>
                </c:pt>
                <c:pt idx="696">
                  <c:v>-62.491893909955934</c:v>
                </c:pt>
                <c:pt idx="697">
                  <c:v>-62.396978385285955</c:v>
                </c:pt>
                <c:pt idx="698">
                  <c:v>-62.302207022622596</c:v>
                </c:pt>
                <c:pt idx="699">
                  <c:v>-62.207579603006046</c:v>
                </c:pt>
                <c:pt idx="700">
                  <c:v>-62.113095907809097</c:v>
                </c:pt>
                <c:pt idx="701">
                  <c:v>-62.01875571873655</c:v>
                </c:pt>
                <c:pt idx="702">
                  <c:v>-61.924558817824803</c:v>
                </c:pt>
                <c:pt idx="703">
                  <c:v>-61.830504987441287</c:v>
                </c:pt>
                <c:pt idx="704">
                  <c:v>-61.736594010284009</c:v>
                </c:pt>
                <c:pt idx="705">
                  <c:v>-61.642825669380997</c:v>
                </c:pt>
                <c:pt idx="706">
                  <c:v>-61.549199748089833</c:v>
                </c:pt>
                <c:pt idx="707">
                  <c:v>-61.455716030097129</c:v>
                </c:pt>
                <c:pt idx="708">
                  <c:v>-61.362374299418093</c:v>
                </c:pt>
                <c:pt idx="709">
                  <c:v>-61.269174340395935</c:v>
                </c:pt>
                <c:pt idx="710">
                  <c:v>-61.176115937701425</c:v>
                </c:pt>
                <c:pt idx="711">
                  <c:v>-61.083198876332396</c:v>
                </c:pt>
                <c:pt idx="712">
                  <c:v>-60.990422941613218</c:v>
                </c:pt>
                <c:pt idx="713">
                  <c:v>-60.897787919194336</c:v>
                </c:pt>
                <c:pt idx="714">
                  <c:v>-60.805293595051758</c:v>
                </c:pt>
                <c:pt idx="715">
                  <c:v>-60.712939755486524</c:v>
                </c:pt>
                <c:pt idx="716">
                  <c:v>-60.620726187124326</c:v>
                </c:pt>
                <c:pt idx="717">
                  <c:v>-60.528652676914881</c:v>
                </c:pt>
                <c:pt idx="718">
                  <c:v>-60.436719012131498</c:v>
                </c:pt>
                <c:pt idx="719">
                  <c:v>-60.3449249803706</c:v>
                </c:pt>
                <c:pt idx="720">
                  <c:v>-60.253270369551224</c:v>
                </c:pt>
                <c:pt idx="721">
                  <c:v>-60.161754967914518</c:v>
                </c:pt>
                <c:pt idx="722">
                  <c:v>-60.070378564023258</c:v>
                </c:pt>
                <c:pt idx="723">
                  <c:v>-59.979140946761341</c:v>
                </c:pt>
                <c:pt idx="724">
                  <c:v>-59.888041905333345</c:v>
                </c:pt>
                <c:pt idx="725">
                  <c:v>-59.797081229264023</c:v>
                </c:pt>
                <c:pt idx="726">
                  <c:v>-59.706258708397762</c:v>
                </c:pt>
                <c:pt idx="727">
                  <c:v>-59.615574132898175</c:v>
                </c:pt>
                <c:pt idx="728">
                  <c:v>-59.525027293247582</c:v>
                </c:pt>
                <c:pt idx="729">
                  <c:v>-59.434617980246529</c:v>
                </c:pt>
                <c:pt idx="730">
                  <c:v>-59.344345985013305</c:v>
                </c:pt>
                <c:pt idx="731">
                  <c:v>-59.25421109898344</c:v>
                </c:pt>
                <c:pt idx="732">
                  <c:v>-59.164213113909248</c:v>
                </c:pt>
                <c:pt idx="733">
                  <c:v>-59.074351821859352</c:v>
                </c:pt>
                <c:pt idx="734">
                  <c:v>-58.984627015218194</c:v>
                </c:pt>
                <c:pt idx="735">
                  <c:v>-58.895038486685522</c:v>
                </c:pt>
                <c:pt idx="736">
                  <c:v>-58.805586029275979</c:v>
                </c:pt>
                <c:pt idx="737">
                  <c:v>-58.716269436318541</c:v>
                </c:pt>
                <c:pt idx="738">
                  <c:v>-58.627088501456136</c:v>
                </c:pt>
                <c:pt idx="739">
                  <c:v>-58.538043018645084</c:v>
                </c:pt>
                <c:pt idx="740">
                  <c:v>-58.449132782154649</c:v>
                </c:pt>
                <c:pt idx="741">
                  <c:v>-58.360357586566614</c:v>
                </c:pt>
                <c:pt idx="742">
                  <c:v>-58.271717226774705</c:v>
                </c:pt>
                <c:pt idx="743">
                  <c:v>-58.183211497984182</c:v>
                </c:pt>
                <c:pt idx="744">
                  <c:v>-58.094840195711392</c:v>
                </c:pt>
                <c:pt idx="745">
                  <c:v>-58.006603115783236</c:v>
                </c:pt>
                <c:pt idx="746">
                  <c:v>-57.918500054336725</c:v>
                </c:pt>
                <c:pt idx="747">
                  <c:v>-57.830530807818512</c:v>
                </c:pt>
                <c:pt idx="748">
                  <c:v>-57.742695172984369</c:v>
                </c:pt>
                <c:pt idx="749">
                  <c:v>-57.654992946898858</c:v>
                </c:pt>
                <c:pt idx="750">
                  <c:v>-57.567423926934708</c:v>
                </c:pt>
                <c:pt idx="751">
                  <c:v>-57.479987910772394</c:v>
                </c:pt>
                <c:pt idx="752">
                  <c:v>-57.392684696399726</c:v>
                </c:pt>
                <c:pt idx="753">
                  <c:v>-57.305514082111294</c:v>
                </c:pt>
                <c:pt idx="754">
                  <c:v>-57.218475866508108</c:v>
                </c:pt>
                <c:pt idx="755">
                  <c:v>-57.131569848497008</c:v>
                </c:pt>
                <c:pt idx="756">
                  <c:v>-57.044795827290301</c:v>
                </c:pt>
                <c:pt idx="757">
                  <c:v>-56.958153602405247</c:v>
                </c:pt>
                <c:pt idx="758">
                  <c:v>-56.871642973663626</c:v>
                </c:pt>
                <c:pt idx="759">
                  <c:v>-56.785263741191216</c:v>
                </c:pt>
                <c:pt idx="760">
                  <c:v>-56.699015705417409</c:v>
                </c:pt>
                <c:pt idx="761">
                  <c:v>-56.61289866707471</c:v>
                </c:pt>
                <c:pt idx="762">
                  <c:v>-56.526912427198276</c:v>
                </c:pt>
                <c:pt idx="763">
                  <c:v>-56.441056787125461</c:v>
                </c:pt>
                <c:pt idx="764">
                  <c:v>-56.355331548495364</c:v>
                </c:pt>
                <c:pt idx="765">
                  <c:v>-56.269736513248326</c:v>
                </c:pt>
                <c:pt idx="766">
                  <c:v>-56.184271483625565</c:v>
                </c:pt>
                <c:pt idx="767">
                  <c:v>-56.098936262168635</c:v>
                </c:pt>
                <c:pt idx="768">
                  <c:v>-56.013730651719001</c:v>
                </c:pt>
                <c:pt idx="769">
                  <c:v>-55.928654455417586</c:v>
                </c:pt>
                <c:pt idx="770">
                  <c:v>-55.843707476704303</c:v>
                </c:pt>
                <c:pt idx="771">
                  <c:v>-55.758889519317606</c:v>
                </c:pt>
                <c:pt idx="772">
                  <c:v>-55.674200387294071</c:v>
                </c:pt>
                <c:pt idx="773">
                  <c:v>-55.589639884967852</c:v>
                </c:pt>
                <c:pt idx="774">
                  <c:v>-55.505207816970369</c:v>
                </c:pt>
                <c:pt idx="775">
                  <c:v>-55.420903988229711</c:v>
                </c:pt>
                <c:pt idx="776">
                  <c:v>-55.336728203970289</c:v>
                </c:pt>
                <c:pt idx="777">
                  <c:v>-55.252680269712314</c:v>
                </c:pt>
                <c:pt idx="778">
                  <c:v>-55.168759991271408</c:v>
                </c:pt>
                <c:pt idx="779">
                  <c:v>-55.084967174758134</c:v>
                </c:pt>
                <c:pt idx="780">
                  <c:v>-55.001301626577536</c:v>
                </c:pt>
                <c:pt idx="781">
                  <c:v>-54.917763153428673</c:v>
                </c:pt>
                <c:pt idx="782">
                  <c:v>-54.834351562304221</c:v>
                </c:pt>
                <c:pt idx="783">
                  <c:v>-54.751066660490032</c:v>
                </c:pt>
                <c:pt idx="784">
                  <c:v>-54.667908255564591</c:v>
                </c:pt>
                <c:pt idx="785">
                  <c:v>-54.58487615539871</c:v>
                </c:pt>
                <c:pt idx="786">
                  <c:v>-54.501970168154962</c:v>
                </c:pt>
                <c:pt idx="787">
                  <c:v>-54.419190102287345</c:v>
                </c:pt>
                <c:pt idx="788">
                  <c:v>-54.336535766540756</c:v>
                </c:pt>
                <c:pt idx="789">
                  <c:v>-54.254006969950566</c:v>
                </c:pt>
                <c:pt idx="790">
                  <c:v>-54.171603521842208</c:v>
                </c:pt>
                <c:pt idx="791">
                  <c:v>-54.089325231830742</c:v>
                </c:pt>
                <c:pt idx="792">
                  <c:v>-54.007171909820343</c:v>
                </c:pt>
                <c:pt idx="793">
                  <c:v>-53.925143366003944</c:v>
                </c:pt>
                <c:pt idx="794">
                  <c:v>-53.843239410862751</c:v>
                </c:pt>
                <c:pt idx="795">
                  <c:v>-53.761459855165867</c:v>
                </c:pt>
                <c:pt idx="796">
                  <c:v>-53.679804509969735</c:v>
                </c:pt>
                <c:pt idx="797">
                  <c:v>-53.598273186617831</c:v>
                </c:pt>
                <c:pt idx="798">
                  <c:v>-53.516865696740119</c:v>
                </c:pt>
                <c:pt idx="799">
                  <c:v>-53.435581852252746</c:v>
                </c:pt>
                <c:pt idx="800">
                  <c:v>-53.35442146535744</c:v>
                </c:pt>
                <c:pt idx="801">
                  <c:v>-53.273384348541228</c:v>
                </c:pt>
                <c:pt idx="802">
                  <c:v>-53.192470314575907</c:v>
                </c:pt>
                <c:pt idx="803">
                  <c:v>-53.111679176517654</c:v>
                </c:pt>
                <c:pt idx="804">
                  <c:v>-53.03101074770661</c:v>
                </c:pt>
                <c:pt idx="805">
                  <c:v>-52.950464841766376</c:v>
                </c:pt>
                <c:pt idx="806">
                  <c:v>-52.870041272603672</c:v>
                </c:pt>
                <c:pt idx="807">
                  <c:v>-52.789739854407848</c:v>
                </c:pt>
                <c:pt idx="808">
                  <c:v>-52.709560401650457</c:v>
                </c:pt>
                <c:pt idx="809">
                  <c:v>-52.629502729084869</c:v>
                </c:pt>
                <c:pt idx="810">
                  <c:v>-52.549566651745799</c:v>
                </c:pt>
                <c:pt idx="811">
                  <c:v>-52.4697519849489</c:v>
                </c:pt>
                <c:pt idx="812">
                  <c:v>-52.390058544290319</c:v>
                </c:pt>
                <c:pt idx="813">
                  <c:v>-52.310486145646294</c:v>
                </c:pt>
                <c:pt idx="814">
                  <c:v>-52.231034605172745</c:v>
                </c:pt>
                <c:pt idx="815">
                  <c:v>-52.151703739304779</c:v>
                </c:pt>
                <c:pt idx="816">
                  <c:v>-52.072493364756333</c:v>
                </c:pt>
                <c:pt idx="817">
                  <c:v>-51.993403298519716</c:v>
                </c:pt>
                <c:pt idx="818">
                  <c:v>-51.914433357865214</c:v>
                </c:pt>
                <c:pt idx="819">
                  <c:v>-51.835583360340628</c:v>
                </c:pt>
                <c:pt idx="820">
                  <c:v>-51.756853123770902</c:v>
                </c:pt>
                <c:pt idx="821">
                  <c:v>-51.678242466257629</c:v>
                </c:pt>
                <c:pt idx="822">
                  <c:v>-51.599751206178759</c:v>
                </c:pt>
                <c:pt idx="823">
                  <c:v>-51.521379162188033</c:v>
                </c:pt>
                <c:pt idx="824">
                  <c:v>-51.443126153214649</c:v>
                </c:pt>
                <c:pt idx="825">
                  <c:v>-51.364991998462799</c:v>
                </c:pt>
                <c:pt idx="826">
                  <c:v>-51.286976517411318</c:v>
                </c:pt>
                <c:pt idx="827">
                  <c:v>-51.209079529813195</c:v>
                </c:pt>
                <c:pt idx="828">
                  <c:v>-51.131300855695194</c:v>
                </c:pt>
                <c:pt idx="829">
                  <c:v>-51.053640315357441</c:v>
                </c:pt>
                <c:pt idx="830">
                  <c:v>-50.976097729372967</c:v>
                </c:pt>
                <c:pt idx="831">
                  <c:v>-50.898672918587373</c:v>
                </c:pt>
                <c:pt idx="832">
                  <c:v>-50.821365704118335</c:v>
                </c:pt>
                <c:pt idx="833">
                  <c:v>-50.744175907355221</c:v>
                </c:pt>
                <c:pt idx="834">
                  <c:v>-50.667103349958708</c:v>
                </c:pt>
                <c:pt idx="835">
                  <c:v>-50.590147853860309</c:v>
                </c:pt>
                <c:pt idx="836">
                  <c:v>-50.513309241262</c:v>
                </c:pt>
                <c:pt idx="837">
                  <c:v>-50.436587334635846</c:v>
                </c:pt>
                <c:pt idx="838">
                  <c:v>-50.359981956723487</c:v>
                </c:pt>
                <c:pt idx="839">
                  <c:v>-50.283492930535864</c:v>
                </c:pt>
                <c:pt idx="840">
                  <c:v>-50.20712007935267</c:v>
                </c:pt>
                <c:pt idx="841">
                  <c:v>-50.130863226722035</c:v>
                </c:pt>
                <c:pt idx="842">
                  <c:v>-50.054722196460112</c:v>
                </c:pt>
                <c:pt idx="843">
                  <c:v>-49.978696812650611</c:v>
                </c:pt>
                <c:pt idx="844">
                  <c:v>-49.902786899644454</c:v>
                </c:pt>
                <c:pt idx="845">
                  <c:v>-49.826992282059351</c:v>
                </c:pt>
                <c:pt idx="846">
                  <c:v>-49.751312784779365</c:v>
                </c:pt>
                <c:pt idx="847">
                  <c:v>-49.675748232954589</c:v>
                </c:pt>
                <c:pt idx="848">
                  <c:v>-49.600298452000622</c:v>
                </c:pt>
                <c:pt idx="849">
                  <c:v>-49.52496326759826</c:v>
                </c:pt>
                <c:pt idx="850">
                  <c:v>-49.44974250569306</c:v>
                </c:pt>
                <c:pt idx="851">
                  <c:v>-49.374635992494945</c:v>
                </c:pt>
                <c:pt idx="852">
                  <c:v>-49.299643554477797</c:v>
                </c:pt>
                <c:pt idx="853">
                  <c:v>-49.224765018379038</c:v>
                </c:pt>
                <c:pt idx="854">
                  <c:v>-49.150000211199277</c:v>
                </c:pt>
                <c:pt idx="855">
                  <c:v>-49.075348960201843</c:v>
                </c:pt>
                <c:pt idx="856">
                  <c:v>-49.0008110929125</c:v>
                </c:pt>
                <c:pt idx="857">
                  <c:v>-48.926386437118907</c:v>
                </c:pt>
                <c:pt idx="858">
                  <c:v>-48.852074820870307</c:v>
                </c:pt>
                <c:pt idx="859">
                  <c:v>-48.777876072477085</c:v>
                </c:pt>
                <c:pt idx="860">
                  <c:v>-48.703790020510461</c:v>
                </c:pt>
                <c:pt idx="861">
                  <c:v>-48.629816493801954</c:v>
                </c:pt>
                <c:pt idx="862">
                  <c:v>-48.555955321443101</c:v>
                </c:pt>
                <c:pt idx="863">
                  <c:v>-48.482206332785019</c:v>
                </c:pt>
                <c:pt idx="864">
                  <c:v>-48.408569357438019</c:v>
                </c:pt>
                <c:pt idx="865">
                  <c:v>-48.335044225271204</c:v>
                </c:pt>
                <c:pt idx="866">
                  <c:v>-48.261630766412061</c:v>
                </c:pt>
                <c:pt idx="867">
                  <c:v>-48.188328811246116</c:v>
                </c:pt>
                <c:pt idx="868">
                  <c:v>-48.115138190416481</c:v>
                </c:pt>
                <c:pt idx="869">
                  <c:v>-48.042058734823527</c:v>
                </c:pt>
                <c:pt idx="870">
                  <c:v>-47.969090275624453</c:v>
                </c:pt>
                <c:pt idx="871">
                  <c:v>-47.896232644232875</c:v>
                </c:pt>
                <c:pt idx="872">
                  <c:v>-47.823485672318519</c:v>
                </c:pt>
                <c:pt idx="873">
                  <c:v>-47.750849191806722</c:v>
                </c:pt>
                <c:pt idx="874">
                  <c:v>-47.678323034878147</c:v>
                </c:pt>
                <c:pt idx="875">
                  <c:v>-47.605907033968322</c:v>
                </c:pt>
                <c:pt idx="876">
                  <c:v>-47.533601021767282</c:v>
                </c:pt>
                <c:pt idx="877">
                  <c:v>-47.461404831219184</c:v>
                </c:pt>
                <c:pt idx="878">
                  <c:v>-47.389318295521925</c:v>
                </c:pt>
                <c:pt idx="879">
                  <c:v>-47.317341248126738</c:v>
                </c:pt>
                <c:pt idx="880">
                  <c:v>-47.24547352273779</c:v>
                </c:pt>
                <c:pt idx="881">
                  <c:v>-47.173714953311908</c:v>
                </c:pt>
                <c:pt idx="882">
                  <c:v>-47.102065374058036</c:v>
                </c:pt>
                <c:pt idx="883">
                  <c:v>-47.03052461943696</c:v>
                </c:pt>
                <c:pt idx="884">
                  <c:v>-46.959092524160887</c:v>
                </c:pt>
                <c:pt idx="885">
                  <c:v>-46.887768923193072</c:v>
                </c:pt>
                <c:pt idx="886">
                  <c:v>-46.816553651747434</c:v>
                </c:pt>
                <c:pt idx="887">
                  <c:v>-46.745446545288175</c:v>
                </c:pt>
                <c:pt idx="888">
                  <c:v>-46.674447439529402</c:v>
                </c:pt>
                <c:pt idx="889">
                  <c:v>-46.603556170434757</c:v>
                </c:pt>
                <c:pt idx="890">
                  <c:v>-46.532772574217027</c:v>
                </c:pt>
                <c:pt idx="891">
                  <c:v>-46.462096487337753</c:v>
                </c:pt>
                <c:pt idx="892">
                  <c:v>-46.391527746506867</c:v>
                </c:pt>
                <c:pt idx="893">
                  <c:v>-46.321066188682316</c:v>
                </c:pt>
                <c:pt idx="894">
                  <c:v>-46.2507116510697</c:v>
                </c:pt>
                <c:pt idx="895">
                  <c:v>-46.18046397112186</c:v>
                </c:pt>
                <c:pt idx="896">
                  <c:v>-46.110322986538499</c:v>
                </c:pt>
                <c:pt idx="897">
                  <c:v>-46.040288535265901</c:v>
                </c:pt>
                <c:pt idx="898">
                  <c:v>-45.970360455496412</c:v>
                </c:pt>
                <c:pt idx="899">
                  <c:v>-45.900538585668166</c:v>
                </c:pt>
                <c:pt idx="900">
                  <c:v>-45.830822764464678</c:v>
                </c:pt>
                <c:pt idx="901">
                  <c:v>-45.7612128308145</c:v>
                </c:pt>
                <c:pt idx="902">
                  <c:v>-45.691708623890804</c:v>
                </c:pt>
                <c:pt idx="903">
                  <c:v>-45.622309983111037</c:v>
                </c:pt>
                <c:pt idx="904">
                  <c:v>-45.553016748136542</c:v>
                </c:pt>
                <c:pt idx="905">
                  <c:v>-45.483828758872207</c:v>
                </c:pt>
                <c:pt idx="906">
                  <c:v>-45.414745855466073</c:v>
                </c:pt>
                <c:pt idx="907">
                  <c:v>-45.345767878308962</c:v>
                </c:pt>
                <c:pt idx="908">
                  <c:v>-45.276894668034139</c:v>
                </c:pt>
                <c:pt idx="909">
                  <c:v>-45.208126065516879</c:v>
                </c:pt>
                <c:pt idx="910">
                  <c:v>-45.1394619118742</c:v>
                </c:pt>
                <c:pt idx="911">
                  <c:v>-45.070902048464404</c:v>
                </c:pt>
                <c:pt idx="912">
                  <c:v>-45.002446316886754</c:v>
                </c:pt>
                <c:pt idx="913">
                  <c:v>-44.934094558981066</c:v>
                </c:pt>
                <c:pt idx="914">
                  <c:v>-44.865846616827454</c:v>
                </c:pt>
                <c:pt idx="915">
                  <c:v>-44.797702332745828</c:v>
                </c:pt>
                <c:pt idx="916">
                  <c:v>-44.729661549295599</c:v>
                </c:pt>
                <c:pt idx="917">
                  <c:v>-44.661724109275305</c:v>
                </c:pt>
                <c:pt idx="918">
                  <c:v>-44.593889855722267</c:v>
                </c:pt>
                <c:pt idx="919">
                  <c:v>-44.526158631912182</c:v>
                </c:pt>
                <c:pt idx="920">
                  <c:v>-44.458530281358804</c:v>
                </c:pt>
                <c:pt idx="921">
                  <c:v>-44.39100464781356</c:v>
                </c:pt>
                <c:pt idx="922">
                  <c:v>-44.323581575265216</c:v>
                </c:pt>
                <c:pt idx="923">
                  <c:v>-44.256260907939449</c:v>
                </c:pt>
                <c:pt idx="924">
                  <c:v>-44.189042490298576</c:v>
                </c:pt>
                <c:pt idx="925">
                  <c:v>-44.121926167041124</c:v>
                </c:pt>
                <c:pt idx="926">
                  <c:v>-44.054911783101524</c:v>
                </c:pt>
                <c:pt idx="927">
                  <c:v>-43.987999183649698</c:v>
                </c:pt>
                <c:pt idx="928">
                  <c:v>-43.921188214090762</c:v>
                </c:pt>
                <c:pt idx="929">
                  <c:v>-43.854478720064598</c:v>
                </c:pt>
                <c:pt idx="930">
                  <c:v>-43.787870547445578</c:v>
                </c:pt>
                <c:pt idx="931">
                  <c:v>-43.721363542342154</c:v>
                </c:pt>
                <c:pt idx="932">
                  <c:v>-43.654957551096508</c:v>
                </c:pt>
                <c:pt idx="933">
                  <c:v>-43.588652420284212</c:v>
                </c:pt>
                <c:pt idx="934">
                  <c:v>-43.522447996713851</c:v>
                </c:pt>
                <c:pt idx="935">
                  <c:v>-43.456344127426703</c:v>
                </c:pt>
                <c:pt idx="936">
                  <c:v>-43.390340659696356</c:v>
                </c:pt>
                <c:pt idx="937">
                  <c:v>-43.324437441028373</c:v>
                </c:pt>
                <c:pt idx="938">
                  <c:v>-43.258634319159917</c:v>
                </c:pt>
                <c:pt idx="939">
                  <c:v>-43.192931142059443</c:v>
                </c:pt>
                <c:pt idx="940">
                  <c:v>-43.127327757926295</c:v>
                </c:pt>
                <c:pt idx="941">
                  <c:v>-43.061824015190382</c:v>
                </c:pt>
                <c:pt idx="942">
                  <c:v>-42.996419762511827</c:v>
                </c:pt>
                <c:pt idx="943">
                  <c:v>-42.931114848780616</c:v>
                </c:pt>
                <c:pt idx="944">
                  <c:v>-42.865909123116239</c:v>
                </c:pt>
                <c:pt idx="945">
                  <c:v>-42.800802434867386</c:v>
                </c:pt>
                <c:pt idx="946">
                  <c:v>-42.735794633611505</c:v>
                </c:pt>
                <c:pt idx="947">
                  <c:v>-42.670885569154557</c:v>
                </c:pt>
                <c:pt idx="948">
                  <c:v>-42.606075091530613</c:v>
                </c:pt>
                <c:pt idx="949">
                  <c:v>-42.541363051001511</c:v>
                </c:pt>
                <c:pt idx="950">
                  <c:v>-42.476749298056532</c:v>
                </c:pt>
                <c:pt idx="951">
                  <c:v>-42.412233683412026</c:v>
                </c:pt>
                <c:pt idx="952">
                  <c:v>-42.347816058011084</c:v>
                </c:pt>
                <c:pt idx="953">
                  <c:v>-42.283496273023204</c:v>
                </c:pt>
                <c:pt idx="954">
                  <c:v>-42.219274179843914</c:v>
                </c:pt>
                <c:pt idx="955">
                  <c:v>-42.155149630094471</c:v>
                </c:pt>
                <c:pt idx="956">
                  <c:v>-42.091122475621489</c:v>
                </c:pt>
                <c:pt idx="957">
                  <c:v>-42.027192568496595</c:v>
                </c:pt>
                <c:pt idx="958">
                  <c:v>-41.963359761016108</c:v>
                </c:pt>
                <c:pt idx="959">
                  <c:v>-41.899623905700686</c:v>
                </c:pt>
                <c:pt idx="960">
                  <c:v>-41.835984855294967</c:v>
                </c:pt>
                <c:pt idx="961">
                  <c:v>-41.772442462767273</c:v>
                </c:pt>
                <c:pt idx="962">
                  <c:v>-41.708996581309215</c:v>
                </c:pt>
                <c:pt idx="963">
                  <c:v>-41.645647064335414</c:v>
                </c:pt>
                <c:pt idx="964">
                  <c:v>-41.582393765483118</c:v>
                </c:pt>
                <c:pt idx="965">
                  <c:v>-41.519236538611885</c:v>
                </c:pt>
                <c:pt idx="966">
                  <c:v>-41.456175237803215</c:v>
                </c:pt>
                <c:pt idx="967">
                  <c:v>-41.39320971736025</c:v>
                </c:pt>
                <c:pt idx="968">
                  <c:v>-41.330339831807436</c:v>
                </c:pt>
                <c:pt idx="969">
                  <c:v>-41.267565435890141</c:v>
                </c:pt>
                <c:pt idx="970">
                  <c:v>-41.204886384574401</c:v>
                </c:pt>
                <c:pt idx="971">
                  <c:v>-41.142302533046468</c:v>
                </c:pt>
                <c:pt idx="972">
                  <c:v>-41.07981373671263</c:v>
                </c:pt>
                <c:pt idx="973">
                  <c:v>-41.017419851198717</c:v>
                </c:pt>
                <c:pt idx="974">
                  <c:v>-40.955120732349883</c:v>
                </c:pt>
                <c:pt idx="975">
                  <c:v>-40.892916236230199</c:v>
                </c:pt>
                <c:pt idx="976">
                  <c:v>-40.83080621912238</c:v>
                </c:pt>
                <c:pt idx="977">
                  <c:v>-40.768790537527416</c:v>
                </c:pt>
                <c:pt idx="978">
                  <c:v>-40.706869048164236</c:v>
                </c:pt>
                <c:pt idx="979">
                  <c:v>-40.645041607969425</c:v>
                </c:pt>
                <c:pt idx="980">
                  <c:v>-40.583308074096806</c:v>
                </c:pt>
                <c:pt idx="981">
                  <c:v>-40.521668303917231</c:v>
                </c:pt>
                <c:pt idx="982">
                  <c:v>-40.460122155018126</c:v>
                </c:pt>
                <c:pt idx="983">
                  <c:v>-40.398669485203243</c:v>
                </c:pt>
                <c:pt idx="984">
                  <c:v>-40.337310152492314</c:v>
                </c:pt>
                <c:pt idx="985">
                  <c:v>-40.276044015120704</c:v>
                </c:pt>
                <c:pt idx="986">
                  <c:v>-40.214870931539096</c:v>
                </c:pt>
                <c:pt idx="987">
                  <c:v>-40.153790760413187</c:v>
                </c:pt>
                <c:pt idx="988">
                  <c:v>-40.092803360623293</c:v>
                </c:pt>
                <c:pt idx="989">
                  <c:v>-40.031908591264134</c:v>
                </c:pt>
                <c:pt idx="990">
                  <c:v>-39.971106311644391</c:v>
                </c:pt>
                <c:pt idx="991">
                  <c:v>-39.910396381286454</c:v>
                </c:pt>
                <c:pt idx="992">
                  <c:v>-39.849778659926059</c:v>
                </c:pt>
                <c:pt idx="993">
                  <c:v>-39.789253007512016</c:v>
                </c:pt>
                <c:pt idx="994">
                  <c:v>-39.728819284205819</c:v>
                </c:pt>
                <c:pt idx="995">
                  <c:v>-39.668477350381366</c:v>
                </c:pt>
                <c:pt idx="996">
                  <c:v>-39.608227066624622</c:v>
                </c:pt>
                <c:pt idx="997">
                  <c:v>-39.548068293733316</c:v>
                </c:pt>
                <c:pt idx="998">
                  <c:v>-39.488000892716599</c:v>
                </c:pt>
                <c:pt idx="999">
                  <c:v>-39.428024724794696</c:v>
                </c:pt>
                <c:pt idx="1000">
                  <c:v>-39.368139651398664</c:v>
                </c:pt>
                <c:pt idx="1001">
                  <c:v>-39.308345534169995</c:v>
                </c:pt>
                <c:pt idx="1002">
                  <c:v>-39.248642234960329</c:v>
                </c:pt>
                <c:pt idx="1003">
                  <c:v>-39.189029615831146</c:v>
                </c:pt>
                <c:pt idx="1004">
                  <c:v>-39.129507539053421</c:v>
                </c:pt>
                <c:pt idx="1005">
                  <c:v>-39.070075867107299</c:v>
                </c:pt>
                <c:pt idx="1006">
                  <c:v>-39.01073446268186</c:v>
                </c:pt>
                <c:pt idx="1007">
                  <c:v>-38.951483188674672</c:v>
                </c:pt>
                <c:pt idx="1008">
                  <c:v>-38.892321908191576</c:v>
                </c:pt>
                <c:pt idx="1009">
                  <c:v>-38.833250484546312</c:v>
                </c:pt>
                <c:pt idx="1010">
                  <c:v>-38.77426878126024</c:v>
                </c:pt>
                <c:pt idx="1011">
                  <c:v>-38.71537666206202</c:v>
                </c:pt>
                <c:pt idx="1012">
                  <c:v>-38.656573990887253</c:v>
                </c:pt>
                <c:pt idx="1013">
                  <c:v>-38.59786063187822</c:v>
                </c:pt>
                <c:pt idx="1014">
                  <c:v>-38.539236449383573</c:v>
                </c:pt>
                <c:pt idx="1015">
                  <c:v>-38.480701307957958</c:v>
                </c:pt>
                <c:pt idx="1016">
                  <c:v>-38.422255072361764</c:v>
                </c:pt>
                <c:pt idx="1017">
                  <c:v>-38.363897607560787</c:v>
                </c:pt>
                <c:pt idx="1018">
                  <c:v>-38.305628778725897</c:v>
                </c:pt>
                <c:pt idx="1019">
                  <c:v>-38.247448451232785</c:v>
                </c:pt>
                <c:pt idx="1020">
                  <c:v>-38.189356490661581</c:v>
                </c:pt>
                <c:pt idx="1021">
                  <c:v>-38.131352762796595</c:v>
                </c:pt>
                <c:pt idx="1022">
                  <c:v>-38.073437133626008</c:v>
                </c:pt>
                <c:pt idx="1023">
                  <c:v>-38.015609469341506</c:v>
                </c:pt>
                <c:pt idx="1024">
                  <c:v>-37.957869636338032</c:v>
                </c:pt>
                <c:pt idx="1025">
                  <c:v>-37.900217501213447</c:v>
                </c:pt>
                <c:pt idx="1026">
                  <c:v>-37.842652930768239</c:v>
                </c:pt>
                <c:pt idx="1027">
                  <c:v>-37.785175792005205</c:v>
                </c:pt>
                <c:pt idx="1028">
                  <c:v>-37.727785952129118</c:v>
                </c:pt>
                <c:pt idx="1029">
                  <c:v>-37.670483278546477</c:v>
                </c:pt>
                <c:pt idx="1030">
                  <c:v>-37.613267638865146</c:v>
                </c:pt>
                <c:pt idx="1031">
                  <c:v>-37.556138900894119</c:v>
                </c:pt>
                <c:pt idx="1032">
                  <c:v>-37.499096932643113</c:v>
                </c:pt>
                <c:pt idx="1033">
                  <c:v>-37.442141602322337</c:v>
                </c:pt>
                <c:pt idx="1034">
                  <c:v>-37.385272778342177</c:v>
                </c:pt>
                <c:pt idx="1035">
                  <c:v>-37.328490329312878</c:v>
                </c:pt>
                <c:pt idx="1036">
                  <c:v>-37.271794124044234</c:v>
                </c:pt>
                <c:pt idx="1037">
                  <c:v>-37.215184031545313</c:v>
                </c:pt>
                <c:pt idx="1038">
                  <c:v>-37.158659921024132</c:v>
                </c:pt>
                <c:pt idx="1039">
                  <c:v>-37.10222166188737</c:v>
                </c:pt>
                <c:pt idx="1040">
                  <c:v>-37.045869123740033</c:v>
                </c:pt>
                <c:pt idx="1041">
                  <c:v>-36.989602176385205</c:v>
                </c:pt>
                <c:pt idx="1042">
                  <c:v>-36.933420689823691</c:v>
                </c:pt>
                <c:pt idx="1043">
                  <c:v>-36.877324534253773</c:v>
                </c:pt>
                <c:pt idx="1044">
                  <c:v>-36.821313580070864</c:v>
                </c:pt>
                <c:pt idx="1045">
                  <c:v>-36.765387697867226</c:v>
                </c:pt>
                <c:pt idx="1046">
                  <c:v>-36.709546758431678</c:v>
                </c:pt>
                <c:pt idx="1047">
                  <c:v>-36.653790632749292</c:v>
                </c:pt>
                <c:pt idx="1048">
                  <c:v>-36.598119192001093</c:v>
                </c:pt>
                <c:pt idx="1049">
                  <c:v>-36.542532307563746</c:v>
                </c:pt>
                <c:pt idx="1050">
                  <c:v>-36.487029851009311</c:v>
                </c:pt>
                <c:pt idx="1051">
                  <c:v>-36.431611694104866</c:v>
                </c:pt>
                <c:pt idx="1052">
                  <c:v>-36.376277708812282</c:v>
                </c:pt>
                <c:pt idx="1053">
                  <c:v>-36.321027767287909</c:v>
                </c:pt>
                <c:pt idx="1054">
                  <c:v>-36.265861741882233</c:v>
                </c:pt>
                <c:pt idx="1055">
                  <c:v>-36.210779505139662</c:v>
                </c:pt>
                <c:pt idx="1056">
                  <c:v>-36.155780929798169</c:v>
                </c:pt>
                <c:pt idx="1057">
                  <c:v>-36.100865888789016</c:v>
                </c:pt>
                <c:pt idx="1058">
                  <c:v>-36.046034255236478</c:v>
                </c:pt>
                <c:pt idx="1059">
                  <c:v>-35.991285902457513</c:v>
                </c:pt>
                <c:pt idx="1060">
                  <c:v>-35.936620703961509</c:v>
                </c:pt>
                <c:pt idx="1061">
                  <c:v>-35.882038533449965</c:v>
                </c:pt>
                <c:pt idx="1062">
                  <c:v>-35.827539264816203</c:v>
                </c:pt>
                <c:pt idx="1063">
                  <c:v>-35.773122772145086</c:v>
                </c:pt>
                <c:pt idx="1064">
                  <c:v>-35.718788929712758</c:v>
                </c:pt>
                <c:pt idx="1065">
                  <c:v>-35.664537611986255</c:v>
                </c:pt>
                <c:pt idx="1066">
                  <c:v>-35.610368693623315</c:v>
                </c:pt>
                <c:pt idx="1067">
                  <c:v>-35.556282049472038</c:v>
                </c:pt>
                <c:pt idx="1068">
                  <c:v>-35.502277554570632</c:v>
                </c:pt>
                <c:pt idx="1069">
                  <c:v>-35.448355084147082</c:v>
                </c:pt>
                <c:pt idx="1070">
                  <c:v>-35.394514513618887</c:v>
                </c:pt>
                <c:pt idx="1071">
                  <c:v>-35.34075571859276</c:v>
                </c:pt>
                <c:pt idx="1072">
                  <c:v>-35.287078574864374</c:v>
                </c:pt>
                <c:pt idx="1073">
                  <c:v>-35.233482958418023</c:v>
                </c:pt>
                <c:pt idx="1074">
                  <c:v>-35.179968745426365</c:v>
                </c:pt>
                <c:pt idx="1075">
                  <c:v>-35.126535812250154</c:v>
                </c:pt>
                <c:pt idx="1076">
                  <c:v>-35.073184035437912</c:v>
                </c:pt>
                <c:pt idx="1077">
                  <c:v>-35.019913291725658</c:v>
                </c:pt>
                <c:pt idx="1078">
                  <c:v>-34.966723458036654</c:v>
                </c:pt>
                <c:pt idx="1079">
                  <c:v>-34.913614411481085</c:v>
                </c:pt>
                <c:pt idx="1080">
                  <c:v>-34.860586029355773</c:v>
                </c:pt>
                <c:pt idx="1081">
                  <c:v>-34.807638189143944</c:v>
                </c:pt>
                <c:pt idx="1082">
                  <c:v>-34.754770768514859</c:v>
                </c:pt>
                <c:pt idx="1083">
                  <c:v>-34.701983645323622</c:v>
                </c:pt>
                <c:pt idx="1084">
                  <c:v>-34.649276697610837</c:v>
                </c:pt>
                <c:pt idx="1085">
                  <c:v>-34.596649803602347</c:v>
                </c:pt>
                <c:pt idx="1086">
                  <c:v>-34.544102841708956</c:v>
                </c:pt>
                <c:pt idx="1087">
                  <c:v>-34.491635690526131</c:v>
                </c:pt>
                <c:pt idx="1088">
                  <c:v>-34.439248228833748</c:v>
                </c:pt>
                <c:pt idx="1089">
                  <c:v>-34.386940335595796</c:v>
                </c:pt>
                <c:pt idx="1090">
                  <c:v>-34.33471188996009</c:v>
                </c:pt>
                <c:pt idx="1091">
                  <c:v>-34.282562771258007</c:v>
                </c:pt>
                <c:pt idx="1092">
                  <c:v>-34.230492859004194</c:v>
                </c:pt>
                <c:pt idx="1093">
                  <c:v>-34.178502032896318</c:v>
                </c:pt>
                <c:pt idx="1094">
                  <c:v>-34.126590172814744</c:v>
                </c:pt>
                <c:pt idx="1095">
                  <c:v>-34.07475715882228</c:v>
                </c:pt>
                <c:pt idx="1096">
                  <c:v>-34.023002871163911</c:v>
                </c:pt>
                <c:pt idx="1097">
                  <c:v>-33.971327190266514</c:v>
                </c:pt>
                <c:pt idx="1098">
                  <c:v>-33.919729996738567</c:v>
                </c:pt>
                <c:pt idx="1099">
                  <c:v>-33.868211171369907</c:v>
                </c:pt>
                <c:pt idx="1100">
                  <c:v>-33.816770595131388</c:v>
                </c:pt>
                <c:pt idx="1101">
                  <c:v>-33.765408149174696</c:v>
                </c:pt>
                <c:pt idx="1102">
                  <c:v>-33.71412371483202</c:v>
                </c:pt>
                <c:pt idx="1103">
                  <c:v>-33.66291717361576</c:v>
                </c:pt>
                <c:pt idx="1104">
                  <c:v>-33.611788407218327</c:v>
                </c:pt>
                <c:pt idx="1105">
                  <c:v>-33.560737297511764</c:v>
                </c:pt>
                <c:pt idx="1106">
                  <c:v>-33.50976372654759</c:v>
                </c:pt>
                <c:pt idx="1107">
                  <c:v>-33.458867576556436</c:v>
                </c:pt>
                <c:pt idx="1108">
                  <c:v>-33.408048729947815</c:v>
                </c:pt>
                <c:pt idx="1109">
                  <c:v>-33.35730706930984</c:v>
                </c:pt>
                <c:pt idx="1110">
                  <c:v>-33.306642477408957</c:v>
                </c:pt>
                <c:pt idx="1111">
                  <c:v>-33.256054837189673</c:v>
                </c:pt>
                <c:pt idx="1112">
                  <c:v>-33.205544031774274</c:v>
                </c:pt>
                <c:pt idx="1113">
                  <c:v>-33.155109944462566</c:v>
                </c:pt>
                <c:pt idx="1114">
                  <c:v>-33.104752458731639</c:v>
                </c:pt>
                <c:pt idx="1115">
                  <c:v>-33.054471458235511</c:v>
                </c:pt>
                <c:pt idx="1116">
                  <c:v>-33.004266826804944</c:v>
                </c:pt>
                <c:pt idx="1117">
                  <c:v>-32.954138448447139</c:v>
                </c:pt>
                <c:pt idx="1118">
                  <c:v>-32.904086207345458</c:v>
                </c:pt>
                <c:pt idx="1119">
                  <c:v>-32.854109987859196</c:v>
                </c:pt>
                <c:pt idx="1120">
                  <c:v>-32.804209674523264</c:v>
                </c:pt>
                <c:pt idx="1121">
                  <c:v>-32.754385152047938</c:v>
                </c:pt>
                <c:pt idx="1122">
                  <c:v>-32.704636305318644</c:v>
                </c:pt>
                <c:pt idx="1123">
                  <c:v>-32.65496301939563</c:v>
                </c:pt>
                <c:pt idx="1124">
                  <c:v>-32.605365179513697</c:v>
                </c:pt>
                <c:pt idx="1125">
                  <c:v>-32.555842671081976</c:v>
                </c:pt>
                <c:pt idx="1126">
                  <c:v>-32.506395379683646</c:v>
                </c:pt>
                <c:pt idx="1127">
                  <c:v>-32.457023191075663</c:v>
                </c:pt>
                <c:pt idx="1128">
                  <c:v>-32.407725991188492</c:v>
                </c:pt>
                <c:pt idx="1129">
                  <c:v>-32.358503666125877</c:v>
                </c:pt>
                <c:pt idx="1130">
                  <c:v>-32.309356102164514</c:v>
                </c:pt>
                <c:pt idx="1131">
                  <c:v>-32.26028318575387</c:v>
                </c:pt>
                <c:pt idx="1132">
                  <c:v>-32.211284803515845</c:v>
                </c:pt>
                <c:pt idx="1133">
                  <c:v>-32.16236084224456</c:v>
                </c:pt>
                <c:pt idx="1134">
                  <c:v>-32.113511188906074</c:v>
                </c:pt>
                <c:pt idx="1135">
                  <c:v>-32.064735730638127</c:v>
                </c:pt>
                <c:pt idx="1136">
                  <c:v>-32.01603435474987</c:v>
                </c:pt>
                <c:pt idx="1137">
                  <c:v>-31.967406948721624</c:v>
                </c:pt>
                <c:pt idx="1138">
                  <c:v>-31.918853400204611</c:v>
                </c:pt>
                <c:pt idx="1139">
                  <c:v>-31.870373597020702</c:v>
                </c:pt>
                <c:pt idx="1140">
                  <c:v>-31.821967427162122</c:v>
                </c:pt>
                <c:pt idx="1141">
                  <c:v>-31.773634778791248</c:v>
                </c:pt>
                <c:pt idx="1142">
                  <c:v>-31.725375540240293</c:v>
                </c:pt>
                <c:pt idx="1143">
                  <c:v>-31.677189600011104</c:v>
                </c:pt>
                <c:pt idx="1144">
                  <c:v>-31.629076846774858</c:v>
                </c:pt>
                <c:pt idx="1145">
                  <c:v>-31.581037169371825</c:v>
                </c:pt>
                <c:pt idx="1146">
                  <c:v>-31.53307045681111</c:v>
                </c:pt>
                <c:pt idx="1147">
                  <c:v>-31.48517659827041</c:v>
                </c:pt>
                <c:pt idx="1148">
                  <c:v>-31.437355483095736</c:v>
                </c:pt>
                <c:pt idx="1149">
                  <c:v>-31.389607000801149</c:v>
                </c:pt>
                <c:pt idx="1150">
                  <c:v>-31.341931041068541</c:v>
                </c:pt>
                <c:pt idx="1151">
                  <c:v>-31.29432749374735</c:v>
                </c:pt>
                <c:pt idx="1152">
                  <c:v>-31.246796248854324</c:v>
                </c:pt>
                <c:pt idx="1153">
                  <c:v>-31.199337196573246</c:v>
                </c:pt>
                <c:pt idx="1154">
                  <c:v>-31.151950227254712</c:v>
                </c:pt>
                <c:pt idx="1155">
                  <c:v>-31.10463523141582</c:v>
                </c:pt>
                <c:pt idx="1156">
                  <c:v>-31.057392099740021</c:v>
                </c:pt>
                <c:pt idx="1157">
                  <c:v>-31.010220723076745</c:v>
                </c:pt>
                <c:pt idx="1158">
                  <c:v>-30.963120992441219</c:v>
                </c:pt>
                <c:pt idx="1159">
                  <c:v>-30.916092799014208</c:v>
                </c:pt>
                <c:pt idx="1160">
                  <c:v>-30.869136034141754</c:v>
                </c:pt>
                <c:pt idx="1161">
                  <c:v>-30.822250589334921</c:v>
                </c:pt>
                <c:pt idx="1162">
                  <c:v>-30.775436356269562</c:v>
                </c:pt>
                <c:pt idx="1163">
                  <c:v>-30.728693226786046</c:v>
                </c:pt>
                <c:pt idx="1164">
                  <c:v>-30.682021092889034</c:v>
                </c:pt>
                <c:pt idx="1165">
                  <c:v>-30.635419846747205</c:v>
                </c:pt>
                <c:pt idx="1166">
                  <c:v>-30.588889380693015</c:v>
                </c:pt>
                <c:pt idx="1167">
                  <c:v>-30.542429587222461</c:v>
                </c:pt>
                <c:pt idx="1168">
                  <c:v>-30.496040358994811</c:v>
                </c:pt>
                <c:pt idx="1169">
                  <c:v>-30.449721588832368</c:v>
                </c:pt>
                <c:pt idx="1170">
                  <c:v>-30.403473169720233</c:v>
                </c:pt>
                <c:pt idx="1171">
                  <c:v>-30.357294994806026</c:v>
                </c:pt>
                <c:pt idx="1172">
                  <c:v>-30.311186957399684</c:v>
                </c:pt>
                <c:pt idx="1173">
                  <c:v>-30.26514895097317</c:v>
                </c:pt>
                <c:pt idx="1174">
                  <c:v>-30.219180869160258</c:v>
                </c:pt>
                <c:pt idx="1175">
                  <c:v>-30.17328260575627</c:v>
                </c:pt>
                <c:pt idx="1176">
                  <c:v>-30.12745405471783</c:v>
                </c:pt>
                <c:pt idx="1177">
                  <c:v>-30.081695110162645</c:v>
                </c:pt>
                <c:pt idx="1178">
                  <c:v>-30.036005666369224</c:v>
                </c:pt>
                <c:pt idx="1179">
                  <c:v>-29.990385617776653</c:v>
                </c:pt>
                <c:pt idx="1180">
                  <c:v>-29.94483485898434</c:v>
                </c:pt>
                <c:pt idx="1181">
                  <c:v>-29.899353284751825</c:v>
                </c:pt>
                <c:pt idx="1182">
                  <c:v>-29.853940789998429</c:v>
                </c:pt>
                <c:pt idx="1183">
                  <c:v>-29.808597269803119</c:v>
                </c:pt>
                <c:pt idx="1184">
                  <c:v>-29.763322619404207</c:v>
                </c:pt>
                <c:pt idx="1185">
                  <c:v>-29.718116734199107</c:v>
                </c:pt>
                <c:pt idx="1186">
                  <c:v>-29.672979509744131</c:v>
                </c:pt>
                <c:pt idx="1187">
                  <c:v>-29.627910841754215</c:v>
                </c:pt>
                <c:pt idx="1188">
                  <c:v>-29.582910626102677</c:v>
                </c:pt>
                <c:pt idx="1189">
                  <c:v>-29.537978758821019</c:v>
                </c:pt>
                <c:pt idx="1190">
                  <c:v>-29.493115136098623</c:v>
                </c:pt>
                <c:pt idx="1191">
                  <c:v>-29.448319654282557</c:v>
                </c:pt>
                <c:pt idx="1192">
                  <c:v>-29.403592209877321</c:v>
                </c:pt>
                <c:pt idx="1193">
                  <c:v>-29.358932699544606</c:v>
                </c:pt>
                <c:pt idx="1194">
                  <c:v>-29.314341020103058</c:v>
                </c:pt>
                <c:pt idx="1195">
                  <c:v>-29.269817068528042</c:v>
                </c:pt>
                <c:pt idx="1196">
                  <c:v>-29.225360741951398</c:v>
                </c:pt>
                <c:pt idx="1197">
                  <c:v>-29.180971937661216</c:v>
                </c:pt>
                <c:pt idx="1198">
                  <c:v>-29.136650553101582</c:v>
                </c:pt>
                <c:pt idx="1199">
                  <c:v>-29.092396485872342</c:v>
                </c:pt>
                <c:pt idx="1200">
                  <c:v>-29.048209633728892</c:v>
                </c:pt>
                <c:pt idx="1201">
                  <c:v>-29.004089894581895</c:v>
                </c:pt>
                <c:pt idx="1202">
                  <c:v>-28.960037166497095</c:v>
                </c:pt>
                <c:pt idx="1203">
                  <c:v>-28.916051347695046</c:v>
                </c:pt>
                <c:pt idx="1204">
                  <c:v>-28.872132336550894</c:v>
                </c:pt>
                <c:pt idx="1205">
                  <c:v>-28.828280031594126</c:v>
                </c:pt>
                <c:pt idx="1206">
                  <c:v>-28.784494331508377</c:v>
                </c:pt>
                <c:pt idx="1207">
                  <c:v>-28.740775135131134</c:v>
                </c:pt>
                <c:pt idx="1208">
                  <c:v>-28.697122341453547</c:v>
                </c:pt>
                <c:pt idx="1209">
                  <c:v>-28.653535849620187</c:v>
                </c:pt>
                <c:pt idx="1210">
                  <c:v>-28.610015558928794</c:v>
                </c:pt>
                <c:pt idx="1211">
                  <c:v>-28.566561368830083</c:v>
                </c:pt>
                <c:pt idx="1212">
                  <c:v>-28.523173178927458</c:v>
                </c:pt>
                <c:pt idx="1213">
                  <c:v>-28.479850888976824</c:v>
                </c:pt>
                <c:pt idx="1214">
                  <c:v>-28.436594398886363</c:v>
                </c:pt>
                <c:pt idx="1215">
                  <c:v>-28.393403608716255</c:v>
                </c:pt>
                <c:pt idx="1216">
                  <c:v>-28.350278418678471</c:v>
                </c:pt>
                <c:pt idx="1217">
                  <c:v>-28.307218729136558</c:v>
                </c:pt>
                <c:pt idx="1218">
                  <c:v>-28.264224440605386</c:v>
                </c:pt>
                <c:pt idx="1219">
                  <c:v>-28.22129545375094</c:v>
                </c:pt>
                <c:pt idx="1220">
                  <c:v>-28.178431669390061</c:v>
                </c:pt>
                <c:pt idx="1221">
                  <c:v>-28.13563298849024</c:v>
                </c:pt>
                <c:pt idx="1222">
                  <c:v>-28.092899312169397</c:v>
                </c:pt>
                <c:pt idx="1223">
                  <c:v>-28.050230541695615</c:v>
                </c:pt>
                <c:pt idx="1224">
                  <c:v>-28.007626578486963</c:v>
                </c:pt>
                <c:pt idx="1225">
                  <c:v>-27.965087324111213</c:v>
                </c:pt>
                <c:pt idx="1226">
                  <c:v>-27.92261268028566</c:v>
                </c:pt>
                <c:pt idx="1227">
                  <c:v>-27.880202548876859</c:v>
                </c:pt>
                <c:pt idx="1228">
                  <c:v>-27.837856831900432</c:v>
                </c:pt>
                <c:pt idx="1229">
                  <c:v>-27.79557543152081</c:v>
                </c:pt>
                <c:pt idx="1230">
                  <c:v>-27.753358250051026</c:v>
                </c:pt>
                <c:pt idx="1231">
                  <c:v>-27.711205189952494</c:v>
                </c:pt>
                <c:pt idx="1232">
                  <c:v>-27.669116153834757</c:v>
                </c:pt>
                <c:pt idx="1233">
                  <c:v>-27.627091044455291</c:v>
                </c:pt>
                <c:pt idx="1234">
                  <c:v>-27.585129764719266</c:v>
                </c:pt>
                <c:pt idx="1235">
                  <c:v>-27.543232217679314</c:v>
                </c:pt>
                <c:pt idx="1236">
                  <c:v>-27.501398306535339</c:v>
                </c:pt>
                <c:pt idx="1237">
                  <c:v>-27.459627934634238</c:v>
                </c:pt>
                <c:pt idx="1238">
                  <c:v>-27.417921005469729</c:v>
                </c:pt>
                <c:pt idx="1239">
                  <c:v>-27.376277422682112</c:v>
                </c:pt>
                <c:pt idx="1240">
                  <c:v>-27.334697090058022</c:v>
                </c:pt>
                <c:pt idx="1241">
                  <c:v>-27.29317991153026</c:v>
                </c:pt>
                <c:pt idx="1242">
                  <c:v>-27.251725791177499</c:v>
                </c:pt>
                <c:pt idx="1243">
                  <c:v>-27.210334633224132</c:v>
                </c:pt>
                <c:pt idx="1244">
                  <c:v>-27.169006342040007</c:v>
                </c:pt>
                <c:pt idx="1245">
                  <c:v>-27.127740822140218</c:v>
                </c:pt>
                <c:pt idx="1246">
                  <c:v>-27.086537978184889</c:v>
                </c:pt>
                <c:pt idx="1247">
                  <c:v>-27.045397714978954</c:v>
                </c:pt>
                <c:pt idx="1248">
                  <c:v>-27.004319937471937</c:v>
                </c:pt>
                <c:pt idx="1249">
                  <c:v>-26.963304550757709</c:v>
                </c:pt>
                <c:pt idx="1250">
                  <c:v>-26.92235146007431</c:v>
                </c:pt>
                <c:pt idx="1251">
                  <c:v>-26.881460570803704</c:v>
                </c:pt>
                <c:pt idx="1252">
                  <c:v>-26.840631788471558</c:v>
                </c:pt>
                <c:pt idx="1253">
                  <c:v>-26.799865018747031</c:v>
                </c:pt>
                <c:pt idx="1254">
                  <c:v>-26.759160167442573</c:v>
                </c:pt>
                <c:pt idx="1255">
                  <c:v>-26.718517140513658</c:v>
                </c:pt>
                <c:pt idx="1256">
                  <c:v>-26.677935844058634</c:v>
                </c:pt>
                <c:pt idx="1257">
                  <c:v>-26.637416184318454</c:v>
                </c:pt>
                <c:pt idx="1258">
                  <c:v>-26.596958067676475</c:v>
                </c:pt>
                <c:pt idx="1259">
                  <c:v>-26.556561400658243</c:v>
                </c:pt>
                <c:pt idx="1260">
                  <c:v>-26.516226089931287</c:v>
                </c:pt>
                <c:pt idx="1261">
                  <c:v>-26.47595204230489</c:v>
                </c:pt>
                <c:pt idx="1262">
                  <c:v>-26.435739164729863</c:v>
                </c:pt>
                <c:pt idx="1263">
                  <c:v>-26.395587364298358</c:v>
                </c:pt>
                <c:pt idx="1264">
                  <c:v>-26.355496548243643</c:v>
                </c:pt>
                <c:pt idx="1265">
                  <c:v>-26.315466623939876</c:v>
                </c:pt>
                <c:pt idx="1266">
                  <c:v>-26.275497498901906</c:v>
                </c:pt>
                <c:pt idx="1267">
                  <c:v>-26.235589080785044</c:v>
                </c:pt>
                <c:pt idx="1268">
                  <c:v>-26.195741277384865</c:v>
                </c:pt>
                <c:pt idx="1269">
                  <c:v>-26.155953996636992</c:v>
                </c:pt>
                <c:pt idx="1270">
                  <c:v>-26.116227146616858</c:v>
                </c:pt>
                <c:pt idx="1271">
                  <c:v>-26.07656063553954</c:v>
                </c:pt>
                <c:pt idx="1272">
                  <c:v>-26.036954371759514</c:v>
                </c:pt>
                <c:pt idx="1273">
                  <c:v>-25.99740826377046</c:v>
                </c:pt>
                <c:pt idx="1274">
                  <c:v>-25.957922220205017</c:v>
                </c:pt>
                <c:pt idx="1275">
                  <c:v>-25.91849614983462</c:v>
                </c:pt>
                <c:pt idx="1276">
                  <c:v>-25.879129961569255</c:v>
                </c:pt>
                <c:pt idx="1277">
                  <c:v>-25.839823564457269</c:v>
                </c:pt>
                <c:pt idx="1278">
                  <c:v>-25.800576867685137</c:v>
                </c:pt>
                <c:pt idx="1279">
                  <c:v>-25.761389780577279</c:v>
                </c:pt>
                <c:pt idx="1280">
                  <c:v>-25.722262212595826</c:v>
                </c:pt>
                <c:pt idx="1281">
                  <c:v>-25.683194073340431</c:v>
                </c:pt>
                <c:pt idx="1282">
                  <c:v>-25.64418527254805</c:v>
                </c:pt>
                <c:pt idx="1283">
                  <c:v>-25.605235720092733</c:v>
                </c:pt>
                <c:pt idx="1284">
                  <c:v>-25.566345325985409</c:v>
                </c:pt>
                <c:pt idx="1285">
                  <c:v>-25.527514000373706</c:v>
                </c:pt>
                <c:pt idx="1286">
                  <c:v>-25.488741653541695</c:v>
                </c:pt>
                <c:pt idx="1287">
                  <c:v>-25.450028195909749</c:v>
                </c:pt>
                <c:pt idx="1288">
                  <c:v>-25.411373538034255</c:v>
                </c:pt>
                <c:pt idx="1289">
                  <c:v>-25.372777590607495</c:v>
                </c:pt>
                <c:pt idx="1290">
                  <c:v>-25.334240264457364</c:v>
                </c:pt>
                <c:pt idx="1291">
                  <c:v>-25.295761470547212</c:v>
                </c:pt>
                <c:pt idx="1292">
                  <c:v>-25.257341119975614</c:v>
                </c:pt>
                <c:pt idx="1293">
                  <c:v>-25.218979123976172</c:v>
                </c:pt>
                <c:pt idx="1294">
                  <c:v>-25.180675393917319</c:v>
                </c:pt>
                <c:pt idx="1295">
                  <c:v>-25.1424298413021</c:v>
                </c:pt>
                <c:pt idx="1296">
                  <c:v>-25.10424237776796</c:v>
                </c:pt>
              </c:numCache>
            </c:numRef>
          </c:val>
          <c:smooth val="1"/>
          <c:extLst>
            <c:ext xmlns:c16="http://schemas.microsoft.com/office/drawing/2014/chart" uri="{C3380CC4-5D6E-409C-BE32-E72D297353CC}">
              <c16:uniqueId val="{00000001-5D71-40CD-B8EF-A2B72A8350E8}"/>
            </c:ext>
          </c:extLst>
        </c:ser>
        <c:ser>
          <c:idx val="2"/>
          <c:order val="2"/>
          <c:tx>
            <c:strRef>
              <c:f>[Book1.xlsx]Sheet2!$D$9:$D$11</c:f>
              <c:strCache>
                <c:ptCount val="3"/>
                <c:pt idx="0">
                  <c:v>θ(t)</c:v>
                </c:pt>
              </c:strCache>
            </c:strRef>
          </c:tx>
          <c:spPr>
            <a:ln w="25400" cap="rnd">
              <a:solidFill>
                <a:srgbClr val="1E64C8"/>
              </a:solidFill>
              <a:round/>
            </a:ln>
            <a:effectLst/>
          </c:spPr>
          <c:marker>
            <c:symbol val="none"/>
          </c:marker>
          <c:cat>
            <c:numRef>
              <c:f>[Book1.xlsx]Sheet2!$A$12:$A$1308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[Book1.xlsx]Sheet2!$D$12:$D$1308</c:f>
              <c:numCache>
                <c:formatCode>General</c:formatCode>
                <c:ptCount val="1297"/>
                <c:pt idx="0">
                  <c:v>180</c:v>
                </c:pt>
                <c:pt idx="1">
                  <c:v>179.67375169122857</c:v>
                </c:pt>
                <c:pt idx="2">
                  <c:v>179.2425585070967</c:v>
                </c:pt>
                <c:pt idx="3">
                  <c:v>178.70699322593711</c:v>
                </c:pt>
                <c:pt idx="4">
                  <c:v>178.06768842499022</c:v>
                </c:pt>
                <c:pt idx="5">
                  <c:v>177.32533592592551</c:v>
                </c:pt>
                <c:pt idx="6">
                  <c:v>176.48068620711578</c:v>
                </c:pt>
                <c:pt idx="7">
                  <c:v>175.53454778311141</c:v>
                </c:pt>
                <c:pt idx="8">
                  <c:v>174.4877865517804</c:v>
                </c:pt>
                <c:pt idx="9">
                  <c:v>173.3413251095968</c:v>
                </c:pt>
                <c:pt idx="10">
                  <c:v>172.09614203557825</c:v>
                </c:pt>
                <c:pt idx="11">
                  <c:v>170.75327114438997</c:v>
                </c:pt>
                <c:pt idx="12">
                  <c:v>169.31380070914898</c:v>
                </c:pt>
                <c:pt idx="13">
                  <c:v>167.77887265447887</c:v>
                </c:pt>
                <c:pt idx="14">
                  <c:v>166.14968172038101</c:v>
                </c:pt>
                <c:pt idx="15">
                  <c:v>164.42747459750441</c:v>
                </c:pt>
                <c:pt idx="16">
                  <c:v>162.61354903440977</c:v>
                </c:pt>
                <c:pt idx="17">
                  <c:v>160.70925291744032</c:v>
                </c:pt>
                <c:pt idx="18">
                  <c:v>158.71598332382391</c:v>
                </c:pt>
                <c:pt idx="19">
                  <c:v>156.63518554864697</c:v>
                </c:pt>
                <c:pt idx="20">
                  <c:v>154.46835210635271</c:v>
                </c:pt>
                <c:pt idx="21">
                  <c:v>152.21702170742967</c:v>
                </c:pt>
                <c:pt idx="22">
                  <c:v>149.88277821096926</c:v>
                </c:pt>
                <c:pt idx="23">
                  <c:v>147.46724955378355</c:v>
                </c:pt>
                <c:pt idx="24">
                  <c:v>144.97210665678512</c:v>
                </c:pt>
                <c:pt idx="25">
                  <c:v>142.39906230934335</c:v>
                </c:pt>
                <c:pt idx="26">
                  <c:v>139.74987003234159</c:v>
                </c:pt>
                <c:pt idx="27">
                  <c:v>137.02632292067</c:v>
                </c:pt>
                <c:pt idx="28">
                  <c:v>134.23025246589947</c:v>
                </c:pt>
                <c:pt idx="29">
                  <c:v>131.36352735989036</c:v>
                </c:pt>
                <c:pt idx="30">
                  <c:v>128.42805228009948</c:v>
                </c:pt>
                <c:pt idx="31">
                  <c:v>125.42576665735749</c:v>
                </c:pt>
                <c:pt idx="32">
                  <c:v>122.35864342689554</c:v>
                </c:pt>
                <c:pt idx="33">
                  <c:v>119.2286877634095</c:v>
                </c:pt>
                <c:pt idx="34">
                  <c:v>116.03793580095493</c:v>
                </c:pt>
                <c:pt idx="35">
                  <c:v>112.78845333847448</c:v>
                </c:pt>
                <c:pt idx="36">
                  <c:v>109.48233453176398</c:v>
                </c:pt>
                <c:pt idx="37">
                  <c:v>106.12170057268978</c:v>
                </c:pt>
                <c:pt idx="38">
                  <c:v>102.70869835647498</c:v>
                </c:pt>
                <c:pt idx="39">
                  <c:v>99.245499137876081</c:v>
                </c:pt>
                <c:pt idx="40">
                  <c:v>95.734297177076442</c:v>
                </c:pt>
                <c:pt idx="41">
                  <c:v>92.177308376126049</c:v>
                </c:pt>
                <c:pt idx="42">
                  <c:v>88.576768906760236</c:v>
                </c:pt>
                <c:pt idx="43">
                  <c:v>84.934933830432499</c:v>
                </c:pt>
                <c:pt idx="44">
                  <c:v>81.254075711398798</c:v>
                </c:pt>
                <c:pt idx="45">
                  <c:v>77.536483223691832</c:v>
                </c:pt>
                <c:pt idx="46">
                  <c:v>73.784459752825882</c:v>
                </c:pt>
                <c:pt idx="47">
                  <c:v>70.000321993071623</c:v>
                </c:pt>
                <c:pt idx="48">
                  <c:v>66.18639854114214</c:v>
                </c:pt>
                <c:pt idx="49">
                  <c:v>62.345028487130428</c:v>
                </c:pt>
                <c:pt idx="50">
                  <c:v>58.478560003536209</c:v>
                </c:pt>
                <c:pt idx="51">
                  <c:v>54.589348933221409</c:v>
                </c:pt>
                <c:pt idx="52">
                  <c:v>50.679757377128865</c:v>
                </c:pt>
                <c:pt idx="53">
                  <c:v>46.752152282598288</c:v>
                </c:pt>
                <c:pt idx="54">
                  <c:v>42.808904033109833</c:v>
                </c:pt>
                <c:pt idx="55">
                  <c:v>38.852385040282165</c:v>
                </c:pt>
                <c:pt idx="56">
                  <c:v>34.884968338948795</c:v>
                </c:pt>
                <c:pt idx="57">
                  <c:v>30.909026186131484</c:v>
                </c:pt>
                <c:pt idx="58">
                  <c:v>26.92692866472451</c:v>
                </c:pt>
                <c:pt idx="59">
                  <c:v>22.941042292699876</c:v>
                </c:pt>
                <c:pt idx="60">
                  <c:v>18.953728638635123</c:v>
                </c:pt>
                <c:pt idx="61">
                  <c:v>14.967342944362327</c:v>
                </c:pt>
                <c:pt idx="62">
                  <c:v>10.984232755527863</c:v>
                </c:pt>
                <c:pt idx="63">
                  <c:v>7.0067365608466021</c:v>
                </c:pt>
                <c:pt idx="64">
                  <c:v>3.0371824408266086</c:v>
                </c:pt>
                <c:pt idx="65">
                  <c:v>-0.92211327326821313</c:v>
                </c:pt>
                <c:pt idx="66">
                  <c:v>-4.8688473294572381</c:v>
                </c:pt>
                <c:pt idx="67">
                  <c:v>-8.8007308733337339</c:v>
                </c:pt>
                <c:pt idx="68">
                  <c:v>-12.715490753865174</c:v>
                </c:pt>
                <c:pt idx="69">
                  <c:v>-16.610870815971069</c:v>
                </c:pt>
                <c:pt idx="70">
                  <c:v>-20.4846331791571</c:v>
                </c:pt>
                <c:pt idx="71">
                  <c:v>-24.334559501492734</c:v>
                </c:pt>
                <c:pt idx="72">
                  <c:v>-28.158452228232854</c:v>
                </c:pt>
                <c:pt idx="73">
                  <c:v>-31.954135824393056</c:v>
                </c:pt>
                <c:pt idx="74">
                  <c:v>-35.719457990600723</c:v>
                </c:pt>
                <c:pt idx="75">
                  <c:v>-39.452290861556179</c:v>
                </c:pt>
                <c:pt idx="76">
                  <c:v>-43.150532186449496</c:v>
                </c:pt>
                <c:pt idx="77">
                  <c:v>-46.812106490692102</c:v>
                </c:pt>
                <c:pt idx="78">
                  <c:v>-50.434966218335077</c:v>
                </c:pt>
                <c:pt idx="79">
                  <c:v>-54.017092854558662</c:v>
                </c:pt>
                <c:pt idx="80">
                  <c:v>-57.556498027632507</c:v>
                </c:pt>
                <c:pt idx="81">
                  <c:v>-61.051224589758306</c:v>
                </c:pt>
                <c:pt idx="82">
                  <c:v>-64.499347676222314</c:v>
                </c:pt>
                <c:pt idx="83">
                  <c:v>-67.898975742298987</c:v>
                </c:pt>
                <c:pt idx="84">
                  <c:v>-71.248251577361629</c:v>
                </c:pt>
                <c:pt idx="85">
                  <c:v>-74.545353295671589</c:v>
                </c:pt>
                <c:pt idx="86">
                  <c:v>-77.788495303332965</c:v>
                </c:pt>
                <c:pt idx="87">
                  <c:v>-80.975929240913871</c:v>
                </c:pt>
                <c:pt idx="88">
                  <c:v>-84.105944901253864</c:v>
                </c:pt>
                <c:pt idx="89">
                  <c:v>-87.176871121990843</c:v>
                </c:pt>
                <c:pt idx="90">
                  <c:v>-90.187076652357618</c:v>
                </c:pt>
                <c:pt idx="91">
                  <c:v>-93.134970993816182</c:v>
                </c:pt>
                <c:pt idx="92">
                  <c:v>-96.019005214112937</c:v>
                </c:pt>
                <c:pt idx="93">
                  <c:v>-98.837672734354953</c:v>
                </c:pt>
                <c:pt idx="94">
                  <c:v>-101.58951008872653</c:v>
                </c:pt>
                <c:pt idx="95">
                  <c:v>-104.27309765647988</c:v>
                </c:pt>
                <c:pt idx="96">
                  <c:v>-106.88706036585295</c:v>
                </c:pt>
                <c:pt idx="97">
                  <c:v>-109.430068369585</c:v>
                </c:pt>
                <c:pt idx="98">
                  <c:v>-111.90083769171731</c:v>
                </c:pt>
                <c:pt idx="99">
                  <c:v>-114.29813084538465</c:v>
                </c:pt>
                <c:pt idx="100">
                  <c:v>-116.62075742132239</c:v>
                </c:pt>
                <c:pt idx="101">
                  <c:v>-118.86757464682971</c:v>
                </c:pt>
                <c:pt idx="102">
                  <c:v>-121.03748791495023</c:v>
                </c:pt>
                <c:pt idx="103">
                  <c:v>-123.1294512836479</c:v>
                </c:pt>
                <c:pt idx="104">
                  <c:v>-125.14246794477462</c:v>
                </c:pt>
                <c:pt idx="105">
                  <c:v>-127.07559066264591</c:v>
                </c:pt>
                <c:pt idx="106">
                  <c:v>-128.92792218205656</c:v>
                </c:pt>
                <c:pt idx="107">
                  <c:v>-130.69861560559036</c:v>
                </c:pt>
                <c:pt idx="108">
                  <c:v>-132.38687474009319</c:v>
                </c:pt>
                <c:pt idx="109">
                  <c:v>-133.99195441219945</c:v>
                </c:pt>
                <c:pt idx="110">
                  <c:v>-135.51316075281972</c:v>
                </c:pt>
                <c:pt idx="111">
                  <c:v>-136.94985145051584</c:v>
                </c:pt>
                <c:pt idx="112">
                  <c:v>-138.30143597370886</c:v>
                </c:pt>
                <c:pt idx="113">
                  <c:v>-139.56737576168314</c:v>
                </c:pt>
                <c:pt idx="114">
                  <c:v>-140.74718438436867</c:v>
                </c:pt>
                <c:pt idx="115">
                  <c:v>-141.84042767090253</c:v>
                </c:pt>
                <c:pt idx="116">
                  <c:v>-142.84672380698808</c:v>
                </c:pt>
                <c:pt idx="117">
                  <c:v>-143.76574340108934</c:v>
                </c:pt>
                <c:pt idx="118">
                  <c:v>-144.59720951951624</c:v>
                </c:pt>
                <c:pt idx="119">
                  <c:v>-145.34089769047415</c:v>
                </c:pt>
                <c:pt idx="120">
                  <c:v>-145.99663587717009</c:v>
                </c:pt>
                <c:pt idx="121">
                  <c:v>-146.56430442008448</c:v>
                </c:pt>
                <c:pt idx="122">
                  <c:v>-147.04383594853718</c:v>
                </c:pt>
                <c:pt idx="123">
                  <c:v>-147.43521526169249</c:v>
                </c:pt>
                <c:pt idx="124">
                  <c:v>-147.73847917916547</c:v>
                </c:pt>
                <c:pt idx="125">
                  <c:v>-147.95371636141184</c:v>
                </c:pt>
                <c:pt idx="126">
                  <c:v>-148.08106710009665</c:v>
                </c:pt>
                <c:pt idx="127">
                  <c:v>-148.12072307865839</c:v>
                </c:pt>
                <c:pt idx="128">
                  <c:v>-148.07292710329915</c:v>
                </c:pt>
                <c:pt idx="129">
                  <c:v>-147.93797280464949</c:v>
                </c:pt>
                <c:pt idx="130">
                  <c:v>-147.71620431037289</c:v>
                </c:pt>
                <c:pt idx="131">
                  <c:v>-147.40801588899137</c:v>
                </c:pt>
                <c:pt idx="132">
                  <c:v>-147.01385156522863</c:v>
                </c:pt>
                <c:pt idx="133">
                  <c:v>-146.53420470718561</c:v>
                </c:pt>
                <c:pt idx="134">
                  <c:v>-145.96961758567542</c:v>
                </c:pt>
                <c:pt idx="135">
                  <c:v>-145.32068090606373</c:v>
                </c:pt>
                <c:pt idx="136">
                  <c:v>-144.58803331297281</c:v>
                </c:pt>
                <c:pt idx="137">
                  <c:v>-143.7723608682245</c:v>
                </c:pt>
                <c:pt idx="138">
                  <c:v>-142.87439650241032</c:v>
                </c:pt>
                <c:pt idx="139">
                  <c:v>-141.89491944049314</c:v>
                </c:pt>
                <c:pt idx="140">
                  <c:v>-140.83475460185684</c:v>
                </c:pt>
                <c:pt idx="141">
                  <c:v>-139.69477197523602</c:v>
                </c:pt>
                <c:pt idx="142">
                  <c:v>-138.47588596897023</c:v>
                </c:pt>
                <c:pt idx="143">
                  <c:v>-137.17905473704045</c:v>
                </c:pt>
                <c:pt idx="144">
                  <c:v>-135.80527948135958</c:v>
                </c:pt>
                <c:pt idx="145">
                  <c:v>-134.35560373079929</c:v>
                </c:pt>
                <c:pt idx="146">
                  <c:v>-132.8311125974495</c:v>
                </c:pt>
                <c:pt idx="147">
                  <c:v>-131.23293201061861</c:v>
                </c:pt>
                <c:pt idx="148">
                  <c:v>-129.56222792909205</c:v>
                </c:pt>
                <c:pt idx="149">
                  <c:v>-127.82020553218167</c:v>
                </c:pt>
                <c:pt idx="150">
                  <c:v>-126.00810839010579</c:v>
                </c:pt>
                <c:pt idx="151">
                  <c:v>-124.12721761425234</c:v>
                </c:pt>
                <c:pt idx="152">
                  <c:v>-122.17885098788729</c:v>
                </c:pt>
                <c:pt idx="153">
                  <c:v>-120.16436207787957</c:v>
                </c:pt>
                <c:pt idx="154">
                  <c:v>-118.08513932802515</c:v>
                </c:pt>
                <c:pt idx="155">
                  <c:v>-115.94260513455906</c:v>
                </c:pt>
                <c:pt idx="156">
                  <c:v>-113.73821490445594</c:v>
                </c:pt>
                <c:pt idx="157">
                  <c:v>-111.47345609712553</c:v>
                </c:pt>
                <c:pt idx="158">
                  <c:v>-109.14984725011914</c:v>
                </c:pt>
                <c:pt idx="159">
                  <c:v>-106.76893698947005</c:v>
                </c:pt>
                <c:pt idx="160">
                  <c:v>-104.33230302529735</c:v>
                </c:pt>
                <c:pt idx="161">
                  <c:v>-101.8415511333112</c:v>
                </c:pt>
                <c:pt idx="162">
                  <c:v>-99.298314122861797</c:v>
                </c:pt>
                <c:pt idx="163">
                  <c:v>-96.704250792181767</c:v>
                </c:pt>
                <c:pt idx="164">
                  <c:v>-94.061044871477037</c:v>
                </c:pt>
                <c:pt idx="165">
                  <c:v>-91.370403954525869</c:v>
                </c:pt>
                <c:pt idx="166">
                  <c:v>-88.63405841945098</c:v>
                </c:pt>
                <c:pt idx="167">
                  <c:v>-85.85376033933413</c:v>
                </c:pt>
                <c:pt idx="168">
                  <c:v>-83.031282383345825</c:v>
                </c:pt>
                <c:pt idx="169">
                  <c:v>-80.168416709067316</c:v>
                </c:pt>
                <c:pt idx="170">
                  <c:v>-77.266973846684621</c:v>
                </c:pt>
                <c:pt idx="171">
                  <c:v>-74.3287815757364</c:v>
                </c:pt>
                <c:pt idx="172">
                  <c:v>-71.355683795102195</c:v>
                </c:pt>
                <c:pt idx="173">
                  <c:v>-68.349539386915836</c:v>
                </c:pt>
                <c:pt idx="174">
                  <c:v>-65.31222107509366</c:v>
                </c:pt>
                <c:pt idx="175">
                  <c:v>-62.245614279166389</c:v>
                </c:pt>
                <c:pt idx="176">
                  <c:v>-59.151615964104742</c:v>
                </c:pt>
                <c:pt idx="177">
                  <c:v>-56.032133486828847</c:v>
                </c:pt>
                <c:pt idx="178">
                  <c:v>-52.889083440092641</c:v>
                </c:pt>
                <c:pt idx="179">
                  <c:v>-49.724390494431262</c:v>
                </c:pt>
                <c:pt idx="180">
                  <c:v>-46.539986238861339</c:v>
                </c:pt>
                <c:pt idx="181">
                  <c:v>-43.337808021021118</c:v>
                </c:pt>
                <c:pt idx="182">
                  <c:v>-40.119797787435466</c:v>
                </c:pt>
                <c:pt idx="183">
                  <c:v>-36.887900924590539</c:v>
                </c:pt>
                <c:pt idx="184">
                  <c:v>-33.644065101497219</c:v>
                </c:pt>
                <c:pt idx="185">
                  <c:v>-30.390239114422275</c:v>
                </c:pt>
                <c:pt idx="186">
                  <c:v>-27.12837173446189</c:v>
                </c:pt>
                <c:pt idx="187">
                  <c:v>-23.860410558627265</c:v>
                </c:pt>
                <c:pt idx="188">
                  <c:v>-20.588300865111282</c:v>
                </c:pt>
                <c:pt idx="189">
                  <c:v>-17.313984473395241</c:v>
                </c:pt>
                <c:pt idx="190">
                  <c:v>-14.039398609856605</c:v>
                </c:pt>
                <c:pt idx="191">
                  <c:v>-10.766474779526865</c:v>
                </c:pt>
                <c:pt idx="192">
                  <c:v>-7.4971376446479541</c:v>
                </c:pt>
                <c:pt idx="193">
                  <c:v>-4.2333039106671055</c:v>
                </c:pt>
                <c:pt idx="194">
                  <c:v>-0.97688122030391145</c:v>
                </c:pt>
                <c:pt idx="195">
                  <c:v>2.2702329436811599</c:v>
                </c:pt>
                <c:pt idx="196">
                  <c:v>5.5061523463986415</c:v>
                </c:pt>
                <c:pt idx="197">
                  <c:v>8.7290030788073896</c:v>
                </c:pt>
                <c:pt idx="198">
                  <c:v>11.936924625152558</c:v>
                </c:pt>
                <c:pt idx="199">
                  <c:v>15.128070919267408</c:v>
                </c:pt>
                <c:pt idx="200">
                  <c:v>18.300611389148266</c:v>
                </c:pt>
                <c:pt idx="201">
                  <c:v>21.452731989224489</c:v>
                </c:pt>
                <c:pt idx="202">
                  <c:v>24.582636219751276</c:v>
                </c:pt>
                <c:pt idx="203">
                  <c:v>27.688546132761562</c:v>
                </c:pt>
                <c:pt idx="204">
                  <c:v>30.768703324029207</c:v>
                </c:pt>
                <c:pt idx="205">
                  <c:v>33.821369910495328</c:v>
                </c:pt>
                <c:pt idx="206">
                  <c:v>36.844829492630979</c:v>
                </c:pt>
                <c:pt idx="207">
                  <c:v>39.837388101209697</c:v>
                </c:pt>
                <c:pt idx="208">
                  <c:v>42.797375127984139</c:v>
                </c:pt>
                <c:pt idx="209">
                  <c:v>45.723144239761517</c:v>
                </c:pt>
                <c:pt idx="210">
                  <c:v>48.613074275393714</c:v>
                </c:pt>
                <c:pt idx="211">
                  <c:v>51.465570125202525</c:v>
                </c:pt>
                <c:pt idx="212">
                  <c:v>54.279063592376346</c:v>
                </c:pt>
                <c:pt idx="213">
                  <c:v>57.052014235882808</c:v>
                </c:pt>
                <c:pt idx="214">
                  <c:v>59.782910194460761</c:v>
                </c:pt>
                <c:pt idx="215">
                  <c:v>62.47026899125774</c:v>
                </c:pt>
                <c:pt idx="216">
                  <c:v>65.112638318702452</c:v>
                </c:pt>
                <c:pt idx="217">
                  <c:v>67.708596803204941</c:v>
                </c:pt>
                <c:pt idx="218">
                  <c:v>70.25675474929939</c:v>
                </c:pt>
                <c:pt idx="219">
                  <c:v>72.755754862848733</c:v>
                </c:pt>
                <c:pt idx="220">
                  <c:v>75.204272952951428</c:v>
                </c:pt>
                <c:pt idx="221">
                  <c:v>77.601018612199894</c:v>
                </c:pt>
                <c:pt idx="222">
                  <c:v>79.944735874955654</c:v>
                </c:pt>
                <c:pt idx="223">
                  <c:v>82.234203853318448</c:v>
                </c:pt>
                <c:pt idx="224">
                  <c:v>84.468237350485296</c:v>
                </c:pt>
                <c:pt idx="225">
                  <c:v>86.645687451202207</c:v>
                </c:pt>
                <c:pt idx="226">
                  <c:v>88.765442089033741</c:v>
                </c:pt>
                <c:pt idx="227">
                  <c:v>90.826426590183573</c:v>
                </c:pt>
                <c:pt idx="228">
                  <c:v>92.827604193618683</c:v>
                </c:pt>
                <c:pt idx="229">
                  <c:v>94.767976547261114</c:v>
                </c:pt>
                <c:pt idx="230">
                  <c:v>96.646584180027219</c:v>
                </c:pt>
                <c:pt idx="231">
                  <c:v>98.462506949511379</c:v>
                </c:pt>
                <c:pt idx="232">
                  <c:v>100.2148644651211</c:v>
                </c:pt>
                <c:pt idx="233">
                  <c:v>101.90281648649136</c:v>
                </c:pt>
                <c:pt idx="234">
                  <c:v>103.52556329701649</c:v>
                </c:pt>
                <c:pt idx="235">
                  <c:v>105.08234605235623</c:v>
                </c:pt>
                <c:pt idx="236">
                  <c:v>106.57244710378454</c:v>
                </c:pt>
                <c:pt idx="237">
                  <c:v>107.99519029626968</c:v>
                </c:pt>
                <c:pt idx="238">
                  <c:v>109.34994124118361</c:v>
                </c:pt>
                <c:pt idx="239">
                  <c:v>110.63610756355905</c:v>
                </c:pt>
                <c:pt idx="240">
                  <c:v>111.85313912382412</c:v>
                </c:pt>
                <c:pt idx="241">
                  <c:v>113.00052821396328</c:v>
                </c:pt>
                <c:pt idx="242">
                  <c:v>114.07780972806385</c:v>
                </c:pt>
                <c:pt idx="243">
                  <c:v>115.08456130722787</c:v>
                </c:pt>
                <c:pt idx="244">
                  <c:v>116.02040345884005</c:v>
                </c:pt>
                <c:pt idx="245">
                  <c:v>116.88499965020011</c:v>
                </c:pt>
                <c:pt idx="246">
                  <c:v>117.67805637654136</c:v>
                </c:pt>
                <c:pt idx="247">
                  <c:v>118.39932320347458</c:v>
                </c:pt>
                <c:pt idx="248">
                  <c:v>119.04859278390785</c:v>
                </c:pt>
                <c:pt idx="249">
                  <c:v>119.6257008495117</c:v>
                </c:pt>
                <c:pt idx="250">
                  <c:v>120.13052617681041</c:v>
                </c:pt>
                <c:pt idx="251">
                  <c:v>120.5629905279976</c:v>
                </c:pt>
                <c:pt idx="252">
                  <c:v>120.92305856658704</c:v>
                </c:pt>
                <c:pt idx="253">
                  <c:v>121.21073774802474</c:v>
                </c:pt>
                <c:pt idx="254">
                  <c:v>121.42607818540353</c:v>
                </c:pt>
                <c:pt idx="255">
                  <c:v>121.56917249043407</c:v>
                </c:pt>
                <c:pt idx="256">
                  <c:v>121.64015558984171</c:v>
                </c:pt>
                <c:pt idx="257">
                  <c:v>121.63920451737157</c:v>
                </c:pt>
                <c:pt idx="258">
                  <c:v>121.5665381815991</c:v>
                </c:pt>
                <c:pt idx="259">
                  <c:v>121.42241710975594</c:v>
                </c:pt>
                <c:pt idx="260">
                  <c:v>121.20714316779512</c:v>
                </c:pt>
                <c:pt idx="261">
                  <c:v>120.92105925693291</c:v>
                </c:pt>
                <c:pt idx="262">
                  <c:v>120.56454898691722</c:v>
                </c:pt>
                <c:pt idx="263">
                  <c:v>120.13803632628661</c:v>
                </c:pt>
                <c:pt idx="264">
                  <c:v>119.6419852298947</c:v>
                </c:pt>
                <c:pt idx="265">
                  <c:v>119.07689924399028</c:v>
                </c:pt>
                <c:pt idx="266">
                  <c:v>118.44332108915233</c:v>
                </c:pt>
                <c:pt idx="267">
                  <c:v>117.74183222139462</c:v>
                </c:pt>
                <c:pt idx="268">
                  <c:v>116.97305237176354</c:v>
                </c:pt>
                <c:pt idx="269">
                  <c:v>116.13763906476716</c:v>
                </c:pt>
                <c:pt idx="270">
                  <c:v>115.23628711598275</c:v>
                </c:pt>
                <c:pt idx="271">
                  <c:v>114.26972810920277</c:v>
                </c:pt>
                <c:pt idx="272">
                  <c:v>113.2387298534892</c:v>
                </c:pt>
                <c:pt idx="273">
                  <c:v>112.144095820518</c:v>
                </c:pt>
                <c:pt idx="274">
                  <c:v>110.98666456260436</c:v>
                </c:pt>
                <c:pt idx="275">
                  <c:v>109.76730911181157</c:v>
                </c:pt>
                <c:pt idx="276">
                  <c:v>108.48693636055417</c:v>
                </c:pt>
                <c:pt idx="277">
                  <c:v>107.14648642411743</c:v>
                </c:pt>
                <c:pt idx="278">
                  <c:v>105.74693198552399</c:v>
                </c:pt>
                <c:pt idx="279">
                  <c:v>104.28927762318646</c:v>
                </c:pt>
                <c:pt idx="280">
                  <c:v>102.77455912179667</c:v>
                </c:pt>
                <c:pt idx="281">
                  <c:v>101.20384276690584</c:v>
                </c:pt>
                <c:pt idx="282">
                  <c:v>99.578224623664426</c:v>
                </c:pt>
                <c:pt idx="283">
                  <c:v>97.898829800192075</c:v>
                </c:pt>
                <c:pt idx="284">
                  <c:v>96.166811696060577</c:v>
                </c:pt>
                <c:pt idx="285">
                  <c:v>94.383351236376697</c:v>
                </c:pt>
                <c:pt idx="286">
                  <c:v>92.549656091962092</c:v>
                </c:pt>
                <c:pt idx="287">
                  <c:v>90.666959886129476</c:v>
                </c:pt>
                <c:pt idx="288">
                  <c:v>88.73652138856643</c:v>
                </c:pt>
                <c:pt idx="289">
                  <c:v>86.759623696838787</c:v>
                </c:pt>
                <c:pt idx="290">
                  <c:v>84.737573406035963</c:v>
                </c:pt>
                <c:pt idx="291">
                  <c:v>82.67169976708108</c:v>
                </c:pt>
                <c:pt idx="292">
                  <c:v>80.563353834239805</c:v>
                </c:pt>
                <c:pt idx="293">
                  <c:v>78.413907602360382</c:v>
                </c:pt>
                <c:pt idx="294">
                  <c:v>76.224753134386702</c:v>
                </c:pt>
                <c:pt idx="295">
                  <c:v>73.997301679686871</c:v>
                </c:pt>
                <c:pt idx="296">
                  <c:v>71.732982783747119</c:v>
                </c:pt>
                <c:pt idx="297">
                  <c:v>69.433243389778667</c:v>
                </c:pt>
                <c:pt idx="298">
                  <c:v>67.099546932796073</c:v>
                </c:pt>
                <c:pt idx="299">
                  <c:v>64.73337242672018</c:v>
                </c:pt>
                <c:pt idx="300">
                  <c:v>62.336213545068382</c:v>
                </c:pt>
                <c:pt idx="301">
                  <c:v>59.909577695790126</c:v>
                </c:pt>
                <c:pt idx="302">
                  <c:v>57.454985090814532</c:v>
                </c:pt>
                <c:pt idx="303">
                  <c:v>54.973967810872928</c:v>
                </c:pt>
                <c:pt idx="304">
                  <c:v>52.468068866160671</c:v>
                </c:pt>
                <c:pt idx="305">
                  <c:v>49.93884125340842</c:v>
                </c:pt>
                <c:pt idx="306">
                  <c:v>47.387847009925515</c:v>
                </c:pt>
                <c:pt idx="307">
                  <c:v>44.816656265186403</c:v>
                </c:pt>
                <c:pt idx="308">
                  <c:v>42.226846290522424</c:v>
                </c:pt>
                <c:pt idx="309">
                  <c:v>39.620000547489582</c:v>
                </c:pt>
                <c:pt idx="310">
                  <c:v>36.99770773547359</c:v>
                </c:pt>
                <c:pt idx="311">
                  <c:v>34.361560839098438</c:v>
                </c:pt>
                <c:pt idx="312">
                  <c:v>31.713156175998996</c:v>
                </c:pt>
                <c:pt idx="313">
                  <c:v>29.054092445520524</c:v>
                </c:pt>
                <c:pt idx="314">
                  <c:v>26.385969778899057</c:v>
                </c:pt>
                <c:pt idx="315">
                  <c:v>23.710388791483123</c:v>
                </c:pt>
                <c:pt idx="316">
                  <c:v>21.028949637544745</c:v>
                </c:pt>
                <c:pt idx="317">
                  <c:v>18.343251068233506</c:v>
                </c:pt>
                <c:pt idx="318">
                  <c:v>15.654889493214753</c:v>
                </c:pt>
                <c:pt idx="319">
                  <c:v>12.965458046539128</c:v>
                </c:pt>
                <c:pt idx="320">
                  <c:v>10.276545657277225</c:v>
                </c:pt>
                <c:pt idx="321">
                  <c:v>7.5897361254551869</c:v>
                </c:pt>
                <c:pt idx="322">
                  <c:v>4.9066072038185728</c:v>
                </c:pt>
                <c:pt idx="323">
                  <c:v>2.2287296859504342</c:v>
                </c:pt>
                <c:pt idx="324">
                  <c:v>-0.44233349874201705</c:v>
                </c:pt>
                <c:pt idx="325">
                  <c:v>-3.1050281826544515</c:v>
                </c:pt>
                <c:pt idx="326">
                  <c:v>-5.7578098497239347</c:v>
                </c:pt>
                <c:pt idx="327">
                  <c:v>-8.3991445167746583</c:v>
                </c:pt>
                <c:pt idx="328">
                  <c:v>-11.027509605979262</c:v>
                </c:pt>
                <c:pt idx="329">
                  <c:v>-13.64139480794743</c:v>
                </c:pt>
                <c:pt idx="330">
                  <c:v>-16.239302934959692</c:v>
                </c:pt>
                <c:pt idx="331">
                  <c:v>-18.819750763877934</c:v>
                </c:pt>
                <c:pt idx="332">
                  <c:v>-21.381269868259356</c:v>
                </c:pt>
                <c:pt idx="333">
                  <c:v>-23.922407439225864</c:v>
                </c:pt>
                <c:pt idx="334">
                  <c:v>-26.441727094628931</c:v>
                </c:pt>
                <c:pt idx="335">
                  <c:v>-28.937809676076192</c:v>
                </c:pt>
                <c:pt idx="336">
                  <c:v>-31.409254033382574</c:v>
                </c:pt>
                <c:pt idx="337">
                  <c:v>-33.854677796022798</c:v>
                </c:pt>
                <c:pt idx="338">
                  <c:v>-36.272718131169981</c:v>
                </c:pt>
                <c:pt idx="339">
                  <c:v>-38.662032487913713</c:v>
                </c:pt>
                <c:pt idx="340">
                  <c:v>-41.021299327260969</c:v>
                </c:pt>
                <c:pt idx="341">
                  <c:v>-43.34921883753362</c:v>
                </c:pt>
                <c:pt idx="342">
                  <c:v>-45.644513634781248</c:v>
                </c:pt>
                <c:pt idx="343">
                  <c:v>-47.905929447848962</c:v>
                </c:pt>
                <c:pt idx="344">
                  <c:v>-50.132235787734217</c:v>
                </c:pt>
                <c:pt idx="345">
                  <c:v>-52.32222660089279</c:v>
                </c:pt>
                <c:pt idx="346">
                  <c:v>-54.474720906153529</c:v>
                </c:pt>
                <c:pt idx="347">
                  <c:v>-56.588563414917395</c:v>
                </c:pt>
                <c:pt idx="348">
                  <c:v>-58.662625134325737</c:v>
                </c:pt>
                <c:pt idx="349">
                  <c:v>-60.695803953093865</c:v>
                </c:pt>
                <c:pt idx="350">
                  <c:v>-62.687025209716879</c:v>
                </c:pt>
                <c:pt idx="351">
                  <c:v>-64.635242242766594</c:v>
                </c:pt>
                <c:pt idx="352">
                  <c:v>-66.539436923009873</c:v>
                </c:pt>
                <c:pt idx="353">
                  <c:v>-68.398620167087842</c:v>
                </c:pt>
                <c:pt idx="354">
                  <c:v>-70.21183243251204</c:v>
                </c:pt>
                <c:pt idx="355">
                  <c:v>-71.978144193740064</c:v>
                </c:pt>
                <c:pt idx="356">
                  <c:v>-73.69665639910842</c:v>
                </c:pt>
                <c:pt idx="357">
                  <c:v>-75.36650090841097</c:v>
                </c:pt>
                <c:pt idx="358">
                  <c:v>-76.986840910924059</c:v>
                </c:pt>
                <c:pt idx="359">
                  <c:v>-78.556871323690686</c:v>
                </c:pt>
                <c:pt idx="360">
                  <c:v>-80.075819169889968</c:v>
                </c:pt>
                <c:pt idx="361">
                  <c:v>-81.542943937126324</c:v>
                </c:pt>
                <c:pt idx="362">
                  <c:v>-82.957537915493475</c:v>
                </c:pt>
                <c:pt idx="363">
                  <c:v>-84.318926515268672</c:v>
                </c:pt>
                <c:pt idx="364">
                  <c:v>-85.626468564117232</c:v>
                </c:pt>
                <c:pt idx="365">
                  <c:v>-86.879556583691269</c:v>
                </c:pt>
                <c:pt idx="366">
                  <c:v>-88.077617045523141</c:v>
                </c:pt>
                <c:pt idx="367">
                  <c:v>-89.220110606125374</c:v>
                </c:pt>
                <c:pt idx="368">
                  <c:v>-90.306532321221638</c:v>
                </c:pt>
                <c:pt idx="369">
                  <c:v>-91.336411839045567</c:v>
                </c:pt>
                <c:pt idx="370">
                  <c:v>-92.309313572657814</c:v>
                </c:pt>
                <c:pt idx="371">
                  <c:v>-93.224836851241534</c:v>
                </c:pt>
                <c:pt idx="372">
                  <c:v>-94.082616050353977</c:v>
                </c:pt>
                <c:pt idx="373">
                  <c:v>-94.882320701117749</c:v>
                </c:pt>
                <c:pt idx="374">
                  <c:v>-95.623655578353961</c:v>
                </c:pt>
                <c:pt idx="375">
                  <c:v>-96.306360767668195</c:v>
                </c:pt>
                <c:pt idx="376">
                  <c:v>-96.930211711513323</c:v>
                </c:pt>
                <c:pt idx="377">
                  <c:v>-97.495019234266778</c:v>
                </c:pt>
                <c:pt idx="378">
                  <c:v>-98.000629546369652</c:v>
                </c:pt>
                <c:pt idx="379">
                  <c:v>-98.446924227591083</c:v>
                </c:pt>
                <c:pt idx="380">
                  <c:v>-98.833820189488478</c:v>
                </c:pt>
                <c:pt idx="381">
                  <c:v>-99.161269617150836</c:v>
                </c:pt>
                <c:pt idx="382">
                  <c:v>-99.429259890321703</c:v>
                </c:pt>
                <c:pt idx="383">
                  <c:v>-99.637813484010607</c:v>
                </c:pt>
                <c:pt idx="384">
                  <c:v>-99.786987848714304</c:v>
                </c:pt>
                <c:pt idx="385">
                  <c:v>-99.876875270380125</c:v>
                </c:pt>
                <c:pt idx="386">
                  <c:v>-99.907602710255375</c:v>
                </c:pt>
                <c:pt idx="387">
                  <c:v>-99.879331624778601</c:v>
                </c:pt>
                <c:pt idx="388">
                  <c:v>-99.792257765678997</c:v>
                </c:pt>
                <c:pt idx="389">
                  <c:v>-99.646610960462468</c:v>
                </c:pt>
                <c:pt idx="390">
                  <c:v>-99.442654873472861</c:v>
                </c:pt>
                <c:pt idx="391">
                  <c:v>-99.180686747728316</c:v>
                </c:pt>
                <c:pt idx="392">
                  <c:v>-98.86103712774343</c:v>
                </c:pt>
                <c:pt idx="393">
                  <c:v>-98.484069563558322</c:v>
                </c:pt>
                <c:pt idx="394">
                  <c:v>-98.050180296206051</c:v>
                </c:pt>
                <c:pt idx="395">
                  <c:v>-97.559797924860177</c:v>
                </c:pt>
                <c:pt idx="396">
                  <c:v>-97.013383055914559</c:v>
                </c:pt>
                <c:pt idx="397">
                  <c:v>-96.411427934256608</c:v>
                </c:pt>
                <c:pt idx="398">
                  <c:v>-95.75445605700655</c:v>
                </c:pt>
                <c:pt idx="399">
                  <c:v>-95.043021770001786</c:v>
                </c:pt>
                <c:pt idx="400">
                  <c:v>-94.277709847318818</c:v>
                </c:pt>
                <c:pt idx="401">
                  <c:v>-93.459135054130428</c:v>
                </c:pt>
                <c:pt idx="402">
                  <c:v>-92.58794169320737</c:v>
                </c:pt>
                <c:pt idx="403">
                  <c:v>-91.664803135380993</c:v>
                </c:pt>
                <c:pt idx="404">
                  <c:v>-90.690421334293362</c:v>
                </c:pt>
                <c:pt idx="405">
                  <c:v>-89.665526325767061</c:v>
                </c:pt>
                <c:pt idx="406">
                  <c:v>-88.590875712137716</c:v>
                </c:pt>
                <c:pt idx="407">
                  <c:v>-87.467254131899125</c:v>
                </c:pt>
                <c:pt idx="408">
                  <c:v>-86.295472715017397</c:v>
                </c:pt>
                <c:pt idx="409">
                  <c:v>-85.076368524278493</c:v>
                </c:pt>
                <c:pt idx="410">
                  <c:v>-83.810803983042916</c:v>
                </c:pt>
                <c:pt idx="411">
                  <c:v>-82.499666289783434</c:v>
                </c:pt>
                <c:pt idx="412">
                  <c:v>-81.143866819794084</c:v>
                </c:pt>
                <c:pt idx="413">
                  <c:v>-79.744340514459154</c:v>
                </c:pt>
                <c:pt idx="414">
                  <c:v>-78.302045258481982</c:v>
                </c:pt>
                <c:pt idx="415">
                  <c:v>-76.817961245477449</c:v>
                </c:pt>
                <c:pt idx="416">
                  <c:v>-75.293090332336376</c:v>
                </c:pt>
                <c:pt idx="417">
                  <c:v>-73.728455382776218</c:v>
                </c:pt>
                <c:pt idx="418">
                  <c:v>-72.125099600500377</c:v>
                </c:pt>
                <c:pt idx="419">
                  <c:v>-70.484085852388063</c:v>
                </c:pt>
                <c:pt idx="420">
                  <c:v>-68.806495982145634</c:v>
                </c:pt>
                <c:pt idx="421">
                  <c:v>-67.093430114852396</c:v>
                </c:pt>
                <c:pt idx="422">
                  <c:v>-65.346005952838993</c:v>
                </c:pt>
                <c:pt idx="423">
                  <c:v>-63.565358063338749</c:v>
                </c:pt>
                <c:pt idx="424">
                  <c:v>-61.752637158359697</c:v>
                </c:pt>
                <c:pt idx="425">
                  <c:v>-59.909009367221024</c:v>
                </c:pt>
                <c:pt idx="426">
                  <c:v>-58.035655502209146</c:v>
                </c:pt>
                <c:pt idx="427">
                  <c:v>-56.133770317806139</c:v>
                </c:pt>
                <c:pt idx="428">
                  <c:v>-54.20456176394471</c:v>
                </c:pt>
                <c:pt idx="429">
                  <c:v>-52.249250233752235</c:v>
                </c:pt>
                <c:pt idx="430">
                  <c:v>-50.269067806239242</c:v>
                </c:pt>
                <c:pt idx="431">
                  <c:v>-48.26525748439785</c:v>
                </c:pt>
                <c:pt idx="432">
                  <c:v>-46.239072429172573</c:v>
                </c:pt>
                <c:pt idx="433">
                  <c:v>-44.191775189766972</c:v>
                </c:pt>
                <c:pt idx="434">
                  <c:v>-42.124636930749581</c:v>
                </c:pt>
                <c:pt idx="435">
                  <c:v>-40.038936656429307</c:v>
                </c:pt>
                <c:pt idx="436">
                  <c:v>-37.935960432960464</c:v>
                </c:pt>
                <c:pt idx="437">
                  <c:v>-35.817000608646424</c:v>
                </c:pt>
                <c:pt idx="438">
                  <c:v>-33.683355032905716</c:v>
                </c:pt>
                <c:pt idx="439">
                  <c:v>-31.536326274365631</c:v>
                </c:pt>
                <c:pt idx="440">
                  <c:v>-29.377220838545892</c:v>
                </c:pt>
                <c:pt idx="441">
                  <c:v>-27.207348385598017</c:v>
                </c:pt>
                <c:pt idx="442">
                  <c:v>-25.028020948556321</c:v>
                </c:pt>
                <c:pt idx="443">
                  <c:v>-22.840552152564229</c:v>
                </c:pt>
                <c:pt idx="444">
                  <c:v>-20.646256435532411</c:v>
                </c:pt>
                <c:pt idx="445">
                  <c:v>-18.446448270682779</c:v>
                </c:pt>
                <c:pt idx="446">
                  <c:v>-16.242441391429988</c:v>
                </c:pt>
                <c:pt idx="447">
                  <c:v>-14.035548019055048</c:v>
                </c:pt>
                <c:pt idx="448">
                  <c:v>-11.827078093611489</c:v>
                </c:pt>
                <c:pt idx="449">
                  <c:v>-9.6183385085143662</c:v>
                </c:pt>
                <c:pt idx="450">
                  <c:v>-7.4106323492456605</c:v>
                </c:pt>
                <c:pt idx="451">
                  <c:v>-5.205258136617255</c:v>
                </c:pt>
                <c:pt idx="452">
                  <c:v>-3.0035090750228632</c:v>
                </c:pt>
                <c:pt idx="453">
                  <c:v>-0.80667230610474205</c:v>
                </c:pt>
                <c:pt idx="454">
                  <c:v>1.3839718317378464</c:v>
                </c:pt>
                <c:pt idx="455">
                  <c:v>3.5671505375838852</c:v>
                </c:pt>
                <c:pt idx="456">
                  <c:v>5.7415992755497225</c:v>
                </c:pt>
                <c:pt idx="457">
                  <c:v>7.9060624952700902</c:v>
                </c:pt>
                <c:pt idx="458">
                  <c:v>10.059294344891001</c:v>
                </c:pt>
                <c:pt idx="459">
                  <c:v>12.20005937618339</c:v>
                </c:pt>
                <c:pt idx="460">
                  <c:v>14.327133241380949</c:v>
                </c:pt>
                <c:pt idx="461">
                  <c:v>16.43930338135749</c:v>
                </c:pt>
                <c:pt idx="462">
                  <c:v>18.535369704765376</c:v>
                </c:pt>
                <c:pt idx="463">
                  <c:v>20.614145257763088</c:v>
                </c:pt>
                <c:pt idx="464">
                  <c:v>22.674456883961092</c:v>
                </c:pt>
                <c:pt idx="465">
                  <c:v>24.715145874231943</c:v>
                </c:pt>
                <c:pt idx="466">
                  <c:v>26.73506860602896</c:v>
                </c:pt>
                <c:pt idx="467">
                  <c:v>28.733097171869428</c:v>
                </c:pt>
                <c:pt idx="468">
                  <c:v>30.70811999664447</c:v>
                </c:pt>
                <c:pt idx="469">
                  <c:v>32.659042443426443</c:v>
                </c:pt>
                <c:pt idx="470">
                  <c:v>34.584787407448658</c:v>
                </c:pt>
                <c:pt idx="471">
                  <c:v>36.484295897947888</c:v>
                </c:pt>
                <c:pt idx="472">
                  <c:v>38.3565276075594</c:v>
                </c:pt>
                <c:pt idx="473">
                  <c:v>40.200461468967568</c:v>
                </c:pt>
                <c:pt idx="474">
                  <c:v>42.015096198523381</c:v>
                </c:pt>
                <c:pt idx="475">
                  <c:v>43.799450826548764</c:v>
                </c:pt>
                <c:pt idx="476">
                  <c:v>45.552565214051526</c:v>
                </c:pt>
                <c:pt idx="477">
                  <c:v>47.273500555592854</c:v>
                </c:pt>
                <c:pt idx="478">
                  <c:v>48.96133986804805</c:v>
                </c:pt>
                <c:pt idx="479">
                  <c:v>50.615188465018313</c:v>
                </c:pt>
                <c:pt idx="480">
                  <c:v>52.234174416657289</c:v>
                </c:pt>
                <c:pt idx="481">
                  <c:v>53.817448994682515</c:v>
                </c:pt>
                <c:pt idx="482">
                  <c:v>55.364187102358351</c:v>
                </c:pt>
                <c:pt idx="483">
                  <c:v>56.87358768923982</c:v>
                </c:pt>
                <c:pt idx="484">
                  <c:v>58.344874150480123</c:v>
                </c:pt>
                <c:pt idx="485">
                  <c:v>59.777294710512876</c:v>
                </c:pt>
                <c:pt idx="486">
                  <c:v>61.170122790931138</c:v>
                </c:pt>
                <c:pt idx="487">
                  <c:v>62.522657362391996</c:v>
                </c:pt>
                <c:pt idx="488">
                  <c:v>63.834223280391235</c:v>
                </c:pt>
                <c:pt idx="489">
                  <c:v>65.104171604756345</c:v>
                </c:pt>
                <c:pt idx="490">
                  <c:v>66.331879902719166</c:v>
                </c:pt>
                <c:pt idx="491">
                  <c:v>67.516752535440475</c:v>
                </c:pt>
                <c:pt idx="492">
                  <c:v>68.658220927867958</c:v>
                </c:pt>
                <c:pt idx="493">
                  <c:v>69.755743821816537</c:v>
                </c:pt>
                <c:pt idx="494">
                  <c:v>70.808807512176514</c:v>
                </c:pt>
                <c:pt idx="495">
                  <c:v>71.816926066157677</c:v>
                </c:pt>
                <c:pt idx="496">
                  <c:v>72.779641525494924</c:v>
                </c:pt>
                <c:pt idx="497">
                  <c:v>73.696524091545854</c:v>
                </c:pt>
                <c:pt idx="498">
                  <c:v>74.567172293223223</c:v>
                </c:pt>
                <c:pt idx="499">
                  <c:v>75.391213137716292</c:v>
                </c:pt>
                <c:pt idx="500">
                  <c:v>76.168302243964391</c:v>
                </c:pt>
                <c:pt idx="501">
                  <c:v>76.898123958854839</c:v>
                </c:pt>
                <c:pt idx="502">
                  <c:v>77.580391456131011</c:v>
                </c:pt>
                <c:pt idx="503">
                  <c:v>78.214846818003991</c:v>
                </c:pt>
                <c:pt idx="504">
                  <c:v>78.801261099471546</c:v>
                </c:pt>
                <c:pt idx="505">
                  <c:v>79.339434375360156</c:v>
                </c:pt>
                <c:pt idx="506">
                  <c:v>79.829195770114154</c:v>
                </c:pt>
                <c:pt idx="507">
                  <c:v>80.270403470366546</c:v>
                </c:pt>
                <c:pt idx="508">
                  <c:v>80.662944720336839</c:v>
                </c:pt>
                <c:pt idx="509">
                  <c:v>81.006735800110974</c:v>
                </c:pt>
                <c:pt idx="510">
                  <c:v>81.301721986867008</c:v>
                </c:pt>
                <c:pt idx="511">
                  <c:v>81.547877499122436</c:v>
                </c:pt>
                <c:pt idx="512">
                  <c:v>81.745205424086677</c:v>
                </c:pt>
                <c:pt idx="513">
                  <c:v>81.893737628213387</c:v>
                </c:pt>
                <c:pt idx="514">
                  <c:v>81.993534651056066</c:v>
                </c:pt>
                <c:pt idx="515">
                  <c:v>82.044685582540112</c:v>
                </c:pt>
                <c:pt idx="516">
                  <c:v>82.047307923774383</c:v>
                </c:pt>
                <c:pt idx="517">
                  <c:v>82.001547431533993</c:v>
                </c:pt>
                <c:pt idx="518">
                  <c:v>81.907577946555747</c:v>
                </c:pt>
                <c:pt idx="519">
                  <c:v>81.765601205796386</c:v>
                </c:pt>
                <c:pt idx="520">
                  <c:v>81.575846638813474</c:v>
                </c:pt>
                <c:pt idx="521">
                  <c:v>81.338571148436458</c:v>
                </c:pt>
                <c:pt idx="522">
                  <c:v>81.054058875905625</c:v>
                </c:pt>
                <c:pt idx="523">
                  <c:v>80.722620950664179</c:v>
                </c:pt>
                <c:pt idx="524">
                  <c:v>80.34459522499759</c:v>
                </c:pt>
                <c:pt idx="525">
                  <c:v>79.92034599372262</c:v>
                </c:pt>
                <c:pt idx="526">
                  <c:v>79.450263699136897</c:v>
                </c:pt>
                <c:pt idx="527">
                  <c:v>78.934764621447584</c:v>
                </c:pt>
                <c:pt idx="528">
                  <c:v>78.374290554905528</c:v>
                </c:pt>
                <c:pt idx="529">
                  <c:v>77.769308469879931</c:v>
                </c:pt>
                <c:pt idx="530">
                  <c:v>77.120310161114475</c:v>
                </c:pt>
                <c:pt idx="531">
                  <c:v>76.427811882414858</c:v>
                </c:pt>
                <c:pt idx="532">
                  <c:v>75.692353968024463</c:v>
                </c:pt>
                <c:pt idx="533">
                  <c:v>74.914500440951571</c:v>
                </c:pt>
                <c:pt idx="534">
                  <c:v>74.094838608517691</c:v>
                </c:pt>
                <c:pt idx="535">
                  <c:v>73.233978645406708</c:v>
                </c:pt>
                <c:pt idx="536">
                  <c:v>72.332553164495806</c:v>
                </c:pt>
                <c:pt idx="537">
                  <c:v>71.391216775760213</c:v>
                </c:pt>
                <c:pt idx="538">
                  <c:v>70.410645633547333</c:v>
                </c:pt>
                <c:pt idx="539">
                  <c:v>69.391536972522445</c:v>
                </c:pt>
                <c:pt idx="540">
                  <c:v>68.334608632593941</c:v>
                </c:pt>
                <c:pt idx="541">
                  <c:v>67.240598573132573</c:v>
                </c:pt>
                <c:pt idx="542">
                  <c:v>66.110264376801751</c:v>
                </c:pt>
                <c:pt idx="543">
                  <c:v>64.944382743324695</c:v>
                </c:pt>
                <c:pt idx="544">
                  <c:v>63.743748973516816</c:v>
                </c:pt>
                <c:pt idx="545">
                  <c:v>62.509176443917461</c:v>
                </c:pt>
                <c:pt idx="546">
                  <c:v>61.241496072357499</c:v>
                </c:pt>
                <c:pt idx="547">
                  <c:v>59.94155577480884</c:v>
                </c:pt>
                <c:pt idx="548">
                  <c:v>58.610219913858721</c:v>
                </c:pt>
                <c:pt idx="549">
                  <c:v>57.248368739163034</c:v>
                </c:pt>
                <c:pt idx="550">
                  <c:v>55.856897820229115</c:v>
                </c:pt>
                <c:pt idx="551">
                  <c:v>54.436717471889452</c:v>
                </c:pt>
                <c:pt idx="552">
                  <c:v>52.988752172824086</c:v>
                </c:pt>
                <c:pt idx="553">
                  <c:v>51.51393997749841</c:v>
                </c:pt>
                <c:pt idx="554">
                  <c:v>50.013231921881022</c:v>
                </c:pt>
                <c:pt idx="555">
                  <c:v>48.487591423310754</c:v>
                </c:pt>
                <c:pt idx="556">
                  <c:v>46.937993674887274</c:v>
                </c:pt>
                <c:pt idx="557">
                  <c:v>45.365425034754857</c:v>
                </c:pt>
                <c:pt idx="558">
                  <c:v>43.770882410659219</c:v>
                </c:pt>
                <c:pt idx="559">
                  <c:v>42.155372640150318</c:v>
                </c:pt>
                <c:pt idx="560">
                  <c:v>40.51991186681299</c:v>
                </c:pt>
                <c:pt idx="561">
                  <c:v>38.865524912904355</c:v>
                </c:pt>
                <c:pt idx="562">
                  <c:v>37.193244648778553</c:v>
                </c:pt>
                <c:pt idx="563">
                  <c:v>35.504111359478848</c:v>
                </c:pt>
                <c:pt idx="564">
                  <c:v>33.799172108883177</c:v>
                </c:pt>
                <c:pt idx="565">
                  <c:v>32.079480101781144</c:v>
                </c:pt>
                <c:pt idx="566">
                  <c:v>30.346094044267339</c:v>
                </c:pt>
                <c:pt idx="567">
                  <c:v>28.600077502832484</c:v>
                </c:pt>
                <c:pt idx="568">
                  <c:v>26.842498262534477</c:v>
                </c:pt>
                <c:pt idx="569">
                  <c:v>25.074427684629491</c:v>
                </c:pt>
                <c:pt idx="570">
                  <c:v>23.296940064046439</c:v>
                </c:pt>
                <c:pt idx="571">
                  <c:v>21.511111987079552</c:v>
                </c:pt>
                <c:pt idx="572">
                  <c:v>19.718021689680935</c:v>
                </c:pt>
                <c:pt idx="573">
                  <c:v>17.918748416728697</c:v>
                </c:pt>
                <c:pt idx="574">
                  <c:v>16.114371782644717</c:v>
                </c:pt>
                <c:pt idx="575">
                  <c:v>14.305971133733975</c:v>
                </c:pt>
                <c:pt idx="576">
                  <c:v>12.494624912620107</c:v>
                </c:pt>
                <c:pt idx="577">
                  <c:v>10.681410025140408</c:v>
                </c:pt>
                <c:pt idx="578">
                  <c:v>8.86740121007049</c:v>
                </c:pt>
                <c:pt idx="579">
                  <c:v>7.0536704120392093</c:v>
                </c:pt>
                <c:pt idx="580">
                  <c:v>5.2412861579930814</c:v>
                </c:pt>
                <c:pt idx="581">
                  <c:v>3.4313129375709361</c:v>
                </c:pt>
                <c:pt idx="582">
                  <c:v>1.6248105877378032</c:v>
                </c:pt>
                <c:pt idx="583">
                  <c:v>-0.177166317969361</c:v>
                </c:pt>
                <c:pt idx="584">
                  <c:v>-1.9735690752388835</c:v>
                </c:pt>
                <c:pt idx="585">
                  <c:v>-3.7633554494821566</c:v>
                </c:pt>
                <c:pt idx="586">
                  <c:v>-5.5454902706949296</c:v>
                </c:pt>
                <c:pt idx="587">
                  <c:v>-7.3189460223457425</c:v>
                </c:pt>
                <c:pt idx="588">
                  <c:v>-9.0827034239668833</c:v>
                </c:pt>
                <c:pt idx="589">
                  <c:v>-10.835752007119682</c:v>
                </c:pt>
                <c:pt idx="590">
                  <c:v>-12.577090684415579</c:v>
                </c:pt>
                <c:pt idx="591">
                  <c:v>-14.30572831127939</c:v>
                </c:pt>
                <c:pt idx="592">
                  <c:v>-16.020684240146377</c:v>
                </c:pt>
                <c:pt idx="593">
                  <c:v>-17.720988866785575</c:v>
                </c:pt>
                <c:pt idx="594">
                  <c:v>-19.405684168456375</c:v>
                </c:pt>
                <c:pt idx="595">
                  <c:v>-21.073824233600522</c:v>
                </c:pt>
                <c:pt idx="596">
                  <c:v>-22.724475782788076</c:v>
                </c:pt>
                <c:pt idx="597">
                  <c:v>-24.356718680632994</c:v>
                </c:pt>
                <c:pt idx="598">
                  <c:v>-25.969646438404755</c:v>
                </c:pt>
                <c:pt idx="599">
                  <c:v>-27.562366707068797</c:v>
                </c:pt>
                <c:pt idx="600">
                  <c:v>-29.134001760494765</c:v>
                </c:pt>
                <c:pt idx="601">
                  <c:v>-30.683688968574149</c:v>
                </c:pt>
                <c:pt idx="602">
                  <c:v>-32.210581260003011</c:v>
                </c:pt>
                <c:pt idx="603">
                  <c:v>-33.713847574486408</c:v>
                </c:pt>
                <c:pt idx="604">
                  <c:v>-35.192673304128675</c:v>
                </c:pt>
                <c:pt idx="605">
                  <c:v>-36.646260723785716</c:v>
                </c:pt>
                <c:pt idx="606">
                  <c:v>-38.073829410155874</c:v>
                </c:pt>
                <c:pt idx="607">
                  <c:v>-39.47461664939722</c:v>
                </c:pt>
                <c:pt idx="608">
                  <c:v>-40.847877833066569</c:v>
                </c:pt>
                <c:pt idx="609">
                  <c:v>-42.192886842182688</c:v>
                </c:pt>
                <c:pt idx="610">
                  <c:v>-43.508936419220284</c:v>
                </c:pt>
                <c:pt idx="611">
                  <c:v>-44.795338527856579</c:v>
                </c:pt>
                <c:pt idx="612">
                  <c:v>-46.051424700290667</c:v>
                </c:pt>
                <c:pt idx="613">
                  <c:v>-47.27654637197346</c:v>
                </c:pt>
                <c:pt idx="614">
                  <c:v>-48.470075203585324</c:v>
                </c:pt>
                <c:pt idx="615">
                  <c:v>-49.631403390111615</c:v>
                </c:pt>
                <c:pt idx="616">
                  <c:v>-50.759943956873364</c:v>
                </c:pt>
                <c:pt idx="617">
                  <c:v>-51.855131042378652</c:v>
                </c:pt>
                <c:pt idx="618">
                  <c:v>-52.916420167865546</c:v>
                </c:pt>
                <c:pt idx="619">
                  <c:v>-53.943288493420951</c:v>
                </c:pt>
                <c:pt idx="620">
                  <c:v>-54.935235060563386</c:v>
                </c:pt>
                <c:pt idx="621">
                  <c:v>-55.891781021188123</c:v>
                </c:pt>
                <c:pt idx="622">
                  <c:v>-56.812469852781319</c:v>
                </c:pt>
                <c:pt idx="623">
                  <c:v>-57.696867559817946</c:v>
                </c:pt>
                <c:pt idx="624">
                  <c:v>-58.544562861265746</c:v>
                </c:pt>
                <c:pt idx="625">
                  <c:v>-59.355167364128832</c:v>
                </c:pt>
                <c:pt idx="626">
                  <c:v>-60.128315722969049</c:v>
                </c:pt>
                <c:pt idx="627">
                  <c:v>-60.863665785354179</c:v>
                </c:pt>
                <c:pt idx="628">
                  <c:v>-61.560898723190874</c:v>
                </c:pt>
                <c:pt idx="629">
                  <c:v>-62.219719149906034</c:v>
                </c:pt>
                <c:pt idx="630">
                  <c:v>-62.839855223452297</c:v>
                </c:pt>
                <c:pt idx="631">
                  <c:v>-63.421058735118706</c:v>
                </c:pt>
                <c:pt idx="632">
                  <c:v>-63.963105184137433</c:v>
                </c:pt>
                <c:pt idx="633">
                  <c:v>-64.465793838086171</c:v>
                </c:pt>
                <c:pt idx="634">
                  <c:v>-64.928947779093605</c:v>
                </c:pt>
                <c:pt idx="635">
                  <c:v>-65.352413935863197</c:v>
                </c:pt>
                <c:pt idx="636">
                  <c:v>-65.736063101540111</c:v>
                </c:pt>
                <c:pt idx="637">
                  <c:v>-66.079789937453612</c:v>
                </c:pt>
                <c:pt idx="638">
                  <c:v>-66.383512962775256</c:v>
                </c:pt>
                <c:pt idx="639">
                  <c:v>-66.647174530142081</c:v>
                </c:pt>
                <c:pt idx="640">
                  <c:v>-66.870740787301727</c:v>
                </c:pt>
                <c:pt idx="641">
                  <c:v>-67.054201624844097</c:v>
                </c:pt>
                <c:pt idx="642">
                  <c:v>-67.19757061009345</c:v>
                </c:pt>
                <c:pt idx="643">
                  <c:v>-67.300884907241084</c:v>
                </c:pt>
                <c:pt idx="644">
                  <c:v>-67.364205183807783</c:v>
                </c:pt>
                <c:pt idx="645">
                  <c:v>-67.387615503532857</c:v>
                </c:pt>
                <c:pt idx="646">
                  <c:v>-67.371223205793996</c:v>
                </c:pt>
                <c:pt idx="647">
                  <c:v>-67.315158771669488</c:v>
                </c:pt>
                <c:pt idx="648">
                  <c:v>-67.219575676763228</c:v>
                </c:pt>
                <c:pt idx="649">
                  <c:v>-67.084650230918598</c:v>
                </c:pt>
                <c:pt idx="650">
                  <c:v>-66.910581404955963</c:v>
                </c:pt>
                <c:pt idx="651">
                  <c:v>-66.697590644575286</c:v>
                </c:pt>
                <c:pt idx="652">
                  <c:v>-66.445921671572407</c:v>
                </c:pt>
                <c:pt idx="653">
                  <c:v>-66.155840272524799</c:v>
                </c:pt>
                <c:pt idx="654">
                  <c:v>-65.827634075109572</c:v>
                </c:pt>
                <c:pt idx="655">
                  <c:v>-65.461612312222613</c:v>
                </c:pt>
                <c:pt idx="656">
                  <c:v>-65.058105574075796</c:v>
                </c:pt>
                <c:pt idx="657">
                  <c:v>-64.617465548453978</c:v>
                </c:pt>
                <c:pt idx="658">
                  <c:v>-64.140064749321866</c:v>
                </c:pt>
                <c:pt idx="659">
                  <c:v>-63.626296233975133</c:v>
                </c:pt>
                <c:pt idx="660">
                  <c:v>-63.076573308938002</c:v>
                </c:pt>
                <c:pt idx="661">
                  <c:v>-62.491329224814621</c:v>
                </c:pt>
                <c:pt idx="662">
                  <c:v>-61.871016860307954</c:v>
                </c:pt>
                <c:pt idx="663">
                  <c:v>-61.21610839562473</c:v>
                </c:pt>
                <c:pt idx="664">
                  <c:v>-60.5270949754916</c:v>
                </c:pt>
                <c:pt idx="665">
                  <c:v>-59.80448636201308</c:v>
                </c:pt>
                <c:pt idx="666">
                  <c:v>-59.048810577606538</c:v>
                </c:pt>
                <c:pt idx="667">
                  <c:v>-58.260613538254027</c:v>
                </c:pt>
                <c:pt idx="668">
                  <c:v>-57.440458677318375</c:v>
                </c:pt>
                <c:pt idx="669">
                  <c:v>-56.588926560171778</c:v>
                </c:pt>
                <c:pt idx="670">
                  <c:v>-55.706614489894577</c:v>
                </c:pt>
                <c:pt idx="671">
                  <c:v>-54.794136104300669</c:v>
                </c:pt>
                <c:pt idx="672">
                  <c:v>-53.852120964557074</c:v>
                </c:pt>
                <c:pt idx="673">
                  <c:v>-52.881214135661814</c:v>
                </c:pt>
                <c:pt idx="674">
                  <c:v>-51.88207575905642</c:v>
                </c:pt>
                <c:pt idx="675">
                  <c:v>-50.855380617644393</c:v>
                </c:pt>
                <c:pt idx="676">
                  <c:v>-49.801817693499054</c:v>
                </c:pt>
                <c:pt idx="677">
                  <c:v>-48.722089718542016</c:v>
                </c:pt>
                <c:pt idx="678">
                  <c:v>-47.616912718477273</c:v>
                </c:pt>
                <c:pt idx="679">
                  <c:v>-46.48701555027376</c:v>
                </c:pt>
                <c:pt idx="680">
                  <c:v>-45.333139433484419</c:v>
                </c:pt>
                <c:pt idx="681">
                  <c:v>-44.156037475700337</c:v>
                </c:pt>
                <c:pt idx="682">
                  <c:v>-42.956474192436097</c:v>
                </c:pt>
                <c:pt idx="683">
                  <c:v>-41.735225021745791</c:v>
                </c:pt>
                <c:pt idx="684">
                  <c:v>-40.493075833872297</c:v>
                </c:pt>
                <c:pt idx="685">
                  <c:v>-39.230822436234938</c:v>
                </c:pt>
                <c:pt idx="686">
                  <c:v>-37.949270074060969</c:v>
                </c:pt>
                <c:pt idx="687">
                  <c:v>-36.649232926966491</c:v>
                </c:pt>
                <c:pt idx="688">
                  <c:v>-35.331533601800466</c:v>
                </c:pt>
                <c:pt idx="689">
                  <c:v>-33.997002622056797</c:v>
                </c:pt>
                <c:pt idx="690">
                  <c:v>-32.646477914170326</c:v>
                </c:pt>
                <c:pt idx="691">
                  <c:v>-31.2808042910073</c:v>
                </c:pt>
                <c:pt idx="692">
                  <c:v>-29.900832932862613</c:v>
                </c:pt>
                <c:pt idx="693">
                  <c:v>-28.507420866278178</c:v>
                </c:pt>
                <c:pt idx="694">
                  <c:v>-27.101430440997174</c:v>
                </c:pt>
                <c:pt idx="695">
                  <c:v>-25.683728805367565</c:v>
                </c:pt>
                <c:pt idx="696">
                  <c:v>-24.255187380506744</c:v>
                </c:pt>
                <c:pt idx="697">
                  <c:v>-22.816681333546089</c:v>
                </c:pt>
                <c:pt idx="698">
                  <c:v>-21.369089050262541</c:v>
                </c:pt>
                <c:pt idx="699">
                  <c:v>-19.913291607416504</c:v>
                </c:pt>
                <c:pt idx="700">
                  <c:v>-18.450172245101545</c:v>
                </c:pt>
                <c:pt idx="701">
                  <c:v>-16.980615839423464</c:v>
                </c:pt>
                <c:pt idx="702">
                  <c:v>-15.505508375812369</c:v>
                </c:pt>
                <c:pt idx="703">
                  <c:v>-14.025736423281398</c:v>
                </c:pt>
                <c:pt idx="704">
                  <c:v>-12.54218660993725</c:v>
                </c:pt>
                <c:pt idx="705">
                  <c:v>-11.055745100045757</c:v>
                </c:pt>
                <c:pt idx="706">
                  <c:v>-9.5672970729614413</c:v>
                </c:pt>
                <c:pt idx="707">
                  <c:v>-8.0777262042160025</c:v>
                </c:pt>
                <c:pt idx="708">
                  <c:v>-6.5879141490719908</c:v>
                </c:pt>
                <c:pt idx="709">
                  <c:v>-5.0987400288319868</c:v>
                </c:pt>
                <c:pt idx="710">
                  <c:v>-3.6110799202032271</c:v>
                </c:pt>
                <c:pt idx="711">
                  <c:v>-2.125806348007067</c:v>
                </c:pt>
                <c:pt idx="712">
                  <c:v>-0.64378778152157468</c:v>
                </c:pt>
                <c:pt idx="713">
                  <c:v>0.83411186525593484</c:v>
                </c:pt>
                <c:pt idx="714">
                  <c:v>2.3070337291428276</c:v>
                </c:pt>
                <c:pt idx="715">
                  <c:v>3.7741244888227792</c:v>
                </c:pt>
                <c:pt idx="716">
                  <c:v>5.2345368511415682</c:v>
                </c:pt>
                <c:pt idx="717">
                  <c:v>6.6874300323693419</c:v>
                </c:pt>
                <c:pt idx="718">
                  <c:v>8.1319702341673636</c:v>
                </c:pt>
                <c:pt idx="719">
                  <c:v>9.5673311139892974</c:v>
                </c:pt>
                <c:pt idx="720">
                  <c:v>10.992694249658953</c:v>
                </c:pt>
                <c:pt idx="721">
                  <c:v>12.40724959786888</c:v>
                </c:pt>
                <c:pt idx="722">
                  <c:v>13.810195946347065</c:v>
                </c:pt>
                <c:pt idx="723">
                  <c:v>15.200741359443549</c:v>
                </c:pt>
                <c:pt idx="724">
                  <c:v>16.57810361689485</c:v>
                </c:pt>
                <c:pt idx="725">
                  <c:v>17.941510645530453</c:v>
                </c:pt>
                <c:pt idx="726">
                  <c:v>19.290200943683114</c:v>
                </c:pt>
                <c:pt idx="727">
                  <c:v>20.623423998081094</c:v>
                </c:pt>
                <c:pt idx="728">
                  <c:v>21.940440692994141</c:v>
                </c:pt>
                <c:pt idx="729">
                  <c:v>23.240523711417662</c:v>
                </c:pt>
                <c:pt idx="730">
                  <c:v>24.522957928084601</c:v>
                </c:pt>
                <c:pt idx="731">
                  <c:v>25.787040794093222</c:v>
                </c:pt>
                <c:pt idx="732">
                  <c:v>27.032082712955507</c:v>
                </c:pt>
                <c:pt idx="733">
                  <c:v>28.257407407864338</c:v>
                </c:pt>
                <c:pt idx="734">
                  <c:v>29.46235227999566</c:v>
                </c:pt>
                <c:pt idx="735">
                  <c:v>30.646268757655545</c:v>
                </c:pt>
                <c:pt idx="736">
                  <c:v>31.808522636100108</c:v>
                </c:pt>
                <c:pt idx="737">
                  <c:v>32.948494407850234</c:v>
                </c:pt>
                <c:pt idx="738">
                  <c:v>34.06557958334097</c:v>
                </c:pt>
                <c:pt idx="739">
                  <c:v>35.159189001741275</c:v>
                </c:pt>
                <c:pt idx="740">
                  <c:v>36.228749131792753</c:v>
                </c:pt>
                <c:pt idx="741">
                  <c:v>37.273702362520744</c:v>
                </c:pt>
                <c:pt idx="742">
                  <c:v>38.293507283676419</c:v>
                </c:pt>
                <c:pt idx="743">
                  <c:v>39.287638955774874</c:v>
                </c:pt>
                <c:pt idx="744">
                  <c:v>40.255589169603326</c:v>
                </c:pt>
                <c:pt idx="745">
                  <c:v>41.196866695076586</c:v>
                </c:pt>
                <c:pt idx="746">
                  <c:v>42.110997519327228</c:v>
                </c:pt>
                <c:pt idx="747">
                  <c:v>42.997525073921658</c:v>
                </c:pt>
                <c:pt idx="748">
                  <c:v>43.856010451100794</c:v>
                </c:pt>
                <c:pt idx="749">
                  <c:v>44.686032608951663</c:v>
                </c:pt>
                <c:pt idx="750">
                  <c:v>45.48718856542375</c:v>
                </c:pt>
                <c:pt idx="751">
                  <c:v>46.259093581106463</c:v>
                </c:pt>
                <c:pt idx="752">
                  <c:v>47.00138133069801</c:v>
                </c:pt>
                <c:pt idx="753">
                  <c:v>47.713704063095484</c:v>
                </c:pt>
                <c:pt idx="754">
                  <c:v>48.395732750047991</c:v>
                </c:pt>
                <c:pt idx="755">
                  <c:v>49.04715722331995</c:v>
                </c:pt>
                <c:pt idx="756">
                  <c:v>49.667686300318373</c:v>
                </c:pt>
                <c:pt idx="757">
                  <c:v>50.2570478981443</c:v>
                </c:pt>
                <c:pt idx="758">
                  <c:v>50.814989136037077</c:v>
                </c:pt>
                <c:pt idx="759">
                  <c:v>51.341276426186873</c:v>
                </c:pt>
                <c:pt idx="760">
                  <c:v>51.835695552895253</c:v>
                </c:pt>
                <c:pt idx="761">
                  <c:v>52.298051740075088</c:v>
                </c:pt>
                <c:pt idx="762">
                  <c:v>52.728169707082635</c:v>
                </c:pt>
                <c:pt idx="763">
                  <c:v>53.125893712886949</c:v>
                </c:pt>
                <c:pt idx="764">
                  <c:v>53.491087588583937</c:v>
                </c:pt>
                <c:pt idx="765">
                  <c:v>53.823634758272057</c:v>
                </c:pt>
                <c:pt idx="766">
                  <c:v>54.123438248313136</c:v>
                </c:pt>
                <c:pt idx="767">
                  <c:v>54.390420685007413</c:v>
                </c:pt>
                <c:pt idx="768">
                  <c:v>54.624524280719378</c:v>
                </c:pt>
                <c:pt idx="769">
                  <c:v>54.825710808497924</c:v>
                </c:pt>
                <c:pt idx="770">
                  <c:v>54.993961565240895</c:v>
                </c:pt>
                <c:pt idx="771">
                  <c:v>55.129277323459775</c:v>
                </c:pt>
                <c:pt idx="772">
                  <c:v>55.231678271708461</c:v>
                </c:pt>
                <c:pt idx="773">
                  <c:v>55.301203943744859</c:v>
                </c:pt>
                <c:pt idx="774">
                  <c:v>55.337913136501818</c:v>
                </c:pt>
                <c:pt idx="775">
                  <c:v>55.341883816949455</c:v>
                </c:pt>
                <c:pt idx="776">
                  <c:v>55.313213017937699</c:v>
                </c:pt>
                <c:pt idx="777">
                  <c:v>55.252016723113584</c:v>
                </c:pt>
                <c:pt idx="778">
                  <c:v>55.158429741014785</c:v>
                </c:pt>
                <c:pt idx="779">
                  <c:v>55.032605568446037</c:v>
                </c:pt>
                <c:pt idx="780">
                  <c:v>54.874716243251747</c:v>
                </c:pt>
                <c:pt idx="781">
                  <c:v>54.68495218660378</c:v>
                </c:pt>
                <c:pt idx="782">
                  <c:v>54.463522034929191</c:v>
                </c:pt>
                <c:pt idx="783">
                  <c:v>54.210652461608539</c:v>
                </c:pt>
                <c:pt idx="784">
                  <c:v>53.926587988580557</c:v>
                </c:pt>
                <c:pt idx="785">
                  <c:v>53.61159078799578</c:v>
                </c:pt>
                <c:pt idx="786">
                  <c:v>53.265940474064983</c:v>
                </c:pt>
                <c:pt idx="787">
                  <c:v>52.88993388525649</c:v>
                </c:pt>
                <c:pt idx="788">
                  <c:v>52.483884856998294</c:v>
                </c:pt>
                <c:pt idx="789">
                  <c:v>52.048123985049671</c:v>
                </c:pt>
                <c:pt idx="790">
                  <c:v>51.582998379708371</c:v>
                </c:pt>
                <c:pt idx="791">
                  <c:v>51.088871411027746</c:v>
                </c:pt>
                <c:pt idx="792">
                  <c:v>50.566122445219762</c:v>
                </c:pt>
                <c:pt idx="793">
                  <c:v>50.015146572427341</c:v>
                </c:pt>
                <c:pt idx="794">
                  <c:v>49.436354326052303</c:v>
                </c:pt>
                <c:pt idx="795">
                  <c:v>48.830171393829616</c:v>
                </c:pt>
                <c:pt idx="796">
                  <c:v>48.197038320843596</c:v>
                </c:pt>
                <c:pt idx="797">
                  <c:v>47.537410204686239</c:v>
                </c:pt>
                <c:pt idx="798">
                  <c:v>46.851756382960261</c:v>
                </c:pt>
                <c:pt idx="799">
                  <c:v>46.140560113335283</c:v>
                </c:pt>
                <c:pt idx="800">
                  <c:v>45.404318246367424</c:v>
                </c:pt>
                <c:pt idx="801">
                  <c:v>44.643540891297832</c:v>
                </c:pt>
                <c:pt idx="802">
                  <c:v>43.858751075048467</c:v>
                </c:pt>
                <c:pt idx="803">
                  <c:v>43.050484394637152</c:v>
                </c:pt>
                <c:pt idx="804">
                  <c:v>42.219288663235275</c:v>
                </c:pt>
                <c:pt idx="805">
                  <c:v>41.365723550098032</c:v>
                </c:pt>
                <c:pt idx="806">
                  <c:v>40.490360214598034</c:v>
                </c:pt>
                <c:pt idx="807">
                  <c:v>39.593780934592942</c:v>
                </c:pt>
                <c:pt idx="808">
                  <c:v>38.676578729367918</c:v>
                </c:pt>
                <c:pt idx="809">
                  <c:v>37.739356977388987</c:v>
                </c:pt>
                <c:pt idx="810">
                  <c:v>36.782729029107806</c:v>
                </c:pt>
                <c:pt idx="811">
                  <c:v>35.807317815063499</c:v>
                </c:pt>
                <c:pt idx="812">
                  <c:v>34.813755449525587</c:v>
                </c:pt>
                <c:pt idx="813">
                  <c:v>33.802682829924052</c:v>
                </c:pt>
                <c:pt idx="814">
                  <c:v>32.774749232318612</c:v>
                </c:pt>
                <c:pt idx="815">
                  <c:v>31.730611903154493</c:v>
                </c:pt>
                <c:pt idx="816">
                  <c:v>30.670935647558238</c:v>
                </c:pt>
                <c:pt idx="817">
                  <c:v>29.596392414427147</c:v>
                </c:pt>
                <c:pt idx="818">
                  <c:v>28.50766087856638</c:v>
                </c:pt>
                <c:pt idx="819">
                  <c:v>27.405426020127468</c:v>
                </c:pt>
                <c:pt idx="820">
                  <c:v>26.290378701607356</c:v>
                </c:pt>
                <c:pt idx="821">
                  <c:v>25.163215242661988</c:v>
                </c:pt>
                <c:pt idx="822">
                  <c:v>24.024636992994886</c:v>
                </c:pt>
                <c:pt idx="823">
                  <c:v>22.875349903572985</c:v>
                </c:pt>
                <c:pt idx="824">
                  <c:v>21.716064096435165</c:v>
                </c:pt>
                <c:pt idx="825">
                  <c:v>20.547493433344084</c:v>
                </c:pt>
                <c:pt idx="826">
                  <c:v>19.370355083544375</c:v>
                </c:pt>
                <c:pt idx="827">
                  <c:v>18.185369090881725</c:v>
                </c:pt>
                <c:pt idx="828">
                  <c:v>16.993257940542136</c:v>
                </c:pt>
                <c:pt idx="829">
                  <c:v>15.794746125665155</c:v>
                </c:pt>
                <c:pt idx="830">
                  <c:v>14.590559714090064</c:v>
                </c:pt>
                <c:pt idx="831">
                  <c:v>13.381425915489645</c:v>
                </c:pt>
                <c:pt idx="832">
                  <c:v>12.168072649141294</c:v>
                </c:pt>
                <c:pt idx="833">
                  <c:v>10.951228112595057</c:v>
                </c:pt>
                <c:pt idx="834">
                  <c:v>9.7316203514859936</c:v>
                </c:pt>
                <c:pt idx="835">
                  <c:v>8.5099768307404684</c:v>
                </c:pt>
                <c:pt idx="836">
                  <c:v>7.2870240074279806</c:v>
                </c:pt>
                <c:pt idx="837">
                  <c:v>6.0634869055037885</c:v>
                </c:pt>
                <c:pt idx="838">
                  <c:v>4.8400886926855176</c:v>
                </c:pt>
                <c:pt idx="839">
                  <c:v>3.6175502597110554</c:v>
                </c:pt>
                <c:pt idx="840">
                  <c:v>2.3965898022142564</c:v>
                </c:pt>
                <c:pt idx="841">
                  <c:v>1.1779224054590485</c:v>
                </c:pt>
                <c:pt idx="842">
                  <c:v>-3.7740367831413407E-2</c:v>
                </c:pt>
                <c:pt idx="843">
                  <c:v>-1.2496908863174332</c:v>
                </c:pt>
                <c:pt idx="844">
                  <c:v>-2.4572258553281268</c:v>
                </c:pt>
                <c:pt idx="845">
                  <c:v>-3.6596467183580965</c:v>
                </c:pt>
                <c:pt idx="846">
                  <c:v>-4.8562600545519725</c:v>
                </c:pt>
                <c:pt idx="847">
                  <c:v>-6.0463779719551933</c:v>
                </c:pt>
                <c:pt idx="848">
                  <c:v>-7.2293184963114419</c:v>
                </c:pt>
                <c:pt idx="849">
                  <c:v>-8.4044059551891426</c:v>
                </c:pt>
                <c:pt idx="850">
                  <c:v>-9.570971357228883</c:v>
                </c:pt>
                <c:pt idx="851">
                  <c:v>-10.728352766298791</c:v>
                </c:pt>
                <c:pt idx="852">
                  <c:v>-11.875895670354481</c:v>
                </c:pt>
                <c:pt idx="853">
                  <c:v>-13.012953344803664</c:v>
                </c:pt>
                <c:pt idx="854">
                  <c:v>-14.138887210174669</c:v>
                </c:pt>
                <c:pt idx="855">
                  <c:v>-15.253067183898105</c:v>
                </c:pt>
                <c:pt idx="856">
                  <c:v>-16.354872026009208</c:v>
                </c:pt>
                <c:pt idx="857">
                  <c:v>-17.443689678590687</c:v>
                </c:pt>
                <c:pt idx="858">
                  <c:v>-18.518917598767437</c:v>
                </c:pt>
                <c:pt idx="859">
                  <c:v>-19.579963085083691</c:v>
                </c:pt>
                <c:pt idx="860">
                  <c:v>-20.626243597085136</c:v>
                </c:pt>
                <c:pt idx="861">
                  <c:v>-21.65718706794091</c:v>
                </c:pt>
                <c:pt idx="862">
                  <c:v>-22.672232209940635</c:v>
                </c:pt>
                <c:pt idx="863">
                  <c:v>-23.670828812710617</c:v>
                </c:pt>
                <c:pt idx="864">
                  <c:v>-24.652438033990606</c:v>
                </c:pt>
                <c:pt idx="865">
                  <c:v>-25.616532682829128</c:v>
                </c:pt>
                <c:pt idx="866">
                  <c:v>-26.562597495046465</c:v>
                </c:pt>
                <c:pt idx="867">
                  <c:v>-27.490129400831165</c:v>
                </c:pt>
                <c:pt idx="868">
                  <c:v>-28.398637784333467</c:v>
                </c:pt>
                <c:pt idx="869">
                  <c:v>-29.28764473512943</c:v>
                </c:pt>
                <c:pt idx="870">
                  <c:v>-30.156685291429365</c:v>
                </c:pt>
                <c:pt idx="871">
                  <c:v>-31.00530767491367</c:v>
                </c:pt>
                <c:pt idx="872">
                  <c:v>-31.833073517083609</c:v>
                </c:pt>
                <c:pt idx="873">
                  <c:v>-32.639558077018513</c:v>
                </c:pt>
                <c:pt idx="874">
                  <c:v>-33.424350450436165</c:v>
                </c:pt>
                <c:pt idx="875">
                  <c:v>-34.187053769962191</c:v>
                </c:pt>
                <c:pt idx="876">
                  <c:v>-34.927285396514229</c:v>
                </c:pt>
                <c:pt idx="877">
                  <c:v>-35.64467710171624</c:v>
                </c:pt>
                <c:pt idx="878">
                  <c:v>-36.338875241263658</c:v>
                </c:pt>
                <c:pt idx="879">
                  <c:v>-37.009540919162497</c:v>
                </c:pt>
                <c:pt idx="880">
                  <c:v>-37.656350142774514</c:v>
                </c:pt>
                <c:pt idx="881">
                  <c:v>-38.278993968605327</c:v>
                </c:pt>
                <c:pt idx="882">
                  <c:v>-38.87717863877689</c:v>
                </c:pt>
                <c:pt idx="883">
                  <c:v>-39.450625708131582</c:v>
                </c:pt>
                <c:pt idx="884">
                  <c:v>-39.999072161923401</c:v>
                </c:pt>
                <c:pt idx="885">
                  <c:v>-40.522270524053212</c:v>
                </c:pt>
                <c:pt idx="886">
                  <c:v>-41.019988955814028</c:v>
                </c:pt>
                <c:pt idx="887">
                  <c:v>-41.49201134511749</c:v>
                </c:pt>
                <c:pt idx="888">
                  <c:v>-41.938137386176479</c:v>
                </c:pt>
                <c:pt idx="889">
                  <c:v>-42.358182649626137</c:v>
                </c:pt>
                <c:pt idx="890">
                  <c:v>-42.751978643072853</c:v>
                </c:pt>
                <c:pt idx="891">
                  <c:v>-43.119372862061482</c:v>
                </c:pt>
                <c:pt idx="892">
                  <c:v>-43.460228831461997</c:v>
                </c:pt>
                <c:pt idx="893">
                  <c:v>-43.774426137280052</c:v>
                </c:pt>
                <c:pt idx="894">
                  <c:v>-44.061860448900809</c:v>
                </c:pt>
                <c:pt idx="895">
                  <c:v>-44.322443531782859</c:v>
                </c:pt>
                <c:pt idx="896">
                  <c:v>-44.55610325062311</c:v>
                </c:pt>
                <c:pt idx="897">
                  <c:v>-44.762783563020513</c:v>
                </c:pt>
                <c:pt idx="898">
                  <c:v>-44.942444503670075</c:v>
                </c:pt>
                <c:pt idx="899">
                  <c:v>-45.095062159126407</c:v>
                </c:pt>
                <c:pt idx="900">
                  <c:v>-45.220628633179274</c:v>
                </c:pt>
                <c:pt idx="901">
                  <c:v>-45.31915200289086</c:v>
                </c:pt>
                <c:pt idx="902">
                  <c:v>-45.390656265348362</c:v>
                </c:pt>
                <c:pt idx="903">
                  <c:v>-45.435181275192164</c:v>
                </c:pt>
                <c:pt idx="904">
                  <c:v>-45.452782672983822</c:v>
                </c:pt>
                <c:pt idx="905">
                  <c:v>-45.443531804484167</c:v>
                </c:pt>
                <c:pt idx="906">
                  <c:v>-45.407515630916784</c:v>
                </c:pt>
                <c:pt idx="907">
                  <c:v>-45.344836630296925</c:v>
                </c:pt>
                <c:pt idx="908">
                  <c:v>-45.25561268991143</c:v>
                </c:pt>
                <c:pt idx="909">
                  <c:v>-45.139976990039479</c:v>
                </c:pt>
                <c:pt idx="910">
                  <c:v>-44.998077879009927</c:v>
                </c:pt>
                <c:pt idx="911">
                  <c:v>-44.830078739694549</c:v>
                </c:pt>
                <c:pt idx="912">
                  <c:v>-44.636157847542385</c:v>
                </c:pt>
                <c:pt idx="913">
                  <c:v>-44.41650822026422</c:v>
                </c:pt>
                <c:pt idx="914">
                  <c:v>-44.171337459281716</c:v>
                </c:pt>
                <c:pt idx="915">
                  <c:v>-43.900867583058648</c:v>
                </c:pt>
                <c:pt idx="916">
                  <c:v>-43.605334852438311</c:v>
                </c:pt>
                <c:pt idx="917">
                  <c:v>-43.284989588113774</c:v>
                </c:pt>
                <c:pt idx="918">
                  <c:v>-42.940095980362265</c:v>
                </c:pt>
                <c:pt idx="919">
                  <c:v>-42.570931891179768</c:v>
                </c:pt>
                <c:pt idx="920">
                  <c:v>-42.177788648955662</c:v>
                </c:pt>
                <c:pt idx="921">
                  <c:v>-41.760970835830221</c:v>
                </c:pt>
                <c:pt idx="922">
                  <c:v>-41.320796067883968</c:v>
                </c:pt>
                <c:pt idx="923">
                  <c:v>-40.857594768308864</c:v>
                </c:pt>
                <c:pt idx="924">
                  <c:v>-40.371709933717085</c:v>
                </c:pt>
                <c:pt idx="925">
                  <c:v>-39.863496893746103</c:v>
                </c:pt>
                <c:pt idx="926">
                  <c:v>-39.333323064122006</c:v>
                </c:pt>
                <c:pt idx="927">
                  <c:v>-38.781567693345828</c:v>
                </c:pt>
                <c:pt idx="928">
                  <c:v>-38.208621603172865</c:v>
                </c:pt>
                <c:pt idx="929">
                  <c:v>-37.614886923056119</c:v>
                </c:pt>
                <c:pt idx="930">
                  <c:v>-37.000776818728191</c:v>
                </c:pt>
                <c:pt idx="931">
                  <c:v>-36.366715215101003</c:v>
                </c:pt>
                <c:pt idx="932">
                  <c:v>-35.713136513662334</c:v>
                </c:pt>
                <c:pt idx="933">
                  <c:v>-35.040485304553307</c:v>
                </c:pt>
                <c:pt idx="934">
                  <c:v>-34.349216073512835</c:v>
                </c:pt>
                <c:pt idx="935">
                  <c:v>-33.639792903877492</c:v>
                </c:pt>
                <c:pt idx="936">
                  <c:v>-32.91268917382618</c:v>
                </c:pt>
                <c:pt idx="937">
                  <c:v>-32.168387249064622</c:v>
                </c:pt>
                <c:pt idx="938">
                  <c:v>-31.407378171142916</c:v>
                </c:pt>
                <c:pt idx="939">
                  <c:v>-30.630161341605085</c:v>
                </c:pt>
                <c:pt idx="940">
                  <c:v>-29.83724420216608</c:v>
                </c:pt>
                <c:pt idx="941">
                  <c:v>-29.029141911121787</c:v>
                </c:pt>
                <c:pt idx="942">
                  <c:v>-28.206377016189418</c:v>
                </c:pt>
                <c:pt idx="943">
                  <c:v>-27.369479123985471</c:v>
                </c:pt>
                <c:pt idx="944">
                  <c:v>-26.518984566344393</c:v>
                </c:pt>
                <c:pt idx="945">
                  <c:v>-25.655436063685631</c:v>
                </c:pt>
                <c:pt idx="946">
                  <c:v>-24.779382385634317</c:v>
                </c:pt>
                <c:pt idx="947">
                  <c:v>-23.89137800910801</c:v>
                </c:pt>
                <c:pt idx="948">
                  <c:v>-22.991982774073129</c:v>
                </c:pt>
                <c:pt idx="949">
                  <c:v>-22.081761537186892</c:v>
                </c:pt>
                <c:pt idx="950">
                  <c:v>-21.161283823531388</c:v>
                </c:pt>
                <c:pt idx="951">
                  <c:v>-20.231123476653146</c:v>
                </c:pt>
                <c:pt idx="952">
                  <c:v>-19.291858307117554</c:v>
                </c:pt>
                <c:pt idx="953">
                  <c:v>-18.34406973979225</c:v>
                </c:pt>
                <c:pt idx="954">
                  <c:v>-17.388342460070167</c:v>
                </c:pt>
                <c:pt idx="955">
                  <c:v>-16.425264059242735</c:v>
                </c:pt>
                <c:pt idx="956">
                  <c:v>-15.455424679238018</c:v>
                </c:pt>
                <c:pt idx="957">
                  <c:v>-14.479416656932058</c:v>
                </c:pt>
                <c:pt idx="958">
                  <c:v>-13.49783416824585</c:v>
                </c:pt>
                <c:pt idx="959">
                  <c:v>-12.511272872238864</c:v>
                </c:pt>
                <c:pt idx="960">
                  <c:v>-11.520329555408582</c:v>
                </c:pt>
                <c:pt idx="961">
                  <c:v>-10.525601776403736</c:v>
                </c:pt>
                <c:pt idx="962">
                  <c:v>-9.5276875113619486</c:v>
                </c:pt>
                <c:pt idx="963">
                  <c:v>-8.52718480007767</c:v>
                </c:pt>
                <c:pt idx="964">
                  <c:v>-7.5246913932059858</c:v>
                </c:pt>
                <c:pt idx="965">
                  <c:v>-6.5208044007076555</c:v>
                </c:pt>
                <c:pt idx="966">
                  <c:v>-5.5161199417404241</c:v>
                </c:pt>
                <c:pt idx="967">
                  <c:v>-4.5112327961952277</c:v>
                </c:pt>
                <c:pt idx="968">
                  <c:v>-3.5067360580811719</c:v>
                </c:pt>
                <c:pt idx="969">
                  <c:v>-2.5032207909566262</c:v>
                </c:pt>
                <c:pt idx="970">
                  <c:v>-1.5012756856020553</c:v>
                </c:pt>
                <c:pt idx="971">
                  <c:v>-0.50148672013208095</c:v>
                </c:pt>
                <c:pt idx="972">
                  <c:v>0.49556317726063559</c:v>
                </c:pt>
                <c:pt idx="973">
                  <c:v>1.4892944627423739</c:v>
                </c:pt>
                <c:pt idx="974">
                  <c:v>2.4791313082619979</c:v>
                </c:pt>
                <c:pt idx="975">
                  <c:v>3.4645019297785216</c:v>
                </c:pt>
                <c:pt idx="976">
                  <c:v>4.4448389121091996</c:v>
                </c:pt>
                <c:pt idx="977">
                  <c:v>5.4195795302142651</c:v>
                </c:pt>
                <c:pt idx="978">
                  <c:v>6.3881660667420075</c:v>
                </c:pt>
                <c:pt idx="979">
                  <c:v>7.3500461256566165</c:v>
                </c:pt>
                <c:pt idx="980">
                  <c:v>8.3046729417782981</c:v>
                </c:pt>
                <c:pt idx="981">
                  <c:v>9.2515056860610763</c:v>
                </c:pt>
                <c:pt idx="982">
                  <c:v>10.190009766447522</c:v>
                </c:pt>
                <c:pt idx="983">
                  <c:v>11.119657124130034</c:v>
                </c:pt>
                <c:pt idx="984">
                  <c:v>12.039926525062398</c:v>
                </c:pt>
                <c:pt idx="985">
                  <c:v>12.950303846561663</c:v>
                </c:pt>
                <c:pt idx="986">
                  <c:v>13.850282358848617</c:v>
                </c:pt>
                <c:pt idx="987">
                  <c:v>14.73936300137359</c:v>
                </c:pt>
                <c:pt idx="988">
                  <c:v>15.61705465378189</c:v>
                </c:pt>
                <c:pt idx="989">
                  <c:v>16.48287440137582</c:v>
                </c:pt>
                <c:pt idx="990">
                  <c:v>17.336347794932927</c:v>
                </c:pt>
                <c:pt idx="991">
                  <c:v>18.177009104743131</c:v>
                </c:pt>
                <c:pt idx="992">
                  <c:v>19.004401568735556</c:v>
                </c:pt>
                <c:pt idx="993">
                  <c:v>19.818077634563622</c:v>
                </c:pt>
                <c:pt idx="994">
                  <c:v>20.617599195525273</c:v>
                </c:pt>
                <c:pt idx="995">
                  <c:v>21.402537820199122</c:v>
                </c:pt>
                <c:pt idx="996">
                  <c:v>22.172474975678018</c:v>
                </c:pt>
                <c:pt idx="997">
                  <c:v>22.927002244288328</c:v>
                </c:pt>
                <c:pt idx="998">
                  <c:v>23.665721533689695</c:v>
                </c:pt>
                <c:pt idx="999">
                  <c:v>24.388245280247027</c:v>
                </c:pt>
                <c:pt idx="1000">
                  <c:v>25.09419664557814</c:v>
                </c:pt>
                <c:pt idx="1001">
                  <c:v>25.783209706182046</c:v>
                </c:pt>
                <c:pt idx="1002">
                  <c:v>26.454929636055272</c:v>
                </c:pt>
                <c:pt idx="1003">
                  <c:v>27.10901288221088</c:v>
                </c:pt>
                <c:pt idx="1004">
                  <c:v>27.74512733301906</c:v>
                </c:pt>
                <c:pt idx="1005">
                  <c:v>28.362952479290119</c:v>
                </c:pt>
                <c:pt idx="1006">
                  <c:v>28.96217956802737</c:v>
                </c:pt>
                <c:pt idx="1007">
                  <c:v>29.542511748783596</c:v>
                </c:pt>
                <c:pt idx="1008">
                  <c:v>30.103664212553845</c:v>
                </c:pt>
                <c:pt idx="1009">
                  <c:v>30.645364323147469</c:v>
                </c:pt>
                <c:pt idx="1010">
                  <c:v>31.167351740985087</c:v>
                </c:pt>
                <c:pt idx="1011">
                  <c:v>31.669378539268887</c:v>
                </c:pt>
                <c:pt idx="1012">
                  <c:v>32.151209312481782</c:v>
                </c:pt>
                <c:pt idx="1013">
                  <c:v>32.612621277175577</c:v>
                </c:pt>
                <c:pt idx="1014">
                  <c:v>33.053404365010131</c:v>
                </c:pt>
                <c:pt idx="1015">
                  <c:v>33.473361308014056</c:v>
                </c:pt>
                <c:pt idx="1016">
                  <c:v>33.872307716039522</c:v>
                </c:pt>
                <c:pt idx="1017">
                  <c:v>34.250072146388867</c:v>
                </c:pt>
                <c:pt idx="1018">
                  <c:v>34.60649616559612</c:v>
                </c:pt>
                <c:pt idx="1019">
                  <c:v>34.941434403351344</c:v>
                </c:pt>
                <c:pt idx="1020">
                  <c:v>35.25475459855857</c:v>
                </c:pt>
                <c:pt idx="1021">
                  <c:v>35.546337637525291</c:v>
                </c:pt>
                <c:pt idx="1022">
                  <c:v>35.816077584283782</c:v>
                </c:pt>
                <c:pt idx="1023">
                  <c:v>36.063881703051798</c:v>
                </c:pt>
                <c:pt idx="1024">
                  <c:v>36.289670472841202</c:v>
                </c:pt>
                <c:pt idx="1025">
                  <c:v>36.493377594231653</c:v>
                </c:pt>
                <c:pt idx="1026">
                  <c:v>36.67494998832791</c:v>
                </c:pt>
                <c:pt idx="1027">
                  <c:v>36.834347787925694</c:v>
                </c:pt>
                <c:pt idx="1028">
                  <c:v>36.971544320914575</c:v>
                </c:pt>
                <c:pt idx="1029">
                  <c:v>37.08652608595186</c:v>
                </c:pt>
                <c:pt idx="1030">
                  <c:v>37.179292720444458</c:v>
                </c:pt>
                <c:pt idx="1031">
                  <c:v>37.249856960881445</c:v>
                </c:pt>
                <c:pt idx="1032">
                  <c:v>37.2982445955641</c:v>
                </c:pt>
                <c:pt idx="1033">
                  <c:v>37.324494409783838</c:v>
                </c:pt>
                <c:pt idx="1034">
                  <c:v>37.328658123503601</c:v>
                </c:pt>
                <c:pt idx="1035">
                  <c:v>37.310800321602322</c:v>
                </c:pt>
                <c:pt idx="1036">
                  <c:v>37.270998376745823</c:v>
                </c:pt>
                <c:pt idx="1037">
                  <c:v>37.209342364952263</c:v>
                </c:pt>
                <c:pt idx="1038">
                  <c:v>37.125934973924018</c:v>
                </c:pt>
                <c:pt idx="1039">
                  <c:v>37.020891404222006</c:v>
                </c:pt>
                <c:pt idx="1040">
                  <c:v>36.894339263362362</c:v>
                </c:pt>
                <c:pt idx="1041">
                  <c:v>36.746418452919571</c:v>
                </c:pt>
                <c:pt idx="1042">
                  <c:v>36.577281048723606</c:v>
                </c:pt>
                <c:pt idx="1043">
                  <c:v>36.387091174243032</c:v>
                </c:pt>
                <c:pt idx="1044">
                  <c:v>36.176024867248863</c:v>
                </c:pt>
                <c:pt idx="1045">
                  <c:v>35.944269939858778</c:v>
                </c:pt>
                <c:pt idx="1046">
                  <c:v>35.692025832063962</c:v>
                </c:pt>
                <c:pt idx="1047">
                  <c:v>35.41950345884473</c:v>
                </c:pt>
                <c:pt idx="1048">
                  <c:v>35.126925050984511</c:v>
                </c:pt>
                <c:pt idx="1049">
                  <c:v>34.814523989695616</c:v>
                </c:pt>
                <c:pt idx="1050">
                  <c:v>34.482544635172196</c:v>
                </c:pt>
                <c:pt idx="1051">
                  <c:v>34.131242149190818</c:v>
                </c:pt>
                <c:pt idx="1052">
                  <c:v>33.760882311880934</c:v>
                </c:pt>
                <c:pt idx="1053">
                  <c:v>33.371741332790627</c:v>
                </c:pt>
                <c:pt idx="1054">
                  <c:v>32.964105656377008</c:v>
                </c:pt>
                <c:pt idx="1055">
                  <c:v>32.53827176205241</c:v>
                </c:pt>
                <c:pt idx="1056">
                  <c:v>32.094545958921302</c:v>
                </c:pt>
                <c:pt idx="1057">
                  <c:v>31.633244175343719</c:v>
                </c:pt>
                <c:pt idx="1058">
                  <c:v>31.154691743467289</c:v>
                </c:pt>
                <c:pt idx="1059">
                  <c:v>30.659223178867652</c:v>
                </c:pt>
                <c:pt idx="1060">
                  <c:v>30.147181955444019</c:v>
                </c:pt>
                <c:pt idx="1061">
                  <c:v>29.618920275715773</c:v>
                </c:pt>
                <c:pt idx="1062">
                  <c:v>29.074798836670389</c:v>
                </c:pt>
                <c:pt idx="1063">
                  <c:v>28.515186591312901</c:v>
                </c:pt>
                <c:pt idx="1064">
                  <c:v>27.94046050607292</c:v>
                </c:pt>
                <c:pt idx="1065">
                  <c:v>27.351005314221378</c:v>
                </c:pt>
                <c:pt idx="1066">
                  <c:v>26.747213265458154</c:v>
                </c:pt>
                <c:pt idx="1067">
                  <c:v>26.129483871827141</c:v>
                </c:pt>
                <c:pt idx="1068">
                  <c:v>25.498223650121417</c:v>
                </c:pt>
                <c:pt idx="1069">
                  <c:v>24.853845860939387</c:v>
                </c:pt>
                <c:pt idx="1070">
                  <c:v>24.19677024455763</c:v>
                </c:pt>
                <c:pt idx="1071">
                  <c:v>23.527422753785043</c:v>
                </c:pt>
                <c:pt idx="1072">
                  <c:v>22.846235283964635</c:v>
                </c:pt>
                <c:pt idx="1073">
                  <c:v>22.153645400290987</c:v>
                </c:pt>
                <c:pt idx="1074">
                  <c:v>21.450096062613479</c:v>
                </c:pt>
                <c:pt idx="1075">
                  <c:v>20.736035347892848</c:v>
                </c:pt>
                <c:pt idx="1076">
                  <c:v>20.011916170484067</c:v>
                </c:pt>
                <c:pt idx="1077">
                  <c:v>19.278196000416212</c:v>
                </c:pt>
                <c:pt idx="1078">
                  <c:v>18.535336579840571</c:v>
                </c:pt>
                <c:pt idx="1079">
                  <c:v>17.783803637821407</c:v>
                </c:pt>
                <c:pt idx="1080">
                  <c:v>17.024066603641796</c:v>
                </c:pt>
                <c:pt idx="1081">
                  <c:v>16.256598318797582</c:v>
                </c:pt>
                <c:pt idx="1082">
                  <c:v>15.481874747853553</c:v>
                </c:pt>
                <c:pt idx="1083">
                  <c:v>14.700374688337098</c:v>
                </c:pt>
                <c:pt idx="1084">
                  <c:v>13.912579479840538</c:v>
                </c:pt>
                <c:pt idx="1085">
                  <c:v>13.11897271250878</c:v>
                </c:pt>
                <c:pt idx="1086">
                  <c:v>12.320039935084919</c:v>
                </c:pt>
                <c:pt idx="1087">
                  <c:v>11.516268362686201</c:v>
                </c:pt>
                <c:pt idx="1088">
                  <c:v>10.708146584485446</c:v>
                </c:pt>
                <c:pt idx="1089">
                  <c:v>9.896164271470191</c:v>
                </c:pt>
                <c:pt idx="1090">
                  <c:v>9.0808118844488774</c:v>
                </c:pt>
                <c:pt idx="1091">
                  <c:v>8.2625803824798592</c:v>
                </c:pt>
                <c:pt idx="1092">
                  <c:v>7.4419609318911215</c:v>
                </c:pt>
                <c:pt idx="1093">
                  <c:v>6.6194446160600737</c:v>
                </c:pt>
                <c:pt idx="1094">
                  <c:v>5.7955221461243553</c:v>
                </c:pt>
                <c:pt idx="1095">
                  <c:v>4.9706835727895147</c:v>
                </c:pt>
                <c:pt idx="1096">
                  <c:v>4.1454179994014444</c:v>
                </c:pt>
                <c:pt idx="1097">
                  <c:v>3.3202132964476005</c:v>
                </c:pt>
                <c:pt idx="1098">
                  <c:v>2.4955558176523005</c:v>
                </c:pt>
                <c:pt idx="1099">
                  <c:v>1.6719301178274653</c:v>
                </c:pt>
                <c:pt idx="1100">
                  <c:v>0.8498186726410224</c:v>
                </c:pt>
                <c:pt idx="1101">
                  <c:v>2.9701600461907198E-2</c:v>
                </c:pt>
                <c:pt idx="1102">
                  <c:v>-0.78794361356186315</c:v>
                </c:pt>
                <c:pt idx="1103">
                  <c:v>-1.6026423910338394</c:v>
                </c:pt>
                <c:pt idx="1104">
                  <c:v>-2.4139233312964303</c:v>
                </c:pt>
                <c:pt idx="1105">
                  <c:v>-3.2213184797214502</c:v>
                </c:pt>
                <c:pt idx="1106">
                  <c:v>-4.0243635931552637</c:v>
                </c:pt>
                <c:pt idx="1107">
                  <c:v>-4.8225984023693131</c:v>
                </c:pt>
                <c:pt idx="1108">
                  <c:v>-5.6155668713716</c:v>
                </c:pt>
                <c:pt idx="1109">
                  <c:v>-6.4028174534344293</c:v>
                </c:pt>
                <c:pt idx="1110">
                  <c:v>-7.1839033436987494</c:v>
                </c:pt>
                <c:pt idx="1111">
                  <c:v>-7.9583827282152564</c:v>
                </c:pt>
                <c:pt idx="1112">
                  <c:v>-8.7258190292880737</c:v>
                </c:pt>
                <c:pt idx="1113">
                  <c:v>-9.4857811469855253</c:v>
                </c:pt>
                <c:pt idx="1114">
                  <c:v>-10.237843696687612</c:v>
                </c:pt>
                <c:pt idx="1115">
                  <c:v>-10.981587242544814</c:v>
                </c:pt>
                <c:pt idx="1116">
                  <c:v>-11.716598526718769</c:v>
                </c:pt>
                <c:pt idx="1117">
                  <c:v>-12.442470694285134</c:v>
                </c:pt>
                <c:pt idx="1118">
                  <c:v>-13.158803513679524</c:v>
                </c:pt>
                <c:pt idx="1119">
                  <c:v>-13.865203592568202</c:v>
                </c:pt>
                <c:pt idx="1120">
                  <c:v>-14.561284589031132</c:v>
                </c:pt>
                <c:pt idx="1121">
                  <c:v>-15.246667417948169</c:v>
                </c:pt>
                <c:pt idx="1122">
                  <c:v>-15.920980452478764</c:v>
                </c:pt>
                <c:pt idx="1123">
                  <c:v>-16.583859720533685</c:v>
                </c:pt>
                <c:pt idx="1124">
                  <c:v>-17.234949096137093</c:v>
                </c:pt>
                <c:pt idx="1125">
                  <c:v>-17.873900485581302</c:v>
                </c:pt>
                <c:pt idx="1126">
                  <c:v>-18.500374008280595</c:v>
                </c:pt>
                <c:pt idx="1127">
                  <c:v>-19.114038172234512</c:v>
                </c:pt>
                <c:pt idx="1128">
                  <c:v>-19.714570044011754</c:v>
                </c:pt>
                <c:pt idx="1129">
                  <c:v>-20.30165541317211</c:v>
                </c:pt>
                <c:pt idx="1130">
                  <c:v>-20.874988951047044</c:v>
                </c:pt>
                <c:pt idx="1131">
                  <c:v>-21.434274363800498</c:v>
                </c:pt>
                <c:pt idx="1132">
                  <c:v>-21.979224539698983</c:v>
                </c:pt>
                <c:pt idx="1133">
                  <c:v>-22.509561690520918</c:v>
                </c:pt>
                <c:pt idx="1134">
                  <c:v>-23.025017487039129</c:v>
                </c:pt>
                <c:pt idx="1135">
                  <c:v>-23.525333188515205</c:v>
                </c:pt>
                <c:pt idx="1136">
                  <c:v>-24.010259766148021</c:v>
                </c:pt>
                <c:pt idx="1137">
                  <c:v>-24.479558020420725</c:v>
                </c:pt>
                <c:pt idx="1138">
                  <c:v>-24.932998692296678</c:v>
                </c:pt>
                <c:pt idx="1139">
                  <c:v>-25.370362568216251</c:v>
                </c:pt>
                <c:pt idx="1140">
                  <c:v>-25.791440578853546</c:v>
                </c:pt>
                <c:pt idx="1141">
                  <c:v>-26.196033891590698</c:v>
                </c:pt>
                <c:pt idx="1142">
                  <c:v>-26.583953996677209</c:v>
                </c:pt>
                <c:pt idx="1143">
                  <c:v>-26.955022787040701</c:v>
                </c:pt>
                <c:pt idx="1144">
                  <c:v>-27.309072631722326</c:v>
                </c:pt>
                <c:pt idx="1145">
                  <c:v>-27.645946442912319</c:v>
                </c:pt>
                <c:pt idx="1146">
                  <c:v>-27.965497736566476</c:v>
                </c:pt>
                <c:pt idx="1147">
                  <c:v>-28.26759068658561</c:v>
                </c:pt>
                <c:pt idx="1148">
                  <c:v>-28.552100172547998</c:v>
                </c:pt>
                <c:pt idx="1149">
                  <c:v>-28.818911820983761</c:v>
                </c:pt>
                <c:pt idx="1150">
                  <c:v>-29.067922040188211</c:v>
                </c:pt>
                <c:pt idx="1151">
                  <c:v>-29.29903804857225</c:v>
                </c:pt>
                <c:pt idx="1152">
                  <c:v>-29.512177896553577</c:v>
                </c:pt>
                <c:pt idx="1153">
                  <c:v>-29.707270481994488</c:v>
                </c:pt>
                <c:pt idx="1154">
                  <c:v>-29.884255559197268</c:v>
                </c:pt>
                <c:pt idx="1155">
                  <c:v>-30.04308374147163</c:v>
                </c:pt>
                <c:pt idx="1156">
                  <c:v>-30.183716497291581</c:v>
                </c:pt>
                <c:pt idx="1157">
                  <c:v>-30.306126140063906</c:v>
                </c:pt>
                <c:pt idx="1158">
                  <c:v>-30.41029581153369</c:v>
                </c:pt>
                <c:pt idx="1159">
                  <c:v>-30.496219458855663</c:v>
                </c:pt>
                <c:pt idx="1160">
                  <c:v>-30.563901805364313</c:v>
                </c:pt>
                <c:pt idx="1161">
                  <c:v>-30.613358315079299</c:v>
                </c:pt>
                <c:pt idx="1162">
                  <c:v>-30.644615150985764</c:v>
                </c:pt>
                <c:pt idx="1163">
                  <c:v>-30.657709127133174</c:v>
                </c:pt>
                <c:pt idx="1164">
                  <c:v>-30.65268765459987</c:v>
                </c:pt>
                <c:pt idx="1165">
                  <c:v>-30.629608681373536</c:v>
                </c:pt>
                <c:pt idx="1166">
                  <c:v>-30.588540626201652</c:v>
                </c:pt>
                <c:pt idx="1167">
                  <c:v>-30.52956230646922</c:v>
                </c:pt>
                <c:pt idx="1168">
                  <c:v>-30.452762860164377</c:v>
                </c:pt>
                <c:pt idx="1169">
                  <c:v>-30.358241661995883</c:v>
                </c:pt>
                <c:pt idx="1170">
                  <c:v>-30.246108233729711</c:v>
                </c:pt>
                <c:pt idx="1171">
                  <c:v>-30.116482148814999</c:v>
                </c:pt>
                <c:pt idx="1172">
                  <c:v>-29.969492931373328</c:v>
                </c:pt>
                <c:pt idx="1173">
                  <c:v>-29.805279949627327</c:v>
                </c:pt>
                <c:pt idx="1174">
                  <c:v>-29.623992303849032</c:v>
                </c:pt>
                <c:pt idx="1175">
                  <c:v>-29.425788708910272</c:v>
                </c:pt>
                <c:pt idx="1176">
                  <c:v>-29.210837371520721</c:v>
                </c:pt>
                <c:pt idx="1177">
                  <c:v>-28.979315862242377</c:v>
                </c:pt>
                <c:pt idx="1178">
                  <c:v>-28.731410982371468</c:v>
                </c:pt>
                <c:pt idx="1179">
                  <c:v>-28.467318625782219</c:v>
                </c:pt>
                <c:pt idx="1180">
                  <c:v>-28.18724363582864</c:v>
                </c:pt>
                <c:pt idx="1181">
                  <c:v>-27.891399657404751</c:v>
                </c:pt>
                <c:pt idx="1182">
                  <c:v>-27.580008984263532</c:v>
                </c:pt>
                <c:pt idx="1183">
                  <c:v>-27.253302401700903</c:v>
                </c:pt>
                <c:pt idx="1184">
                  <c:v>-26.911519024710046</c:v>
                </c:pt>
                <c:pt idx="1185">
                  <c:v>-26.554906131716201</c:v>
                </c:pt>
                <c:pt idx="1186">
                  <c:v>-26.183718994002593</c:v>
                </c:pt>
                <c:pt idx="1187">
                  <c:v>-25.798220700941862</c:v>
                </c:pt>
                <c:pt idx="1188">
                  <c:v>-25.398681981148474</c:v>
                </c:pt>
                <c:pt idx="1189">
                  <c:v>-24.985381019669763</c:v>
                </c:pt>
                <c:pt idx="1190">
                  <c:v>-24.558603271335418</c:v>
                </c:pt>
                <c:pt idx="1191">
                  <c:v>-24.118641270387911</c:v>
                </c:pt>
                <c:pt idx="1192">
                  <c:v>-23.665794436515966</c:v>
                </c:pt>
                <c:pt idx="1193">
                  <c:v>-23.200368877417681</c:v>
                </c:pt>
                <c:pt idx="1194">
                  <c:v>-22.722677188019766</c:v>
                </c:pt>
                <c:pt idx="1195">
                  <c:v>-22.233038246480838</c:v>
                </c:pt>
                <c:pt idx="1196">
                  <c:v>-21.731777007109748</c:v>
                </c:pt>
                <c:pt idx="1197">
                  <c:v>-21.219224290330477</c:v>
                </c:pt>
                <c:pt idx="1198">
                  <c:v>-20.695716569824533</c:v>
                </c:pt>
                <c:pt idx="1199">
                  <c:v>-20.161595756987641</c:v>
                </c:pt>
                <c:pt idx="1200">
                  <c:v>-19.617208982834317</c:v>
                </c:pt>
                <c:pt idx="1201">
                  <c:v>-19.06290837748633</c:v>
                </c:pt>
                <c:pt idx="1202">
                  <c:v>-18.499050847383774</c:v>
                </c:pt>
                <c:pt idx="1203">
                  <c:v>-17.925997850356218</c:v>
                </c:pt>
                <c:pt idx="1204">
                  <c:v>-17.344115168692483</c:v>
                </c:pt>
                <c:pt idx="1205">
                  <c:v>-16.753772680350117</c:v>
                </c:pt>
                <c:pt idx="1206">
                  <c:v>-16.155344128445016</c:v>
                </c:pt>
                <c:pt idx="1207">
                  <c:v>-15.549206889160216</c:v>
                </c:pt>
                <c:pt idx="1208">
                  <c:v>-14.935741738218761</c:v>
                </c:pt>
                <c:pt idx="1209">
                  <c:v>-14.315332616060601</c:v>
                </c:pt>
                <c:pt idx="1210">
                  <c:v>-13.68836639186569</c:v>
                </c:pt>
                <c:pt idx="1211">
                  <c:v>-13.055232626567367</c:v>
                </c:pt>
                <c:pt idx="1212">
                  <c:v>-12.416323334998014</c:v>
                </c:pt>
                <c:pt idx="1213">
                  <c:v>-11.772032747309023</c:v>
                </c:pt>
                <c:pt idx="1214">
                  <c:v>-11.122757069810049</c:v>
                </c:pt>
                <c:pt idx="1215">
                  <c:v>-10.468894245368128</c:v>
                </c:pt>
                <c:pt idx="1216">
                  <c:v>-9.810843713510339</c:v>
                </c:pt>
                <c:pt idx="1217">
                  <c:v>-9.1490061703725711</c:v>
                </c:pt>
                <c:pt idx="1218">
                  <c:v>-8.4837833286361377</c:v>
                </c:pt>
                <c:pt idx="1219">
                  <c:v>-7.8155776775928985</c:v>
                </c:pt>
                <c:pt idx="1220">
                  <c:v>-7.1447922434816871</c:v>
                </c:pt>
                <c:pt idx="1221">
                  <c:v>-6.4718303502350114</c:v>
                </c:pt>
                <c:pt idx="1222">
                  <c:v>-5.7970953807774928</c:v>
                </c:pt>
                <c:pt idx="1223">
                  <c:v>-5.1209905390120438</c:v>
                </c:pt>
                <c:pt idx="1224">
                  <c:v>-4.4439186126364962</c:v>
                </c:pt>
                <c:pt idx="1225">
                  <c:v>-3.766281736923601</c:v>
                </c:pt>
                <c:pt idx="1226">
                  <c:v>-3.0884811596039112</c:v>
                </c:pt>
                <c:pt idx="1227">
                  <c:v>-2.4109170069850112</c:v>
                </c:pt>
                <c:pt idx="1228">
                  <c:v>-1.7339880514424713</c:v>
                </c:pt>
                <c:pt idx="1229">
                  <c:v>-1.0580914804138224</c:v>
                </c:pt>
                <c:pt idx="1230">
                  <c:v>-0.38362266702900127</c:v>
                </c:pt>
                <c:pt idx="1231">
                  <c:v>0.28902505749278412</c:v>
                </c:pt>
                <c:pt idx="1232">
                  <c:v>0.95946062955328903</c:v>
                </c:pt>
                <c:pt idx="1233">
                  <c:v>1.627295476861496</c:v>
                </c:pt>
                <c:pt idx="1234">
                  <c:v>2.2921437399725302</c:v>
                </c:pt>
                <c:pt idx="1235">
                  <c:v>2.953622491555417</c:v>
                </c:pt>
                <c:pt idx="1236">
                  <c:v>3.6113519532656291</c:v>
                </c:pt>
                <c:pt idx="1237">
                  <c:v>4.264955710102706</c:v>
                </c:pt>
                <c:pt idx="1238">
                  <c:v>4.9140609221351781</c:v>
                </c:pt>
                <c:pt idx="1239">
                  <c:v>5.558298533473609</c:v>
                </c:pt>
                <c:pt idx="1240">
                  <c:v>6.1973034783792267</c:v>
                </c:pt>
                <c:pt idx="1241">
                  <c:v>6.8307148843942747</c:v>
                </c:pt>
                <c:pt idx="1242">
                  <c:v>7.4581762723830147</c:v>
                </c:pt>
                <c:pt idx="1243">
                  <c:v>8.0793357533752008</c:v>
                </c:pt>
                <c:pt idx="1244">
                  <c:v>8.693846222106508</c:v>
                </c:pt>
                <c:pt idx="1245">
                  <c:v>9.3013655471502066</c:v>
                </c:pt>
                <c:pt idx="1246">
                  <c:v>9.9015567575392485</c:v>
                </c:pt>
                <c:pt idx="1247">
                  <c:v>10.494088225779668</c:v>
                </c:pt>
                <c:pt idx="1248">
                  <c:v>11.078633847158033</c:v>
                </c:pt>
                <c:pt idx="1249">
                  <c:v>11.65487321524752</c:v>
                </c:pt>
                <c:pt idx="1250">
                  <c:v>12.222491793522845</c:v>
                </c:pt>
                <c:pt idx="1251">
                  <c:v>12.781181082992472</c:v>
                </c:pt>
                <c:pt idx="1252">
                  <c:v>13.330638785762305</c:v>
                </c:pt>
                <c:pt idx="1253">
                  <c:v>13.870568964447529</c:v>
                </c:pt>
                <c:pt idx="1254">
                  <c:v>14.400682197349569</c:v>
                </c:pt>
                <c:pt idx="1255">
                  <c:v>14.920695729320984</c:v>
                </c:pt>
                <c:pt idx="1256">
                  <c:v>15.430333618240978</c:v>
                </c:pt>
                <c:pt idx="1257">
                  <c:v>15.929326877031011</c:v>
                </c:pt>
                <c:pt idx="1258">
                  <c:v>16.417413611136688</c:v>
                </c:pt>
                <c:pt idx="1259">
                  <c:v>16.89433915141219</c:v>
                </c:pt>
                <c:pt idx="1260">
                  <c:v>17.359856182340316</c:v>
                </c:pt>
                <c:pt idx="1261">
                  <c:v>17.813724865528126</c:v>
                </c:pt>
                <c:pt idx="1262">
                  <c:v>18.255712958418766</c:v>
                </c:pt>
                <c:pt idx="1263">
                  <c:v>18.685595928165359</c:v>
                </c:pt>
                <c:pt idx="1264">
                  <c:v>19.10315706061224</c:v>
                </c:pt>
                <c:pt idx="1265">
                  <c:v>19.508187564337149</c:v>
                </c:pt>
                <c:pt idx="1266">
                  <c:v>19.900486669705057</c:v>
                </c:pt>
                <c:pt idx="1267">
                  <c:v>20.27986172289237</c:v>
                </c:pt>
                <c:pt idx="1268">
                  <c:v>20.64612827484029</c:v>
                </c:pt>
                <c:pt idx="1269">
                  <c:v>20.999110165101222</c:v>
                </c:pt>
                <c:pt idx="1270">
                  <c:v>21.3386396005432</c:v>
                </c:pt>
                <c:pt idx="1271">
                  <c:v>21.664557228882156</c:v>
                </c:pt>
                <c:pt idx="1272">
                  <c:v>21.976712207014508</c:v>
                </c:pt>
                <c:pt idx="1273">
                  <c:v>22.274962264125378</c:v>
                </c:pt>
                <c:pt idx="1274">
                  <c:v>22.55917375955049</c:v>
                </c:pt>
                <c:pt idx="1275">
                  <c:v>22.829221735374951</c:v>
                </c:pt>
                <c:pt idx="1276">
                  <c:v>23.084989963752417</c:v>
                </c:pt>
                <c:pt idx="1277">
                  <c:v>23.32637098893353</c:v>
                </c:pt>
                <c:pt idx="1278">
                  <c:v>23.553266163995076</c:v>
                </c:pt>
                <c:pt idx="1279">
                  <c:v>23.76558568226368</c:v>
                </c:pt>
                <c:pt idx="1280">
                  <c:v>23.963248603431929</c:v>
                </c:pt>
                <c:pt idx="1281">
                  <c:v>24.146182874367856</c:v>
                </c:pt>
                <c:pt idx="1282">
                  <c:v>24.314325344621331</c:v>
                </c:pt>
                <c:pt idx="1283">
                  <c:v>24.467621776634161</c:v>
                </c:pt>
                <c:pt idx="1284">
                  <c:v>24.606026850664538</c:v>
                </c:pt>
                <c:pt idx="1285">
                  <c:v>24.729504164438378</c:v>
                </c:pt>
                <c:pt idx="1286">
                  <c:v>24.83802622754397</c:v>
                </c:pt>
                <c:pt idx="1287">
                  <c:v>24.931574450589515</c:v>
                </c:pt>
                <c:pt idx="1288">
                  <c:v>25.010139129145244</c:v>
                </c:pt>
                <c:pt idx="1289">
                  <c:v>25.07371942249581</c:v>
                </c:pt>
                <c:pt idx="1290">
                  <c:v>25.122323327231342</c:v>
                </c:pt>
                <c:pt idx="1291">
                  <c:v>25.155967645707982</c:v>
                </c:pt>
                <c:pt idx="1292">
                  <c:v>25.174677949412327</c:v>
                </c:pt>
                <c:pt idx="1293">
                  <c:v>25.178488537266976</c:v>
                </c:pt>
                <c:pt idx="1294">
                  <c:v>25.167442388916797</c:v>
                </c:pt>
                <c:pt idx="1295">
                  <c:v>25.141591113038935</c:v>
                </c:pt>
                <c:pt idx="1296">
                  <c:v>25.100994890722014</c:v>
                </c:pt>
              </c:numCache>
            </c:numRef>
          </c:val>
          <c:smooth val="1"/>
          <c:extLst>
            <c:ext xmlns:c16="http://schemas.microsoft.com/office/drawing/2014/chart" uri="{C3380CC4-5D6E-409C-BE32-E72D297353CC}">
              <c16:uniqueId val="{00000002-5D71-40CD-B8EF-A2B72A8350E8}"/>
            </c:ext>
          </c:extLst>
        </c:ser>
        <c:ser>
          <c:idx val="3"/>
          <c:order val="3"/>
          <c:tx>
            <c:strRef>
              <c:f>[Book1.xlsx]Sheet2!$E$9:$E$11</c:f>
              <c:strCache>
                <c:ptCount val="3"/>
                <c:pt idx="0">
                  <c:v>Experimentele meetpunten</c:v>
                </c:pt>
              </c:strCache>
            </c:strRef>
          </c:tx>
          <c:spPr>
            <a:ln w="31750" cap="rnd">
              <a:noFill/>
              <a:round/>
            </a:ln>
            <a:effectLst/>
          </c:spPr>
          <c:marker>
            <c:symbol val="square"/>
            <c:size val="6"/>
            <c:spPr>
              <a:solidFill>
                <a:schemeClr val="accent2">
                  <a:lumMod val="20000"/>
                  <a:lumOff val="80000"/>
                </a:schemeClr>
              </a:solidFill>
              <a:ln w="12700">
                <a:solidFill>
                  <a:schemeClr val="accent1">
                    <a:lumMod val="60000"/>
                    <a:lumOff val="40000"/>
                  </a:schemeClr>
                </a:solidFill>
                <a:round/>
              </a:ln>
              <a:effectLst/>
            </c:spPr>
          </c:marker>
          <c:cat>
            <c:numRef>
              <c:f>[Book1.xlsx]Sheet2!$A$12:$A$1308</c:f>
              <c:numCache>
                <c:formatCode>General</c:formatCode>
                <c:ptCount val="1297"/>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numCache>
            </c:numRef>
          </c:cat>
          <c:val>
            <c:numRef>
              <c:f>[Book1.xlsx]Sheet2!$E$12:$E$1308</c:f>
              <c:numCache>
                <c:formatCode>General</c:formatCode>
                <c:ptCount val="1297"/>
                <c:pt idx="0">
                  <c:v>180</c:v>
                </c:pt>
                <c:pt idx="129">
                  <c:v>-150</c:v>
                </c:pt>
                <c:pt idx="259">
                  <c:v>125</c:v>
                </c:pt>
                <c:pt idx="389">
                  <c:v>-105</c:v>
                </c:pt>
                <c:pt idx="518">
                  <c:v>85</c:v>
                </c:pt>
                <c:pt idx="646">
                  <c:v>-65</c:v>
                </c:pt>
                <c:pt idx="778">
                  <c:v>55</c:v>
                </c:pt>
                <c:pt idx="907">
                  <c:v>-50</c:v>
                </c:pt>
                <c:pt idx="1037">
                  <c:v>40</c:v>
                </c:pt>
                <c:pt idx="1166">
                  <c:v>-30</c:v>
                </c:pt>
              </c:numCache>
            </c:numRef>
          </c:val>
          <c:smooth val="0"/>
          <c:extLst>
            <c:ext xmlns:c16="http://schemas.microsoft.com/office/drawing/2014/chart" uri="{C3380CC4-5D6E-409C-BE32-E72D297353CC}">
              <c16:uniqueId val="{00000003-5D71-40CD-B8EF-A2B72A8350E8}"/>
            </c:ext>
          </c:extLst>
        </c:ser>
        <c:dLbls>
          <c:showLegendKey val="0"/>
          <c:showVal val="0"/>
          <c:showCatName val="0"/>
          <c:showSerName val="0"/>
          <c:showPercent val="0"/>
          <c:showBubbleSize val="0"/>
        </c:dLbls>
        <c:smooth val="0"/>
        <c:axId val="513434968"/>
        <c:axId val="513435952"/>
      </c:lineChart>
      <c:catAx>
        <c:axId val="513434968"/>
        <c:scaling>
          <c:orientation val="minMax"/>
        </c:scaling>
        <c:delete val="0"/>
        <c:axPos val="b"/>
        <c:title>
          <c:tx>
            <c:rich>
              <a:bodyPr rot="0" spcFirstLastPara="1" vertOverflow="ellipsis" vert="horz" wrap="square" anchor="ctr" anchorCtr="1"/>
              <a:lstStyle/>
              <a:p>
                <a:pPr>
                  <a:defRPr sz="900" b="1" i="0" u="none" strike="noStrike" kern="1200" baseline="0">
                    <a:solidFill>
                      <a:srgbClr val="1E64C8"/>
                    </a:solidFill>
                    <a:latin typeface="+mn-lt"/>
                    <a:ea typeface="+mn-ea"/>
                    <a:cs typeface="+mn-cs"/>
                  </a:defRPr>
                </a:pPr>
                <a:r>
                  <a:rPr lang="en-US">
                    <a:solidFill>
                      <a:srgbClr val="1E64C8"/>
                    </a:solidFill>
                  </a:rPr>
                  <a:t>tijd(s)</a:t>
                </a:r>
              </a:p>
            </c:rich>
          </c:tx>
          <c:layout>
            <c:manualLayout>
              <c:xMode val="edge"/>
              <c:yMode val="edge"/>
              <c:x val="0.9064402814393212"/>
              <c:y val="0.57290301762330109"/>
            </c:manualLayout>
          </c:layout>
          <c:overlay val="0"/>
          <c:spPr>
            <a:noFill/>
            <a:ln>
              <a:noFill/>
            </a:ln>
            <a:effectLst/>
          </c:spPr>
          <c:txPr>
            <a:bodyPr rot="0" spcFirstLastPara="1" vertOverflow="ellipsis" vert="horz" wrap="square" anchor="ctr" anchorCtr="1"/>
            <a:lstStyle/>
            <a:p>
              <a:pPr>
                <a:defRPr sz="900" b="1" i="0" u="none" strike="noStrike" kern="1200" baseline="0">
                  <a:solidFill>
                    <a:srgbClr val="1E64C8"/>
                  </a:solidFill>
                  <a:latin typeface="+mn-lt"/>
                  <a:ea typeface="+mn-ea"/>
                  <a:cs typeface="+mn-cs"/>
                </a:defRPr>
              </a:pPr>
              <a:endParaRPr lang="en-US"/>
            </a:p>
          </c:txPr>
        </c:title>
        <c:numFmt formatCode="General" sourceLinked="0"/>
        <c:majorTickMark val="in"/>
        <c:minorTickMark val="none"/>
        <c:tickLblPos val="nextTo"/>
        <c:spPr>
          <a:noFill/>
          <a:ln w="9525" cap="flat" cmpd="sng" algn="ctr">
            <a:solidFill>
              <a:schemeClr val="tx2"/>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3435952"/>
        <c:crosses val="autoZero"/>
        <c:auto val="0"/>
        <c:lblAlgn val="ctr"/>
        <c:lblOffset val="100"/>
        <c:tickLblSkip val="250"/>
        <c:tickMarkSkip val="250"/>
        <c:noMultiLvlLbl val="0"/>
      </c:catAx>
      <c:valAx>
        <c:axId val="5134359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1" i="0" u="none" strike="noStrike" kern="1200" baseline="0">
                    <a:solidFill>
                      <a:srgbClr val="1E64C8"/>
                    </a:solidFill>
                    <a:latin typeface="+mn-lt"/>
                    <a:ea typeface="+mn-ea"/>
                    <a:cs typeface="+mn-cs"/>
                  </a:defRPr>
                </a:pPr>
                <a:r>
                  <a:rPr lang="en-US">
                    <a:solidFill>
                      <a:srgbClr val="1E64C8"/>
                    </a:solidFill>
                  </a:rPr>
                  <a:t>Uitwiking (°)</a:t>
                </a:r>
              </a:p>
            </c:rich>
          </c:tx>
          <c:overlay val="0"/>
          <c:spPr>
            <a:noFill/>
            <a:ln>
              <a:noFill/>
            </a:ln>
            <a:effectLst/>
          </c:spPr>
          <c:txPr>
            <a:bodyPr rot="-5400000" spcFirstLastPara="1" vertOverflow="ellipsis" vert="horz" wrap="square" anchor="ctr" anchorCtr="1"/>
            <a:lstStyle/>
            <a:p>
              <a:pPr>
                <a:defRPr sz="900" b="1" i="0" u="none" strike="noStrike" kern="1200" baseline="0">
                  <a:solidFill>
                    <a:srgbClr val="1E64C8"/>
                  </a:solidFill>
                  <a:latin typeface="+mn-lt"/>
                  <a:ea typeface="+mn-ea"/>
                  <a:cs typeface="+mn-cs"/>
                </a:defRPr>
              </a:pPr>
              <a:endParaRPr lang="en-US"/>
            </a:p>
          </c:txPr>
        </c:title>
        <c:numFmt formatCode="General" sourceLinked="1"/>
        <c:majorTickMark val="in"/>
        <c:minorTickMark val="none"/>
        <c:tickLblPos val="nextTo"/>
        <c:spPr>
          <a:noFill/>
          <a:ln>
            <a:solidFill>
              <a:schemeClr val="tx2"/>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3434968"/>
        <c:crosses val="autoZero"/>
        <c:crossBetween val="midCat"/>
        <c:majorUnit val="6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9F56759794FCDA42BED7E1EBEADFB"/>
        <w:category>
          <w:name w:val="General"/>
          <w:gallery w:val="placeholder"/>
        </w:category>
        <w:types>
          <w:type w:val="bbPlcHdr"/>
        </w:types>
        <w:behaviors>
          <w:behavior w:val="content"/>
        </w:behaviors>
        <w:guid w:val="{DB68ACEE-786C-414C-8599-4BFEF53AFC98}"/>
      </w:docPartPr>
      <w:docPartBody>
        <w:p w:rsidR="009D315D" w:rsidRDefault="005F79E4">
          <w:pPr>
            <w:pStyle w:val="34B9F56759794FCDA42BED7E1EBEADF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FB"/>
    <w:rsid w:val="000D64A5"/>
    <w:rsid w:val="00202219"/>
    <w:rsid w:val="002537F1"/>
    <w:rsid w:val="002B2677"/>
    <w:rsid w:val="003B6B03"/>
    <w:rsid w:val="00511D42"/>
    <w:rsid w:val="005F79E4"/>
    <w:rsid w:val="0075195E"/>
    <w:rsid w:val="008A64D1"/>
    <w:rsid w:val="009D315D"/>
    <w:rsid w:val="00AC4688"/>
    <w:rsid w:val="00C86CFB"/>
    <w:rsid w:val="00D87DDA"/>
    <w:rsid w:val="00DC45C0"/>
    <w:rsid w:val="00E5227C"/>
    <w:rsid w:val="00EB56C1"/>
    <w:rsid w:val="00F0312C"/>
    <w:rsid w:val="00F06123"/>
    <w:rsid w:val="00F575EE"/>
    <w:rsid w:val="00FB6531"/>
    <w:rsid w:val="00FF18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EA093C1C62476594163A061DD142D1">
    <w:name w:val="02EA093C1C62476594163A061DD142D1"/>
  </w:style>
  <w:style w:type="character" w:styleId="Tekstvantijdelijkeaanduiding">
    <w:name w:val="Placeholder Text"/>
    <w:basedOn w:val="Standaardalinea-lettertype"/>
    <w:uiPriority w:val="99"/>
    <w:semiHidden/>
    <w:rsid w:val="00AC4688"/>
    <w:rPr>
      <w:color w:val="808080"/>
    </w:rPr>
  </w:style>
  <w:style w:type="paragraph" w:customStyle="1" w:styleId="297CCD6C809940CE9AF6043DAA875AA9">
    <w:name w:val="297CCD6C809940CE9AF6043DAA875AA9"/>
  </w:style>
  <w:style w:type="paragraph" w:customStyle="1" w:styleId="6AE9E55A26754C0BB14520B343A3C723">
    <w:name w:val="6AE9E55A26754C0BB14520B343A3C723"/>
  </w:style>
  <w:style w:type="paragraph" w:customStyle="1" w:styleId="0BCE092303894E6F85ABBBCB868D4EC9">
    <w:name w:val="0BCE092303894E6F85ABBBCB868D4EC9"/>
    <w:rsid w:val="00C86CFB"/>
  </w:style>
  <w:style w:type="paragraph" w:customStyle="1" w:styleId="72A3D6BD3639485FB2B72DE184584D4A">
    <w:name w:val="72A3D6BD3639485FB2B72DE184584D4A"/>
    <w:rsid w:val="00C86CFB"/>
  </w:style>
  <w:style w:type="paragraph" w:customStyle="1" w:styleId="45C738BDC4514C73A6DD166474E53048">
    <w:name w:val="45C738BDC4514C73A6DD166474E53048"/>
    <w:rsid w:val="00C86CFB"/>
  </w:style>
  <w:style w:type="paragraph" w:customStyle="1" w:styleId="C6372687C0AA4F60B20C6FB1B1297A2C">
    <w:name w:val="C6372687C0AA4F60B20C6FB1B1297A2C"/>
    <w:rsid w:val="00C86CFB"/>
  </w:style>
  <w:style w:type="paragraph" w:customStyle="1" w:styleId="916690179DB54F2881757F61A82ED918">
    <w:name w:val="916690179DB54F2881757F61A82ED918"/>
    <w:rsid w:val="00C86CFB"/>
  </w:style>
  <w:style w:type="paragraph" w:customStyle="1" w:styleId="578DBE6EE4D14901B4B615C63671868E">
    <w:name w:val="578DBE6EE4D14901B4B615C63671868E"/>
    <w:rsid w:val="00C86CFB"/>
  </w:style>
  <w:style w:type="paragraph" w:customStyle="1" w:styleId="BA60F863F50C4AFDA8D5D6ED803C60FC">
    <w:name w:val="BA60F863F50C4AFDA8D5D6ED803C60FC"/>
  </w:style>
  <w:style w:type="paragraph" w:customStyle="1" w:styleId="6F0BAB1A76174F61A56B6E09041226D4">
    <w:name w:val="6F0BAB1A76174F61A56B6E09041226D4"/>
  </w:style>
  <w:style w:type="paragraph" w:customStyle="1" w:styleId="E362BE652AF94B58B3E570A09844E87A">
    <w:name w:val="E362BE652AF94B58B3E570A09844E87A"/>
  </w:style>
  <w:style w:type="paragraph" w:customStyle="1" w:styleId="279D64958BFA465897D8F71DF52F3E9C">
    <w:name w:val="279D64958BFA465897D8F71DF52F3E9C"/>
  </w:style>
  <w:style w:type="paragraph" w:customStyle="1" w:styleId="34B9F56759794FCDA42BED7E1EBEADFB">
    <w:name w:val="34B9F56759794FCDA42BED7E1EBEA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A7D1B-92F1-4353-ACEC-E1B0706E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 (1).dotx</Template>
  <TotalTime>453</TotalTime>
  <Pages>8</Pages>
  <Words>1505</Words>
  <Characters>8580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Universiteit Gent</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
  <dc:creator>Xandro</dc:creator>
  <cp:keywords/>
  <dc:description/>
  <cp:lastModifiedBy>Bert</cp:lastModifiedBy>
  <cp:revision>191</cp:revision>
  <dcterms:created xsi:type="dcterms:W3CDTF">2017-11-18T15:33:00Z</dcterms:created>
  <dcterms:modified xsi:type="dcterms:W3CDTF">2017-11-22T10:00:00Z</dcterms:modified>
</cp:coreProperties>
</file>